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F711" w14:textId="77777777" w:rsidR="00875E46" w:rsidRDefault="00875E46" w:rsidP="00875E46">
      <w:pPr>
        <w:ind w:left="400"/>
        <w:jc w:val="right"/>
      </w:pPr>
    </w:p>
    <w:p w14:paraId="06BC0D03" w14:textId="77777777" w:rsidR="00875E46" w:rsidRDefault="00875E46" w:rsidP="00875E46">
      <w:pPr>
        <w:ind w:left="400"/>
        <w:jc w:val="right"/>
      </w:pPr>
    </w:p>
    <w:p w14:paraId="774BEAA7" w14:textId="77777777" w:rsidR="00875E46" w:rsidRDefault="00875E46" w:rsidP="00875E46">
      <w:pPr>
        <w:ind w:left="400"/>
        <w:jc w:val="right"/>
      </w:pPr>
    </w:p>
    <w:p w14:paraId="3675FC35" w14:textId="77777777" w:rsidR="00875E46" w:rsidRDefault="00875E46" w:rsidP="00875E46">
      <w:pPr>
        <w:ind w:left="400"/>
        <w:jc w:val="right"/>
      </w:pPr>
    </w:p>
    <w:p w14:paraId="67595AB0" w14:textId="77777777" w:rsidR="00875E46" w:rsidRDefault="00875E46" w:rsidP="00875E46">
      <w:pPr>
        <w:ind w:left="400"/>
        <w:jc w:val="right"/>
      </w:pPr>
    </w:p>
    <w:p w14:paraId="69F8FF2E" w14:textId="77777777" w:rsidR="00875E46" w:rsidRDefault="00875E46" w:rsidP="00875E46">
      <w:pPr>
        <w:ind w:left="400"/>
        <w:jc w:val="right"/>
      </w:pPr>
    </w:p>
    <w:p w14:paraId="10628179" w14:textId="77777777" w:rsidR="00875E46" w:rsidRDefault="00875E46" w:rsidP="00875E46">
      <w:pPr>
        <w:ind w:left="400"/>
        <w:jc w:val="right"/>
      </w:pPr>
    </w:p>
    <w:p w14:paraId="2E0DB8CE" w14:textId="37CF2635" w:rsidR="007A6663" w:rsidRPr="00875E46" w:rsidRDefault="00363E25" w:rsidP="00875E46">
      <w:pPr>
        <w:ind w:left="400"/>
        <w:jc w:val="right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외부연동</w:t>
      </w:r>
      <w:r>
        <w:rPr>
          <w:rFonts w:hint="eastAsia"/>
          <w:b/>
          <w:sz w:val="56"/>
          <w:szCs w:val="56"/>
        </w:rPr>
        <w:t xml:space="preserve"> </w:t>
      </w:r>
      <w:r>
        <w:rPr>
          <w:rFonts w:hint="eastAsia"/>
          <w:b/>
          <w:sz w:val="56"/>
          <w:szCs w:val="56"/>
        </w:rPr>
        <w:t>규격서</w:t>
      </w:r>
      <w:r>
        <w:rPr>
          <w:rFonts w:hint="eastAsia"/>
          <w:b/>
          <w:sz w:val="56"/>
          <w:szCs w:val="56"/>
        </w:rPr>
        <w:t>(</w:t>
      </w:r>
      <w:r w:rsidR="00924825">
        <w:rPr>
          <w:rFonts w:hint="eastAsia"/>
          <w:b/>
          <w:sz w:val="56"/>
          <w:szCs w:val="56"/>
        </w:rPr>
        <w:t>H</w:t>
      </w:r>
      <w:r w:rsidR="00924825">
        <w:rPr>
          <w:b/>
          <w:sz w:val="56"/>
          <w:szCs w:val="56"/>
        </w:rPr>
        <w:t>R</w:t>
      </w:r>
      <w:r>
        <w:rPr>
          <w:rFonts w:hint="eastAsia"/>
          <w:b/>
          <w:sz w:val="56"/>
          <w:szCs w:val="56"/>
        </w:rPr>
        <w:t>)</w:t>
      </w:r>
    </w:p>
    <w:p w14:paraId="5F777300" w14:textId="77777777" w:rsidR="00875E46" w:rsidRDefault="00875E46" w:rsidP="00875E46">
      <w:pPr>
        <w:ind w:left="400"/>
        <w:jc w:val="right"/>
      </w:pPr>
    </w:p>
    <w:p w14:paraId="0483C1BD" w14:textId="77777777" w:rsidR="00875E46" w:rsidRDefault="00875E46" w:rsidP="00875E46">
      <w:pPr>
        <w:ind w:left="400"/>
        <w:jc w:val="right"/>
      </w:pPr>
    </w:p>
    <w:p w14:paraId="4DAC1101" w14:textId="77777777" w:rsidR="00875E46" w:rsidRDefault="00875E46" w:rsidP="00875E46">
      <w:pPr>
        <w:ind w:left="400"/>
        <w:jc w:val="right"/>
        <w:rPr>
          <w:b/>
          <w:sz w:val="44"/>
          <w:szCs w:val="44"/>
        </w:rPr>
      </w:pPr>
    </w:p>
    <w:p w14:paraId="5D1526AF" w14:textId="77777777" w:rsidR="00875E46" w:rsidRPr="00875E46" w:rsidRDefault="00875E46" w:rsidP="00875E46">
      <w:pPr>
        <w:ind w:left="400"/>
        <w:jc w:val="right"/>
        <w:rPr>
          <w:b/>
          <w:sz w:val="44"/>
          <w:szCs w:val="44"/>
        </w:rPr>
      </w:pPr>
    </w:p>
    <w:p w14:paraId="0F79E0D1" w14:textId="77777777" w:rsidR="00875E46" w:rsidRPr="00875E46" w:rsidRDefault="00875E46" w:rsidP="00875E46">
      <w:pPr>
        <w:ind w:left="400"/>
        <w:jc w:val="right"/>
        <w:rPr>
          <w:rFonts w:ascii="맑은 고딕" w:hAnsi="맑은 고딕"/>
          <w:sz w:val="32"/>
          <w:szCs w:val="32"/>
        </w:rPr>
      </w:pPr>
      <w:r w:rsidRPr="00875E46">
        <w:rPr>
          <w:rFonts w:ascii="맑은 고딕" w:hAnsi="맑은 고딕" w:hint="eastAsia"/>
          <w:sz w:val="32"/>
          <w:szCs w:val="32"/>
        </w:rPr>
        <w:t>문서번호 :</w:t>
      </w:r>
      <w:r w:rsidR="00363E25" w:rsidRPr="00875E46">
        <w:rPr>
          <w:rFonts w:ascii="맑은 고딕" w:hAnsi="맑은 고딕" w:hint="eastAsia"/>
          <w:sz w:val="32"/>
          <w:szCs w:val="32"/>
        </w:rPr>
        <w:t xml:space="preserve"> </w:t>
      </w:r>
    </w:p>
    <w:p w14:paraId="51B27237" w14:textId="77777777" w:rsidR="00875E46" w:rsidRPr="00875E46" w:rsidRDefault="00875E46" w:rsidP="00875E46">
      <w:pPr>
        <w:ind w:left="400"/>
        <w:jc w:val="right"/>
        <w:rPr>
          <w:sz w:val="32"/>
          <w:szCs w:val="32"/>
        </w:rPr>
      </w:pPr>
    </w:p>
    <w:p w14:paraId="45D47BFA" w14:textId="77777777" w:rsidR="00875E46" w:rsidRDefault="00875E46" w:rsidP="00875E46">
      <w:pPr>
        <w:ind w:left="400"/>
        <w:jc w:val="right"/>
      </w:pPr>
    </w:p>
    <w:p w14:paraId="03A4F10D" w14:textId="298D8C09" w:rsidR="00875E46" w:rsidRPr="00875E46" w:rsidRDefault="00875E46" w:rsidP="00875E46">
      <w:pPr>
        <w:ind w:left="400"/>
        <w:jc w:val="right"/>
        <w:rPr>
          <w:rFonts w:ascii="맑은 고딕" w:hAnsi="맑은 고딕"/>
          <w:b/>
          <w:sz w:val="44"/>
          <w:szCs w:val="44"/>
        </w:rPr>
      </w:pPr>
      <w:r w:rsidRPr="00875E46">
        <w:rPr>
          <w:rFonts w:ascii="맑은 고딕" w:hAnsi="맑은 고딕" w:hint="eastAsia"/>
          <w:b/>
          <w:sz w:val="44"/>
          <w:szCs w:val="44"/>
        </w:rPr>
        <w:t xml:space="preserve">Version </w:t>
      </w:r>
      <w:r w:rsidR="006E4AEA">
        <w:rPr>
          <w:rFonts w:ascii="맑은 고딕" w:hAnsi="맑은 고딕"/>
          <w:b/>
          <w:sz w:val="44"/>
          <w:szCs w:val="44"/>
        </w:rPr>
        <w:t>1.0</w:t>
      </w:r>
    </w:p>
    <w:p w14:paraId="69C04148" w14:textId="77777777" w:rsidR="00875E46" w:rsidRDefault="00875E46" w:rsidP="00875E46">
      <w:pPr>
        <w:ind w:left="400"/>
        <w:jc w:val="right"/>
      </w:pPr>
    </w:p>
    <w:p w14:paraId="0F9564E4" w14:textId="64C60006" w:rsidR="00875E46" w:rsidRPr="008A0AB0" w:rsidRDefault="00960DF2" w:rsidP="00875E46">
      <w:pPr>
        <w:ind w:left="400"/>
        <w:jc w:val="right"/>
        <w:rPr>
          <w:rFonts w:ascii="맑은 고딕" w:hAnsi="맑은 고딕"/>
          <w:b/>
          <w:i/>
        </w:rPr>
      </w:pPr>
      <w:r>
        <w:rPr>
          <w:rFonts w:ascii="맑은 고딕" w:hAnsi="맑은 고딕" w:hint="eastAsia"/>
          <w:b/>
          <w:i/>
        </w:rPr>
        <w:t>2</w:t>
      </w:r>
      <w:r>
        <w:rPr>
          <w:rFonts w:ascii="맑은 고딕" w:hAnsi="맑은 고딕"/>
          <w:b/>
          <w:i/>
        </w:rPr>
        <w:t>0</w:t>
      </w:r>
      <w:r w:rsidR="00924825">
        <w:rPr>
          <w:rFonts w:ascii="맑은 고딕" w:hAnsi="맑은 고딕"/>
          <w:b/>
          <w:i/>
        </w:rPr>
        <w:t>22</w:t>
      </w:r>
      <w:r>
        <w:rPr>
          <w:rFonts w:ascii="맑은 고딕" w:hAnsi="맑은 고딕" w:hint="eastAsia"/>
          <w:b/>
          <w:i/>
        </w:rPr>
        <w:t xml:space="preserve">년 </w:t>
      </w:r>
      <w:r w:rsidR="00924825">
        <w:rPr>
          <w:rFonts w:ascii="맑은 고딕" w:hAnsi="맑은 고딕"/>
          <w:b/>
          <w:i/>
        </w:rPr>
        <w:t>10</w:t>
      </w:r>
      <w:r>
        <w:rPr>
          <w:rFonts w:ascii="맑은 고딕" w:hAnsi="맑은 고딕" w:hint="eastAsia"/>
          <w:b/>
          <w:i/>
        </w:rPr>
        <w:t xml:space="preserve">월 </w:t>
      </w:r>
      <w:r w:rsidR="00924825">
        <w:rPr>
          <w:rFonts w:ascii="맑은 고딕" w:hAnsi="맑은 고딕"/>
          <w:b/>
          <w:i/>
        </w:rPr>
        <w:t>20</w:t>
      </w:r>
      <w:r>
        <w:rPr>
          <w:rFonts w:ascii="맑은 고딕" w:hAnsi="맑은 고딕" w:hint="eastAsia"/>
          <w:b/>
          <w:i/>
        </w:rPr>
        <w:t>일</w:t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4"/>
      </w:tblGrid>
      <w:tr w:rsidR="007A6663" w:rsidRPr="00063E2F" w14:paraId="1201F9B8" w14:textId="77777777">
        <w:tc>
          <w:tcPr>
            <w:tcW w:w="5000" w:type="pct"/>
          </w:tcPr>
          <w:p w14:paraId="714C2A5C" w14:textId="77777777" w:rsidR="007A6663" w:rsidRPr="003B45D4" w:rsidRDefault="007A6663" w:rsidP="009177D6">
            <w:pPr>
              <w:pStyle w:val="af1"/>
            </w:pPr>
          </w:p>
        </w:tc>
      </w:tr>
    </w:tbl>
    <w:p w14:paraId="70D5C9B4" w14:textId="77777777" w:rsidR="007A6663" w:rsidRDefault="007A6663" w:rsidP="00875E46">
      <w:pPr>
        <w:ind w:left="400"/>
        <w:jc w:val="right"/>
      </w:pPr>
    </w:p>
    <w:p w14:paraId="54A7F1A1" w14:textId="77777777" w:rsidR="007A6663" w:rsidRDefault="007A6663" w:rsidP="00875E46">
      <w:pPr>
        <w:ind w:left="400"/>
        <w:jc w:val="right"/>
      </w:pPr>
    </w:p>
    <w:p w14:paraId="49ED956A" w14:textId="77777777" w:rsidR="007A6663" w:rsidRDefault="007A6663" w:rsidP="00875E46">
      <w:pPr>
        <w:pStyle w:val="--"/>
        <w:jc w:val="right"/>
      </w:pPr>
    </w:p>
    <w:p w14:paraId="3A89DAE0" w14:textId="77777777" w:rsidR="007A6663" w:rsidRDefault="007A6663" w:rsidP="00875E46">
      <w:pPr>
        <w:pStyle w:val="--"/>
        <w:jc w:val="right"/>
      </w:pPr>
    </w:p>
    <w:p w14:paraId="559E9545" w14:textId="77777777" w:rsidR="004401B7" w:rsidRDefault="004401B7" w:rsidP="008138B8">
      <w:pPr>
        <w:jc w:val="center"/>
        <w:rPr>
          <w:szCs w:val="22"/>
        </w:rPr>
      </w:pPr>
    </w:p>
    <w:p w14:paraId="3FD1665C" w14:textId="77777777" w:rsidR="004401B7" w:rsidRDefault="004401B7" w:rsidP="008138B8">
      <w:pPr>
        <w:jc w:val="center"/>
        <w:rPr>
          <w:szCs w:val="22"/>
        </w:rPr>
      </w:pPr>
    </w:p>
    <w:p w14:paraId="5F50BFA5" w14:textId="77777777" w:rsidR="004401B7" w:rsidRDefault="004401B7" w:rsidP="008138B8">
      <w:pPr>
        <w:jc w:val="center"/>
        <w:rPr>
          <w:szCs w:val="22"/>
        </w:rPr>
      </w:pPr>
    </w:p>
    <w:p w14:paraId="37D5102F" w14:textId="77777777" w:rsidR="004401B7" w:rsidRDefault="004401B7" w:rsidP="008138B8">
      <w:pPr>
        <w:jc w:val="center"/>
        <w:rPr>
          <w:szCs w:val="22"/>
        </w:rPr>
      </w:pPr>
    </w:p>
    <w:p w14:paraId="03DA9C7E" w14:textId="77777777" w:rsidR="004401B7" w:rsidRDefault="004401B7" w:rsidP="008138B8">
      <w:pPr>
        <w:jc w:val="center"/>
        <w:rPr>
          <w:szCs w:val="22"/>
        </w:rPr>
      </w:pPr>
    </w:p>
    <w:p w14:paraId="74B230D6" w14:textId="77777777" w:rsidR="004401B7" w:rsidRDefault="004401B7" w:rsidP="008138B8">
      <w:pPr>
        <w:jc w:val="center"/>
        <w:rPr>
          <w:szCs w:val="22"/>
        </w:rPr>
      </w:pPr>
    </w:p>
    <w:p w14:paraId="7308823E" w14:textId="77777777" w:rsidR="004401B7" w:rsidRDefault="004401B7" w:rsidP="004401B7">
      <w:pPr>
        <w:jc w:val="right"/>
        <w:rPr>
          <w:szCs w:val="22"/>
        </w:rPr>
      </w:pPr>
    </w:p>
    <w:p w14:paraId="28797225" w14:textId="77777777" w:rsidR="004401B7" w:rsidRDefault="004401B7" w:rsidP="008138B8">
      <w:pPr>
        <w:jc w:val="center"/>
        <w:rPr>
          <w:szCs w:val="22"/>
        </w:rPr>
      </w:pPr>
    </w:p>
    <w:p w14:paraId="561CC564" w14:textId="77777777" w:rsidR="0027403D" w:rsidRDefault="0027403D" w:rsidP="008138B8">
      <w:pPr>
        <w:jc w:val="center"/>
        <w:rPr>
          <w:szCs w:val="22"/>
        </w:rPr>
        <w:sectPr w:rsidR="0027403D" w:rsidSect="003D17B3">
          <w:headerReference w:type="even" r:id="rId8"/>
          <w:headerReference w:type="default" r:id="rId9"/>
          <w:footerReference w:type="default" r:id="rId10"/>
          <w:pgSz w:w="11906" w:h="16838" w:code="9"/>
          <w:pgMar w:top="1440" w:right="1134" w:bottom="1440" w:left="1418" w:header="720" w:footer="720" w:gutter="0"/>
          <w:pgNumType w:start="1"/>
          <w:cols w:space="425"/>
          <w:titlePg/>
          <w:docGrid w:linePitch="299"/>
        </w:sectPr>
      </w:pPr>
    </w:p>
    <w:p w14:paraId="28CD5FE7" w14:textId="77777777" w:rsidR="008138B8" w:rsidRPr="00126A5E" w:rsidRDefault="008138B8" w:rsidP="004401B7">
      <w:pPr>
        <w:jc w:val="center"/>
        <w:rPr>
          <w:rFonts w:ascii="맑은 고딕" w:hAnsi="맑은 고딕"/>
          <w:b/>
          <w:sz w:val="28"/>
        </w:rPr>
      </w:pPr>
      <w:r w:rsidRPr="00126A5E">
        <w:rPr>
          <w:rFonts w:ascii="맑은 고딕" w:hAnsi="맑은 고딕"/>
          <w:b/>
          <w:sz w:val="28"/>
        </w:rPr>
        <w:lastRenderedPageBreak/>
        <w:t>사 용 권 한</w:t>
      </w:r>
    </w:p>
    <w:p w14:paraId="69E4DAD6" w14:textId="77777777" w:rsidR="008138B8" w:rsidRPr="00126A5E" w:rsidRDefault="008138B8" w:rsidP="008138B8">
      <w:pPr>
        <w:rPr>
          <w:rFonts w:ascii="맑은 고딕" w:hAnsi="맑은 고딕"/>
          <w:b/>
        </w:rPr>
      </w:pPr>
    </w:p>
    <w:p w14:paraId="0BAC2D3F" w14:textId="6609CFFB" w:rsidR="003259B8" w:rsidRDefault="008138B8" w:rsidP="008138B8">
      <w:pPr>
        <w:ind w:left="284" w:right="180"/>
        <w:jc w:val="center"/>
        <w:rPr>
          <w:rFonts w:ascii="맑은 고딕" w:hAnsi="맑은 고딕"/>
        </w:rPr>
      </w:pPr>
      <w:r w:rsidRPr="00126A5E">
        <w:rPr>
          <w:rFonts w:ascii="맑은 고딕" w:hAnsi="맑은 고딕"/>
        </w:rPr>
        <w:t xml:space="preserve">본 문서에 대한 서명은 본 문서에 대하여 </w:t>
      </w:r>
    </w:p>
    <w:p w14:paraId="675073C5" w14:textId="77777777" w:rsidR="008138B8" w:rsidRPr="00126A5E" w:rsidRDefault="008138B8" w:rsidP="008138B8">
      <w:pPr>
        <w:ind w:left="284" w:right="180"/>
        <w:jc w:val="center"/>
        <w:rPr>
          <w:rFonts w:ascii="맑은 고딕" w:hAnsi="맑은 고딕"/>
        </w:rPr>
      </w:pPr>
      <w:r w:rsidRPr="00126A5E">
        <w:rPr>
          <w:rFonts w:ascii="맑은 고딕" w:hAnsi="맑은 고딕"/>
        </w:rPr>
        <w:t>수행 및 유지관리의 책임이 있음을 인정하는 것임.</w:t>
      </w:r>
    </w:p>
    <w:p w14:paraId="14763B04" w14:textId="77777777" w:rsidR="008138B8" w:rsidRPr="00126A5E" w:rsidRDefault="008138B8" w:rsidP="008138B8">
      <w:pPr>
        <w:pStyle w:val="af6"/>
        <w:rPr>
          <w:rFonts w:ascii="맑은 고딕" w:hAnsi="맑은 고딕"/>
        </w:rPr>
      </w:pPr>
    </w:p>
    <w:p w14:paraId="16C2B1E4" w14:textId="77777777" w:rsidR="008138B8" w:rsidRPr="00126A5E" w:rsidRDefault="008138B8" w:rsidP="008138B8">
      <w:pPr>
        <w:spacing w:after="120"/>
        <w:jc w:val="center"/>
        <w:rPr>
          <w:rFonts w:ascii="맑은 고딕" w:hAnsi="맑은 고딕"/>
          <w:i/>
        </w:rPr>
      </w:pPr>
      <w:r w:rsidRPr="00126A5E">
        <w:rPr>
          <w:rFonts w:ascii="맑은 고딕" w:hAnsi="맑은 고딕"/>
          <w:i/>
          <w:sz w:val="16"/>
        </w:rPr>
        <w:t>본 문서는 작성, 검토, 승인하여 승인된 원본을 보관한다..</w:t>
      </w:r>
      <w:r w:rsidRPr="00126A5E">
        <w:rPr>
          <w:rFonts w:ascii="맑은 고딕" w:hAnsi="맑은 고딕"/>
          <w:i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387"/>
        <w:gridCol w:w="992"/>
        <w:gridCol w:w="2410"/>
      </w:tblGrid>
      <w:tr w:rsidR="008138B8" w:rsidRPr="00126A5E" w14:paraId="35E3B2E1" w14:textId="77777777" w:rsidTr="00042203">
        <w:trPr>
          <w:trHeight w:val="467"/>
          <w:jc w:val="center"/>
        </w:trPr>
        <w:tc>
          <w:tcPr>
            <w:tcW w:w="1000" w:type="dxa"/>
            <w:tcBorders>
              <w:top w:val="single" w:sz="6" w:space="0" w:color="auto"/>
            </w:tcBorders>
          </w:tcPr>
          <w:p w14:paraId="462F3C76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  <w:r w:rsidRPr="00126A5E">
              <w:rPr>
                <w:rFonts w:ascii="맑은 고딕" w:hAnsi="맑은 고딕"/>
                <w:b/>
              </w:rPr>
              <w:t>작성자: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14:paraId="1D2F6365" w14:textId="2B8D4B1E" w:rsidR="008138B8" w:rsidRPr="00126A5E" w:rsidRDefault="006E4AEA" w:rsidP="000422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김부루나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3E04DC14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  <w:r w:rsidRPr="00126A5E">
              <w:rPr>
                <w:rFonts w:ascii="맑은 고딕" w:hAnsi="맑은 고딕"/>
                <w:b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14:paraId="5B7BC28E" w14:textId="2A7F3730" w:rsidR="008138B8" w:rsidRPr="00126A5E" w:rsidRDefault="006E4AEA" w:rsidP="000422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2022-10-2</w:t>
            </w:r>
            <w:r w:rsidR="001F4619">
              <w:rPr>
                <w:rFonts w:ascii="맑은 고딕" w:hAnsi="맑은 고딕"/>
              </w:rPr>
              <w:t>0</w:t>
            </w:r>
          </w:p>
        </w:tc>
      </w:tr>
    </w:tbl>
    <w:p w14:paraId="7B522DCA" w14:textId="77777777" w:rsidR="008138B8" w:rsidRPr="00126A5E" w:rsidRDefault="008138B8" w:rsidP="008138B8">
      <w:pPr>
        <w:rPr>
          <w:rFonts w:ascii="맑은 고딕" w:hAnsi="맑은 고딕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387"/>
        <w:gridCol w:w="992"/>
        <w:gridCol w:w="2410"/>
      </w:tblGrid>
      <w:tr w:rsidR="008138B8" w:rsidRPr="00126A5E" w14:paraId="7BF41661" w14:textId="77777777" w:rsidTr="00042203">
        <w:trPr>
          <w:trHeight w:val="467"/>
          <w:jc w:val="center"/>
        </w:trPr>
        <w:tc>
          <w:tcPr>
            <w:tcW w:w="1000" w:type="dxa"/>
            <w:tcBorders>
              <w:top w:val="single" w:sz="6" w:space="0" w:color="auto"/>
            </w:tcBorders>
          </w:tcPr>
          <w:p w14:paraId="1AB3863C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  <w:r w:rsidRPr="00126A5E">
              <w:rPr>
                <w:rFonts w:ascii="맑은 고딕" w:hAnsi="맑은 고딕"/>
                <w:b/>
              </w:rPr>
              <w:t>검토자: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14:paraId="74317C58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297C1FED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  <w:r w:rsidRPr="00126A5E">
              <w:rPr>
                <w:rFonts w:ascii="맑은 고딕" w:hAnsi="맑은 고딕"/>
                <w:b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14:paraId="19E18691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</w:p>
        </w:tc>
      </w:tr>
    </w:tbl>
    <w:p w14:paraId="5E0B7FCC" w14:textId="77777777" w:rsidR="008138B8" w:rsidRPr="00126A5E" w:rsidRDefault="008138B8" w:rsidP="008138B8">
      <w:pPr>
        <w:rPr>
          <w:rFonts w:ascii="맑은 고딕" w:hAnsi="맑은 고딕"/>
        </w:rPr>
      </w:pPr>
    </w:p>
    <w:p w14:paraId="7A3298FC" w14:textId="77777777" w:rsidR="008138B8" w:rsidRPr="00126A5E" w:rsidRDefault="008138B8" w:rsidP="008138B8">
      <w:pPr>
        <w:rPr>
          <w:rFonts w:ascii="맑은 고딕" w:hAnsi="맑은 고딕"/>
        </w:rPr>
      </w:pPr>
    </w:p>
    <w:p w14:paraId="022400A0" w14:textId="29BDBF9E" w:rsidR="008138B8" w:rsidRPr="00126A5E" w:rsidRDefault="008138B8" w:rsidP="008138B8">
      <w:pPr>
        <w:jc w:val="center"/>
        <w:rPr>
          <w:rFonts w:ascii="맑은 고딕" w:hAnsi="맑은 고딕"/>
        </w:rPr>
      </w:pPr>
      <w:r w:rsidRPr="00126A5E">
        <w:rPr>
          <w:rFonts w:ascii="맑은 고딕" w:hAnsi="맑은 고딕"/>
        </w:rPr>
        <w:t xml:space="preserve">본인은 서명으로써 본 문서가 </w:t>
      </w:r>
      <w:r w:rsidR="00924825">
        <w:rPr>
          <w:rFonts w:ascii="맑은 고딕" w:hAnsi="맑은 고딕"/>
        </w:rPr>
        <w:t>HR</w:t>
      </w:r>
      <w:r w:rsidR="00924825">
        <w:rPr>
          <w:rFonts w:ascii="맑은 고딕" w:hAnsi="맑은 고딕" w:hint="eastAsia"/>
        </w:rPr>
        <w:t>시즌2</w:t>
      </w:r>
      <w:r w:rsidR="00924825">
        <w:rPr>
          <w:rFonts w:ascii="맑은 고딕" w:hAnsi="맑은 고딕"/>
        </w:rPr>
        <w:t xml:space="preserve"> </w:t>
      </w:r>
      <w:r w:rsidR="00924825">
        <w:rPr>
          <w:rFonts w:ascii="맑은 고딕" w:hAnsi="맑은 고딕" w:hint="eastAsia"/>
        </w:rPr>
        <w:t>프로젝트</w:t>
      </w:r>
      <w:r w:rsidRPr="00126A5E">
        <w:rPr>
          <w:rFonts w:ascii="맑은 고딕" w:hAnsi="맑은 고딕"/>
        </w:rPr>
        <w:t xml:space="preserve"> 범위 내에서 사용될 것을 인가함.</w:t>
      </w:r>
    </w:p>
    <w:p w14:paraId="3A389E04" w14:textId="77777777" w:rsidR="008138B8" w:rsidRPr="00126A5E" w:rsidRDefault="008138B8" w:rsidP="008138B8">
      <w:pPr>
        <w:rPr>
          <w:rFonts w:ascii="맑은 고딕" w:hAnsi="맑은 고딕"/>
        </w:rPr>
      </w:pPr>
    </w:p>
    <w:p w14:paraId="2912D985" w14:textId="77777777" w:rsidR="008138B8" w:rsidRPr="00126A5E" w:rsidRDefault="008138B8" w:rsidP="008138B8">
      <w:pPr>
        <w:rPr>
          <w:rFonts w:ascii="맑은 고딕" w:hAnsi="맑은 고딕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00"/>
        <w:gridCol w:w="4087"/>
        <w:gridCol w:w="992"/>
        <w:gridCol w:w="2410"/>
      </w:tblGrid>
      <w:tr w:rsidR="008138B8" w:rsidRPr="00126A5E" w14:paraId="43714270" w14:textId="77777777" w:rsidTr="00042203">
        <w:trPr>
          <w:trHeight w:val="568"/>
          <w:jc w:val="center"/>
        </w:trPr>
        <w:tc>
          <w:tcPr>
            <w:tcW w:w="1300" w:type="dxa"/>
            <w:tcBorders>
              <w:top w:val="single" w:sz="6" w:space="0" w:color="auto"/>
            </w:tcBorders>
          </w:tcPr>
          <w:p w14:paraId="532F9A88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  <w:r w:rsidRPr="00126A5E">
              <w:rPr>
                <w:rFonts w:ascii="맑은 고딕" w:hAnsi="맑은 고딕"/>
                <w:b/>
              </w:rPr>
              <w:t>승인자:</w:t>
            </w:r>
          </w:p>
        </w:tc>
        <w:tc>
          <w:tcPr>
            <w:tcW w:w="4087" w:type="dxa"/>
            <w:tcBorders>
              <w:top w:val="single" w:sz="6" w:space="0" w:color="auto"/>
            </w:tcBorders>
          </w:tcPr>
          <w:p w14:paraId="64483DBA" w14:textId="77777777" w:rsidR="008138B8" w:rsidRPr="00126A5E" w:rsidRDefault="008138B8" w:rsidP="00042203">
            <w:pPr>
              <w:rPr>
                <w:rFonts w:ascii="맑은 고딕" w:hAnsi="맑은 고딕"/>
                <w:i/>
                <w:iCs/>
                <w:color w:val="0000FF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4274FF1B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  <w:r w:rsidRPr="00126A5E">
              <w:rPr>
                <w:rFonts w:ascii="맑은 고딕" w:hAnsi="맑은 고딕"/>
                <w:b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14:paraId="1D6B9649" w14:textId="77777777" w:rsidR="008138B8" w:rsidRPr="00126A5E" w:rsidRDefault="008138B8" w:rsidP="00042203">
            <w:pPr>
              <w:rPr>
                <w:rFonts w:ascii="맑은 고딕" w:hAnsi="맑은 고딕"/>
              </w:rPr>
            </w:pPr>
          </w:p>
        </w:tc>
      </w:tr>
    </w:tbl>
    <w:p w14:paraId="6B0EAD4F" w14:textId="77777777" w:rsidR="008138B8" w:rsidRDefault="008138B8" w:rsidP="00A05246">
      <w:pPr>
        <w:ind w:left="400"/>
        <w:jc w:val="center"/>
      </w:pPr>
    </w:p>
    <w:p w14:paraId="2D1B9BBF" w14:textId="77777777" w:rsidR="008138B8" w:rsidRDefault="008138B8" w:rsidP="00A05246">
      <w:pPr>
        <w:ind w:left="400"/>
        <w:jc w:val="center"/>
      </w:pPr>
    </w:p>
    <w:p w14:paraId="1732C588" w14:textId="77777777" w:rsidR="00126A5E" w:rsidRPr="00126A5E" w:rsidRDefault="00126A5E" w:rsidP="00A05246">
      <w:pPr>
        <w:ind w:left="400"/>
        <w:jc w:val="center"/>
        <w:rPr>
          <w:rFonts w:ascii="맑은 고딕" w:hAnsi="맑은 고딕"/>
          <w:b/>
          <w:sz w:val="28"/>
        </w:rPr>
      </w:pPr>
      <w:r w:rsidRPr="00126A5E">
        <w:rPr>
          <w:rFonts w:ascii="맑은 고딕" w:hAnsi="맑은 고딕"/>
          <w:b/>
          <w:sz w:val="28"/>
        </w:rPr>
        <w:t>제</w:t>
      </w:r>
      <w:r w:rsidR="00D73DC6">
        <w:rPr>
          <w:rFonts w:ascii="Arial" w:hAnsi="Arial" w:cs="Arial"/>
          <w:b/>
          <w:sz w:val="28"/>
        </w:rPr>
        <w:t>·</w:t>
      </w:r>
      <w:r w:rsidRPr="00126A5E">
        <w:rPr>
          <w:rFonts w:ascii="맑은 고딕" w:hAnsi="맑은 고딕"/>
          <w:b/>
          <w:sz w:val="28"/>
        </w:rPr>
        <w:t>개정 이력</w:t>
      </w:r>
    </w:p>
    <w:p w14:paraId="11D0AF67" w14:textId="77777777" w:rsidR="00126A5E" w:rsidRPr="00126A5E" w:rsidRDefault="00126A5E" w:rsidP="00126A5E">
      <w:pPr>
        <w:ind w:left="720" w:hangingChars="300" w:hanging="720"/>
        <w:jc w:val="center"/>
        <w:rPr>
          <w:rFonts w:ascii="맑은 고딕" w:hAnsi="맑은 고딕"/>
          <w:b/>
          <w:sz w:val="24"/>
        </w:rPr>
      </w:pP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418"/>
        <w:gridCol w:w="5245"/>
        <w:gridCol w:w="1501"/>
      </w:tblGrid>
      <w:tr w:rsidR="00E0512C" w:rsidRPr="00126A5E" w14:paraId="21AEB05A" w14:textId="77777777" w:rsidTr="008138B8">
        <w:trPr>
          <w:trHeight w:val="243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0DE5B05A" w14:textId="77777777" w:rsidR="00E0512C" w:rsidRPr="00E0512C" w:rsidRDefault="00E0512C" w:rsidP="008138B8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E0512C">
              <w:rPr>
                <w:rFonts w:ascii="맑은 고딕" w:hAnsi="맑은 고딕"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3FAB2D6F" w14:textId="77777777" w:rsidR="00E0512C" w:rsidRPr="00126A5E" w:rsidRDefault="00E0512C" w:rsidP="008138B8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>
              <w:rPr>
                <w:rFonts w:ascii="맑은 고딕" w:hAnsi="맑은 고딕" w:hint="eastAsia"/>
                <w:b/>
                <w:sz w:val="18"/>
                <w:szCs w:val="18"/>
              </w:rPr>
              <w:t>변경</w:t>
            </w:r>
            <w:r w:rsidR="008138B8">
              <w:rPr>
                <w:rFonts w:ascii="맑은 고딕" w:hAnsi="맑은 고딕" w:hint="eastAsia"/>
                <w:b/>
                <w:sz w:val="18"/>
                <w:szCs w:val="18"/>
              </w:rPr>
              <w:t>일</w:t>
            </w:r>
            <w:r>
              <w:rPr>
                <w:rFonts w:ascii="맑은 고딕" w:hAnsi="맑은 고딕" w:hint="eastAsia"/>
                <w:b/>
                <w:sz w:val="18"/>
                <w:szCs w:val="18"/>
              </w:rPr>
              <w:t>자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24FAD2C4" w14:textId="77777777" w:rsidR="00E0512C" w:rsidRPr="00E0512C" w:rsidRDefault="00E0512C" w:rsidP="008138B8">
            <w:pPr>
              <w:ind w:left="400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E0512C">
              <w:rPr>
                <w:rFonts w:ascii="맑은 고딕" w:hAnsi="맑은 고딕"/>
                <w:b/>
                <w:sz w:val="18"/>
                <w:szCs w:val="18"/>
              </w:rPr>
              <w:t xml:space="preserve">제.개정 </w:t>
            </w:r>
            <w:r w:rsidRPr="00E0512C">
              <w:rPr>
                <w:rFonts w:ascii="맑은 고딕" w:hAnsi="맑은 고딕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5748211" w14:textId="77777777" w:rsidR="00E0512C" w:rsidRPr="00E0512C" w:rsidRDefault="00E0512C" w:rsidP="008138B8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E0512C">
              <w:rPr>
                <w:rFonts w:ascii="맑은 고딕" w:hAnsi="맑은 고딕" w:hint="eastAsia"/>
                <w:b/>
                <w:sz w:val="18"/>
                <w:szCs w:val="18"/>
              </w:rPr>
              <w:t>작성자</w:t>
            </w:r>
          </w:p>
        </w:tc>
      </w:tr>
      <w:tr w:rsidR="00612B2A" w:rsidRPr="00126A5E" w14:paraId="37560250" w14:textId="77777777" w:rsidTr="008138B8">
        <w:trPr>
          <w:trHeight w:val="243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14:paraId="45B02EEF" w14:textId="0478D7FE" w:rsidR="00612B2A" w:rsidRPr="00243984" w:rsidRDefault="006E4AEA" w:rsidP="006851E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14:paraId="1305502F" w14:textId="6085184F" w:rsidR="00612B2A" w:rsidRPr="00243984" w:rsidRDefault="00924825" w:rsidP="006851E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hAnsi="맑은 고딕"/>
                <w:sz w:val="18"/>
                <w:szCs w:val="18"/>
              </w:rPr>
              <w:t>022-10-20</w:t>
            </w:r>
          </w:p>
        </w:tc>
        <w:tc>
          <w:tcPr>
            <w:tcW w:w="5245" w:type="dxa"/>
            <w:tcBorders>
              <w:top w:val="single" w:sz="6" w:space="0" w:color="auto"/>
            </w:tcBorders>
          </w:tcPr>
          <w:p w14:paraId="4DE1C7E1" w14:textId="62D5CAFC" w:rsidR="00612B2A" w:rsidRPr="00243984" w:rsidRDefault="006E4AEA" w:rsidP="006851E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개정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14:paraId="69BDF467" w14:textId="77777777" w:rsidR="00612B2A" w:rsidRPr="00243984" w:rsidRDefault="00612B2A" w:rsidP="006851E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김부루나</w:t>
            </w:r>
          </w:p>
        </w:tc>
      </w:tr>
      <w:tr w:rsidR="008A7112" w:rsidRPr="00126A5E" w14:paraId="0BCD579A" w14:textId="77777777" w:rsidTr="008138B8">
        <w:trPr>
          <w:trHeight w:val="243"/>
          <w:jc w:val="center"/>
        </w:trPr>
        <w:tc>
          <w:tcPr>
            <w:tcW w:w="1079" w:type="dxa"/>
          </w:tcPr>
          <w:p w14:paraId="79A38A4E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1FDCAF9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50607704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1FC2B603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49C34D7B" w14:textId="77777777" w:rsidTr="008138B8">
        <w:trPr>
          <w:trHeight w:val="243"/>
          <w:jc w:val="center"/>
        </w:trPr>
        <w:tc>
          <w:tcPr>
            <w:tcW w:w="1079" w:type="dxa"/>
          </w:tcPr>
          <w:p w14:paraId="5FA65F7F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CAA7FF4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03FB6DF0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5FB54FCD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4DF45CDE" w14:textId="77777777" w:rsidTr="008138B8">
        <w:trPr>
          <w:trHeight w:val="243"/>
          <w:jc w:val="center"/>
        </w:trPr>
        <w:tc>
          <w:tcPr>
            <w:tcW w:w="1079" w:type="dxa"/>
          </w:tcPr>
          <w:p w14:paraId="648031A3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4FD1EC5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1D923C44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E1EC83C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00E28E53" w14:textId="77777777" w:rsidTr="008138B8">
        <w:trPr>
          <w:trHeight w:val="243"/>
          <w:jc w:val="center"/>
        </w:trPr>
        <w:tc>
          <w:tcPr>
            <w:tcW w:w="1079" w:type="dxa"/>
          </w:tcPr>
          <w:p w14:paraId="329B9DE5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7052D97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3CB2B3B3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2EA4BC8F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4B02890F" w14:textId="77777777" w:rsidTr="008138B8">
        <w:trPr>
          <w:trHeight w:val="243"/>
          <w:jc w:val="center"/>
        </w:trPr>
        <w:tc>
          <w:tcPr>
            <w:tcW w:w="1079" w:type="dxa"/>
          </w:tcPr>
          <w:p w14:paraId="0E7AA780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2788676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34CB1B3F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6EE10ED2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0FFDB7FE" w14:textId="77777777" w:rsidTr="008138B8">
        <w:trPr>
          <w:trHeight w:val="243"/>
          <w:jc w:val="center"/>
        </w:trPr>
        <w:tc>
          <w:tcPr>
            <w:tcW w:w="1079" w:type="dxa"/>
          </w:tcPr>
          <w:p w14:paraId="3B50E2EF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91EC68A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1CB35C33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27E4CF9E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16861407" w14:textId="77777777" w:rsidTr="008138B8">
        <w:trPr>
          <w:trHeight w:val="243"/>
          <w:jc w:val="center"/>
        </w:trPr>
        <w:tc>
          <w:tcPr>
            <w:tcW w:w="1079" w:type="dxa"/>
          </w:tcPr>
          <w:p w14:paraId="13884BB7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ECD670C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58F720B5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1BAEA895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50D9A6FB" w14:textId="77777777" w:rsidTr="008138B8">
        <w:trPr>
          <w:trHeight w:val="243"/>
          <w:jc w:val="center"/>
        </w:trPr>
        <w:tc>
          <w:tcPr>
            <w:tcW w:w="1079" w:type="dxa"/>
          </w:tcPr>
          <w:p w14:paraId="30BB175A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47BA420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66541D97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44000C03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74531583" w14:textId="77777777" w:rsidTr="008138B8">
        <w:trPr>
          <w:trHeight w:val="243"/>
          <w:jc w:val="center"/>
        </w:trPr>
        <w:tc>
          <w:tcPr>
            <w:tcW w:w="1079" w:type="dxa"/>
          </w:tcPr>
          <w:p w14:paraId="48E7C77F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EDD2495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245" w:type="dxa"/>
          </w:tcPr>
          <w:p w14:paraId="04D152FB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14:paraId="6D691B8E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A7112" w:rsidRPr="00126A5E" w14:paraId="062AB4AE" w14:textId="77777777" w:rsidTr="008138B8">
        <w:trPr>
          <w:trHeight w:val="243"/>
          <w:jc w:val="center"/>
        </w:trPr>
        <w:tc>
          <w:tcPr>
            <w:tcW w:w="1079" w:type="dxa"/>
          </w:tcPr>
          <w:p w14:paraId="64C154B7" w14:textId="77777777" w:rsidR="008A7112" w:rsidRPr="00243984" w:rsidRDefault="008A7112" w:rsidP="001B5B29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67DBCC57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14:paraId="763B19F7" w14:textId="77777777" w:rsidR="008A7112" w:rsidRPr="00243984" w:rsidRDefault="008A7112" w:rsidP="001B5B29">
            <w:pPr>
              <w:ind w:left="34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14:paraId="54601C4E" w14:textId="77777777" w:rsidR="008A7112" w:rsidRPr="00243984" w:rsidRDefault="008A7112" w:rsidP="001B5B29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</w:tbl>
    <w:p w14:paraId="2F62309B" w14:textId="77777777" w:rsidR="000937ED" w:rsidRPr="00D44173" w:rsidRDefault="00126A5E" w:rsidP="00D44173">
      <w:pPr>
        <w:pStyle w:val="--"/>
      </w:pPr>
      <w:r>
        <w:br w:type="page"/>
      </w:r>
      <w:r w:rsidR="000937ED" w:rsidRPr="00D44173">
        <w:rPr>
          <w:rFonts w:hint="eastAsia"/>
        </w:rPr>
        <w:lastRenderedPageBreak/>
        <w:t xml:space="preserve"> 목</w:t>
      </w:r>
      <w:r w:rsidR="000937ED" w:rsidRPr="00D44173">
        <w:t xml:space="preserve"> </w:t>
      </w:r>
      <w:r w:rsidR="000937ED" w:rsidRPr="00D44173">
        <w:rPr>
          <w:rFonts w:hint="eastAsia"/>
        </w:rPr>
        <w:t xml:space="preserve"> 차</w:t>
      </w:r>
    </w:p>
    <w:p w14:paraId="64EF8964" w14:textId="77777777" w:rsidR="000937ED" w:rsidRPr="00EB53A6" w:rsidRDefault="000937ED" w:rsidP="00A05246">
      <w:pPr>
        <w:ind w:left="400"/>
        <w:jc w:val="center"/>
        <w:rPr>
          <w:rFonts w:ascii="맑은 고딕" w:hAnsi="맑은 고딕"/>
        </w:rPr>
      </w:pPr>
    </w:p>
    <w:p w14:paraId="55F0741F" w14:textId="4B68B898" w:rsidR="004D6EEA" w:rsidRDefault="00940C91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r>
        <w:rPr>
          <w:rFonts w:hAnsi="맑은 고딕"/>
          <w:b w:val="0"/>
          <w:bCs w:val="0"/>
          <w:caps w:val="0"/>
        </w:rPr>
        <w:fldChar w:fldCharType="begin"/>
      </w:r>
      <w:r>
        <w:rPr>
          <w:rFonts w:hAnsi="맑은 고딕"/>
          <w:b w:val="0"/>
          <w:bCs w:val="0"/>
          <w:caps w:val="0"/>
        </w:rPr>
        <w:instrText xml:space="preserve"> TOC \o "1-4" \h \z \u </w:instrText>
      </w:r>
      <w:r>
        <w:rPr>
          <w:rFonts w:hAnsi="맑은 고딕"/>
          <w:b w:val="0"/>
          <w:bCs w:val="0"/>
          <w:caps w:val="0"/>
        </w:rPr>
        <w:fldChar w:fldCharType="separate"/>
      </w:r>
      <w:hyperlink w:anchor="_Toc117069666" w:history="1">
        <w:r w:rsidR="004D6EEA" w:rsidRPr="00313182">
          <w:rPr>
            <w:rStyle w:val="ac"/>
            <w:rFonts w:hAnsi="맑은 고딕"/>
            <w:noProof/>
          </w:rPr>
          <w:t>1. Overview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_Toc117069666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３</w:t>
        </w:r>
        <w:r w:rsidR="004D6EEA">
          <w:rPr>
            <w:noProof/>
            <w:webHidden/>
          </w:rPr>
          <w:fldChar w:fldCharType="end"/>
        </w:r>
      </w:hyperlink>
    </w:p>
    <w:p w14:paraId="04A3BF81" w14:textId="0FDB2838" w:rsidR="004D6EEA" w:rsidRDefault="00000000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117069667" w:history="1">
        <w:r w:rsidR="004D6EEA" w:rsidRPr="00313182">
          <w:rPr>
            <w:rStyle w:val="ac"/>
            <w:rFonts w:hAnsi="맑은 고딕"/>
            <w:noProof/>
          </w:rPr>
          <w:t>1.1. 인터페이스의 종류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_Toc117069667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３</w:t>
        </w:r>
        <w:r w:rsidR="004D6EEA">
          <w:rPr>
            <w:noProof/>
            <w:webHidden/>
          </w:rPr>
          <w:fldChar w:fldCharType="end"/>
        </w:r>
      </w:hyperlink>
    </w:p>
    <w:p w14:paraId="18F65D1B" w14:textId="68AF902E" w:rsidR="004D6EEA" w:rsidRDefault="00000000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117069668" w:history="1">
        <w:r w:rsidR="004D6EEA" w:rsidRPr="00313182">
          <w:rPr>
            <w:rStyle w:val="ac"/>
            <w:rFonts w:hAnsi="맑은 고딕"/>
            <w:noProof/>
          </w:rPr>
          <w:t>2. API 정의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_Toc117069668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４</w:t>
        </w:r>
        <w:r w:rsidR="004D6EEA">
          <w:rPr>
            <w:noProof/>
            <w:webHidden/>
          </w:rPr>
          <w:fldChar w:fldCharType="end"/>
        </w:r>
      </w:hyperlink>
    </w:p>
    <w:p w14:paraId="3E5E92DA" w14:textId="12C27D62" w:rsidR="004D6EEA" w:rsidRDefault="00000000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117069669" w:history="1">
        <w:r w:rsidR="004D6EEA" w:rsidRPr="00313182">
          <w:rPr>
            <w:rStyle w:val="ac"/>
            <w:rFonts w:hAnsi="맑은 고딕"/>
            <w:noProof/>
          </w:rPr>
          <w:t>2.1. 연동규격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_Toc117069669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５</w:t>
        </w:r>
        <w:r w:rsidR="004D6EEA">
          <w:rPr>
            <w:noProof/>
            <w:webHidden/>
          </w:rPr>
          <w:fldChar w:fldCharType="end"/>
        </w:r>
      </w:hyperlink>
    </w:p>
    <w:p w14:paraId="4D3477F5" w14:textId="50D9811F" w:rsidR="004D6EEA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7069670" w:history="1">
        <w:r w:rsidR="004D6EEA" w:rsidRPr="00313182">
          <w:rPr>
            <w:rStyle w:val="ac"/>
            <w:noProof/>
          </w:rPr>
          <w:t>2.1.1. 조직정보 변경내역 조회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_Toc117069670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５</w:t>
        </w:r>
        <w:r w:rsidR="004D6EEA">
          <w:rPr>
            <w:noProof/>
            <w:webHidden/>
          </w:rPr>
          <w:fldChar w:fldCharType="end"/>
        </w:r>
      </w:hyperlink>
    </w:p>
    <w:p w14:paraId="70EAC5C5" w14:textId="7ADD12E8" w:rsidR="004D6EEA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7069671" w:history="1">
        <w:r w:rsidR="004D6EEA" w:rsidRPr="00313182">
          <w:rPr>
            <w:rStyle w:val="ac"/>
            <w:noProof/>
          </w:rPr>
          <w:t>2.1.2. 인사정보 변경내역 조회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_Toc117069671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８</w:t>
        </w:r>
        <w:r w:rsidR="004D6EEA">
          <w:rPr>
            <w:noProof/>
            <w:webHidden/>
          </w:rPr>
          <w:fldChar w:fldCharType="end"/>
        </w:r>
      </w:hyperlink>
    </w:p>
    <w:p w14:paraId="79B2199D" w14:textId="0D92AD43" w:rsidR="004D6EEA" w:rsidRDefault="00000000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117069672" w:history="1">
        <w:r w:rsidR="004D6EEA" w:rsidRPr="00313182">
          <w:rPr>
            <w:rStyle w:val="ac"/>
            <w:rFonts w:hAnsi="맑은 고딕"/>
            <w:noProof/>
          </w:rPr>
          <w:t>2.3. 참조코드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_Toc117069672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１２</w:t>
        </w:r>
        <w:r w:rsidR="004D6EEA">
          <w:rPr>
            <w:noProof/>
            <w:webHidden/>
          </w:rPr>
          <w:fldChar w:fldCharType="end"/>
        </w:r>
      </w:hyperlink>
    </w:p>
    <w:p w14:paraId="408D9066" w14:textId="7BD8EF85" w:rsidR="004D6EEA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7069673" w:history="1">
        <w:r w:rsidR="004D6EEA" w:rsidRPr="00313182">
          <w:rPr>
            <w:rStyle w:val="ac"/>
            <w:noProof/>
          </w:rPr>
          <w:t>2.3.1. 직위코드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_Toc117069673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１２</w:t>
        </w:r>
        <w:r w:rsidR="004D6EEA">
          <w:rPr>
            <w:noProof/>
            <w:webHidden/>
          </w:rPr>
          <w:fldChar w:fldCharType="end"/>
        </w:r>
      </w:hyperlink>
    </w:p>
    <w:p w14:paraId="11E97658" w14:textId="410809FC" w:rsidR="004D6EEA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7069674" w:history="1">
        <w:r w:rsidR="004D6EEA" w:rsidRPr="00313182">
          <w:rPr>
            <w:rStyle w:val="ac"/>
            <w:noProof/>
          </w:rPr>
          <w:t>2.3.2. 직책코드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_Toc117069674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１２</w:t>
        </w:r>
        <w:r w:rsidR="004D6EEA">
          <w:rPr>
            <w:noProof/>
            <w:webHidden/>
          </w:rPr>
          <w:fldChar w:fldCharType="end"/>
        </w:r>
      </w:hyperlink>
    </w:p>
    <w:p w14:paraId="446DC6EA" w14:textId="57804035" w:rsidR="004D6EEA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7069675" w:history="1">
        <w:r w:rsidR="004D6EEA" w:rsidRPr="00313182">
          <w:rPr>
            <w:rStyle w:val="ac"/>
            <w:noProof/>
          </w:rPr>
          <w:t>2.3.3. 계약형태 코드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_Toc117069675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１３</w:t>
        </w:r>
        <w:r w:rsidR="004D6EEA">
          <w:rPr>
            <w:noProof/>
            <w:webHidden/>
          </w:rPr>
          <w:fldChar w:fldCharType="end"/>
        </w:r>
      </w:hyperlink>
    </w:p>
    <w:p w14:paraId="4274DAA5" w14:textId="5B1C9FD6" w:rsidR="004D6EEA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7069676" w:history="1">
        <w:r w:rsidR="004D6EEA" w:rsidRPr="00313182">
          <w:rPr>
            <w:rStyle w:val="ac"/>
            <w:noProof/>
          </w:rPr>
          <w:t>2.3.4. 재직상태 코드</w:t>
        </w:r>
        <w:r w:rsidR="004D6EEA">
          <w:rPr>
            <w:noProof/>
            <w:webHidden/>
          </w:rPr>
          <w:tab/>
        </w:r>
        <w:r w:rsidR="004D6EEA">
          <w:rPr>
            <w:noProof/>
            <w:webHidden/>
          </w:rPr>
          <w:fldChar w:fldCharType="begin"/>
        </w:r>
        <w:r w:rsidR="004D6EEA">
          <w:rPr>
            <w:noProof/>
            <w:webHidden/>
          </w:rPr>
          <w:instrText xml:space="preserve"> PAGEREF _Toc117069676 \h </w:instrText>
        </w:r>
        <w:r w:rsidR="004D6EEA">
          <w:rPr>
            <w:noProof/>
            <w:webHidden/>
          </w:rPr>
        </w:r>
        <w:r w:rsidR="004D6EEA">
          <w:rPr>
            <w:noProof/>
            <w:webHidden/>
          </w:rPr>
          <w:fldChar w:fldCharType="separate"/>
        </w:r>
        <w:r w:rsidR="004D6EEA">
          <w:rPr>
            <w:rFonts w:hint="eastAsia"/>
            <w:noProof/>
            <w:webHidden/>
          </w:rPr>
          <w:t>１３</w:t>
        </w:r>
        <w:r w:rsidR="004D6EEA">
          <w:rPr>
            <w:noProof/>
            <w:webHidden/>
          </w:rPr>
          <w:fldChar w:fldCharType="end"/>
        </w:r>
      </w:hyperlink>
    </w:p>
    <w:p w14:paraId="7937370D" w14:textId="17F4CB67" w:rsidR="000937ED" w:rsidRPr="00C70019" w:rsidRDefault="00940C91" w:rsidP="00E875CA">
      <w:pPr>
        <w:ind w:left="400"/>
        <w:rPr>
          <w:rFonts w:ascii="맑은 고딕" w:hAnsi="맑은 고딕"/>
        </w:rPr>
      </w:pPr>
      <w:r>
        <w:rPr>
          <w:rFonts w:ascii="맑은 고딕" w:hAnsi="맑은 고딕"/>
          <w:b/>
          <w:bCs/>
          <w:caps/>
          <w:sz w:val="24"/>
          <w:szCs w:val="24"/>
        </w:rPr>
        <w:fldChar w:fldCharType="end"/>
      </w:r>
    </w:p>
    <w:p w14:paraId="5647F26B" w14:textId="77777777" w:rsidR="006F3CCD" w:rsidRDefault="006F3CCD" w:rsidP="009177D6">
      <w:bookmarkStart w:id="0" w:name="_Toc535136540"/>
      <w:bookmarkStart w:id="1" w:name="_Toc24797207"/>
      <w:bookmarkStart w:id="2" w:name="_Toc32050659"/>
    </w:p>
    <w:p w14:paraId="212BE716" w14:textId="77777777" w:rsidR="006F3CCD" w:rsidRPr="008715C6" w:rsidRDefault="00612B2A" w:rsidP="006F3CCD">
      <w:pPr>
        <w:pStyle w:val="1"/>
        <w:numPr>
          <w:ilvl w:val="0"/>
          <w:numId w:val="1"/>
        </w:numPr>
        <w:wordWrap/>
        <w:adjustRightInd/>
        <w:spacing w:before="120" w:after="60" w:line="240" w:lineRule="auto"/>
        <w:jc w:val="left"/>
        <w:textAlignment w:val="auto"/>
        <w:rPr>
          <w:rFonts w:ascii="맑은 고딕" w:hAnsi="맑은 고딕"/>
          <w:kern w:val="2"/>
          <w:szCs w:val="28"/>
        </w:rPr>
      </w:pPr>
      <w:bookmarkStart w:id="3" w:name="_Toc262487911"/>
      <w:bookmarkStart w:id="4" w:name="_Toc208129623"/>
      <w:bookmarkEnd w:id="0"/>
      <w:bookmarkEnd w:id="1"/>
      <w:bookmarkEnd w:id="2"/>
      <w:r>
        <w:rPr>
          <w:rFonts w:ascii="맑은 고딕" w:hAnsi="맑은 고딕"/>
          <w:kern w:val="2"/>
          <w:szCs w:val="28"/>
        </w:rPr>
        <w:br w:type="page"/>
      </w:r>
      <w:bookmarkStart w:id="5" w:name="_Toc117069666"/>
      <w:r w:rsidR="006F3CCD" w:rsidRPr="008715C6">
        <w:rPr>
          <w:rFonts w:ascii="맑은 고딕" w:hAnsi="맑은 고딕" w:hint="eastAsia"/>
          <w:kern w:val="2"/>
          <w:szCs w:val="28"/>
        </w:rPr>
        <w:lastRenderedPageBreak/>
        <w:t>Overview</w:t>
      </w:r>
      <w:bookmarkEnd w:id="3"/>
      <w:bookmarkEnd w:id="5"/>
    </w:p>
    <w:p w14:paraId="2C4D0645" w14:textId="77777777" w:rsidR="006F3CCD" w:rsidRPr="001F4619" w:rsidRDefault="006F3CCD" w:rsidP="001F4619">
      <w:pPr>
        <w:pStyle w:val="af6"/>
        <w:spacing w:line="240" w:lineRule="auto"/>
        <w:jc w:val="left"/>
        <w:rPr>
          <w:rFonts w:ascii="맑은 고딕" w:hAnsi="맑은 고딕"/>
          <w:sz w:val="20"/>
        </w:rPr>
      </w:pPr>
    </w:p>
    <w:p w14:paraId="21F63F4A" w14:textId="39DB4D5E" w:rsidR="006F3CCD" w:rsidRPr="001F4619" w:rsidRDefault="006F3CCD" w:rsidP="001F4619">
      <w:pPr>
        <w:pStyle w:val="af6"/>
        <w:spacing w:line="240" w:lineRule="auto"/>
        <w:ind w:firstLineChars="142" w:firstLine="284"/>
        <w:jc w:val="left"/>
        <w:rPr>
          <w:rFonts w:ascii="맑은 고딕" w:hAnsi="맑은 고딕"/>
          <w:sz w:val="20"/>
          <w:lang w:eastAsia="ko-KR"/>
        </w:rPr>
      </w:pPr>
      <w:r w:rsidRPr="001F4619">
        <w:rPr>
          <w:rFonts w:ascii="맑은 고딕" w:hAnsi="맑은 고딕" w:hint="eastAsia"/>
          <w:sz w:val="20"/>
        </w:rPr>
        <w:t>본 문서는</w:t>
      </w:r>
      <w:r w:rsidR="00DA37DE" w:rsidRPr="001F4619">
        <w:rPr>
          <w:rFonts w:ascii="맑은 고딕" w:hAnsi="맑은 고딕"/>
          <w:sz w:val="20"/>
        </w:rPr>
        <w:t xml:space="preserve"> </w:t>
      </w:r>
      <w:r w:rsidR="00DA37DE" w:rsidRPr="001F4619">
        <w:rPr>
          <w:rFonts w:ascii="맑은 고딕" w:hAnsi="맑은 고딕" w:hint="eastAsia"/>
          <w:sz w:val="20"/>
          <w:lang w:eastAsia="ko-KR"/>
        </w:rPr>
        <w:t>H</w:t>
      </w:r>
      <w:r w:rsidR="00DA37DE" w:rsidRPr="001F4619">
        <w:rPr>
          <w:rFonts w:ascii="맑은 고딕" w:hAnsi="맑은 고딕"/>
          <w:sz w:val="20"/>
          <w:lang w:eastAsia="ko-KR"/>
        </w:rPr>
        <w:t>R</w:t>
      </w:r>
      <w:r w:rsidR="00DA37DE" w:rsidRPr="001F4619">
        <w:rPr>
          <w:rFonts w:ascii="맑은 고딕" w:hAnsi="맑은 고딕" w:hint="eastAsia"/>
          <w:sz w:val="20"/>
          <w:lang w:eastAsia="ko-KR"/>
        </w:rPr>
        <w:t xml:space="preserve">시스템과 그룹웨어간의 </w:t>
      </w:r>
      <w:r w:rsidRPr="001F4619">
        <w:rPr>
          <w:rFonts w:ascii="맑은 고딕" w:hAnsi="맑은 고딕" w:hint="eastAsia"/>
          <w:sz w:val="20"/>
        </w:rPr>
        <w:t>연동 규격에 대해 기술한다.</w:t>
      </w:r>
      <w:r w:rsidR="00B20CAA" w:rsidRPr="001F4619">
        <w:rPr>
          <w:rFonts w:ascii="맑은 고딕" w:hAnsi="맑은 고딕" w:hint="eastAsia"/>
          <w:sz w:val="20"/>
        </w:rPr>
        <w:t xml:space="preserve"> </w:t>
      </w:r>
    </w:p>
    <w:p w14:paraId="7EE6B286" w14:textId="21521734" w:rsidR="006F3CCD" w:rsidRPr="001F4619" w:rsidRDefault="006F3CCD" w:rsidP="001F4619">
      <w:pPr>
        <w:pStyle w:val="af6"/>
        <w:spacing w:line="240" w:lineRule="auto"/>
        <w:ind w:firstLineChars="142" w:firstLine="284"/>
        <w:jc w:val="left"/>
        <w:rPr>
          <w:rFonts w:ascii="맑은 고딕" w:hAnsi="맑은 고딕"/>
          <w:sz w:val="20"/>
        </w:rPr>
      </w:pPr>
    </w:p>
    <w:p w14:paraId="6550E3DB" w14:textId="2BDB53D3" w:rsidR="0039758E" w:rsidRPr="001F4619" w:rsidRDefault="001F4619" w:rsidP="001F4619">
      <w:pPr>
        <w:pStyle w:val="af6"/>
        <w:spacing w:line="240" w:lineRule="auto"/>
        <w:ind w:firstLineChars="142" w:firstLine="284"/>
        <w:jc w:val="left"/>
        <w:rPr>
          <w:rFonts w:ascii="맑은 고딕" w:hAnsi="맑은 고딕"/>
          <w:sz w:val="20"/>
          <w:lang w:eastAsia="ko-KR"/>
        </w:rPr>
      </w:pPr>
      <w:r>
        <w:rPr>
          <w:rFonts w:ascii="맑은 고딕" w:hAnsi="맑은 고딕" w:hint="eastAsia"/>
          <w:sz w:val="20"/>
          <w:lang w:eastAsia="ko-KR"/>
        </w:rPr>
        <w:t xml:space="preserve">변경정보는 </w:t>
      </w:r>
      <w:r w:rsidR="0039758E" w:rsidRPr="001F4619">
        <w:rPr>
          <w:rFonts w:ascii="맑은 고딕" w:hAnsi="맑은 고딕" w:hint="eastAsia"/>
          <w:sz w:val="20"/>
          <w:lang w:eastAsia="ko-KR"/>
        </w:rPr>
        <w:t xml:space="preserve">매일 </w:t>
      </w:r>
      <w:r w:rsidR="0039758E" w:rsidRPr="001F4619">
        <w:rPr>
          <w:rFonts w:ascii="맑은 고딕" w:hAnsi="맑은 고딕" w:hint="eastAsia"/>
          <w:sz w:val="20"/>
          <w:u w:val="single"/>
          <w:lang w:eastAsia="ko-KR"/>
        </w:rPr>
        <w:t xml:space="preserve">오전 </w:t>
      </w:r>
      <w:r>
        <w:rPr>
          <w:rFonts w:ascii="맑은 고딕" w:hAnsi="맑은 고딕"/>
          <w:sz w:val="20"/>
          <w:u w:val="single"/>
          <w:lang w:eastAsia="ko-KR"/>
        </w:rPr>
        <w:t>00</w:t>
      </w:r>
      <w:r w:rsidR="0039758E" w:rsidRPr="001F4619">
        <w:rPr>
          <w:rFonts w:ascii="맑은 고딕" w:hAnsi="맑은 고딕"/>
          <w:sz w:val="20"/>
          <w:u w:val="single"/>
          <w:lang w:eastAsia="ko-KR"/>
        </w:rPr>
        <w:t>:00</w:t>
      </w:r>
      <w:r w:rsidR="0039758E" w:rsidRPr="001F4619">
        <w:rPr>
          <w:rFonts w:ascii="맑은 고딕" w:hAnsi="맑은 고딕" w:hint="eastAsia"/>
          <w:sz w:val="20"/>
          <w:lang w:eastAsia="ko-KR"/>
        </w:rPr>
        <w:t>에</w:t>
      </w:r>
      <w:r w:rsidR="0039758E" w:rsidRPr="001F4619">
        <w:rPr>
          <w:rFonts w:ascii="맑은 고딕" w:hAnsi="맑은 고딕"/>
          <w:sz w:val="20"/>
          <w:lang w:eastAsia="ko-KR"/>
        </w:rPr>
        <w:t xml:space="preserve"> </w:t>
      </w:r>
      <w:r>
        <w:rPr>
          <w:rFonts w:ascii="맑은 고딕" w:hAnsi="맑은 고딕" w:hint="eastAsia"/>
          <w:sz w:val="20"/>
          <w:lang w:eastAsia="ko-KR"/>
        </w:rPr>
        <w:t xml:space="preserve">반영되며 연동시스템은 오전 </w:t>
      </w:r>
      <w:r>
        <w:rPr>
          <w:rFonts w:ascii="맑은 고딕" w:hAnsi="맑은 고딕"/>
          <w:sz w:val="20"/>
          <w:lang w:eastAsia="ko-KR"/>
        </w:rPr>
        <w:t xml:space="preserve">1:00 </w:t>
      </w:r>
      <w:r>
        <w:rPr>
          <w:rFonts w:ascii="맑은 고딕" w:hAnsi="맑은 고딕" w:hint="eastAsia"/>
          <w:sz w:val="20"/>
          <w:lang w:eastAsia="ko-KR"/>
        </w:rPr>
        <w:t>이후에 변경내역을 확인하여야 한다.</w:t>
      </w:r>
    </w:p>
    <w:bookmarkEnd w:id="4"/>
    <w:p w14:paraId="735BCB2B" w14:textId="77777777" w:rsidR="006F3CCD" w:rsidRDefault="006F3CCD" w:rsidP="006F3CCD">
      <w:pPr>
        <w:spacing w:line="240" w:lineRule="auto"/>
        <w:rPr>
          <w:rFonts w:ascii="맑은 고딕" w:hAnsi="맑은 고딕"/>
          <w:sz w:val="20"/>
        </w:rPr>
      </w:pPr>
    </w:p>
    <w:p w14:paraId="238E20A4" w14:textId="77777777" w:rsidR="00B20CAA" w:rsidRDefault="00B20CAA" w:rsidP="00B20CAA">
      <w:pPr>
        <w:pStyle w:val="2"/>
        <w:wordWrap/>
        <w:adjustRightInd/>
        <w:spacing w:before="120" w:after="60" w:line="240" w:lineRule="auto"/>
        <w:ind w:left="0" w:right="0"/>
        <w:jc w:val="left"/>
        <w:textAlignment w:val="auto"/>
        <w:rPr>
          <w:rFonts w:ascii="맑은 고딕" w:hAnsi="맑은 고딕"/>
          <w:szCs w:val="24"/>
        </w:rPr>
      </w:pPr>
      <w:bookmarkStart w:id="6" w:name="_Toc117069667"/>
      <w:r>
        <w:rPr>
          <w:rFonts w:ascii="맑은 고딕" w:hAnsi="맑은 고딕" w:hint="eastAsia"/>
          <w:szCs w:val="24"/>
        </w:rPr>
        <w:t>인터페이스의 종류</w:t>
      </w:r>
      <w:bookmarkEnd w:id="6"/>
    </w:p>
    <w:p w14:paraId="1E86FC56" w14:textId="77777777" w:rsidR="00806C8F" w:rsidRDefault="00806C8F" w:rsidP="00806C8F">
      <w:pPr>
        <w:spacing w:line="240" w:lineRule="auto"/>
        <w:rPr>
          <w:rFonts w:ascii="맑은 고딕" w:hAnsi="맑은 고딕"/>
          <w:sz w:val="20"/>
        </w:rPr>
      </w:pPr>
      <w:r>
        <w:rPr>
          <w:rFonts w:ascii="맑은 고딕" w:hAnsi="맑은 고딕" w:hint="eastAsia"/>
          <w:sz w:val="20"/>
        </w:rPr>
        <w:t>포탈시스템에서 제공하는 인터페이스의 종류는 다음과 같다.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7"/>
        <w:gridCol w:w="3055"/>
        <w:gridCol w:w="5342"/>
      </w:tblGrid>
      <w:tr w:rsidR="00806C8F" w:rsidRPr="00443AD2" w14:paraId="669C7FEC" w14:textId="77777777" w:rsidTr="000B084C">
        <w:tc>
          <w:tcPr>
            <w:tcW w:w="947" w:type="dxa"/>
            <w:shd w:val="clear" w:color="auto" w:fill="C6D9F1"/>
          </w:tcPr>
          <w:p w14:paraId="3B8B3108" w14:textId="77777777" w:rsidR="00806C8F" w:rsidRPr="00443AD2" w:rsidRDefault="00960DF2" w:rsidP="00443AD2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/>
                <w:sz w:val="20"/>
              </w:rPr>
              <w:t>No.</w:t>
            </w:r>
          </w:p>
        </w:tc>
        <w:tc>
          <w:tcPr>
            <w:tcW w:w="3055" w:type="dxa"/>
            <w:shd w:val="clear" w:color="auto" w:fill="C6D9F1"/>
          </w:tcPr>
          <w:p w14:paraId="65E4C5D0" w14:textId="77777777" w:rsidR="00806C8F" w:rsidRPr="00443AD2" w:rsidRDefault="00E77DDF" w:rsidP="00443AD2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 w:rsidRPr="00443AD2">
              <w:rPr>
                <w:rFonts w:ascii="맑은 고딕" w:hAnsi="맑은 고딕" w:hint="eastAsia"/>
                <w:sz w:val="20"/>
              </w:rPr>
              <w:t>Name</w:t>
            </w:r>
          </w:p>
        </w:tc>
        <w:tc>
          <w:tcPr>
            <w:tcW w:w="5342" w:type="dxa"/>
            <w:shd w:val="clear" w:color="auto" w:fill="C6D9F1"/>
          </w:tcPr>
          <w:p w14:paraId="1485A876" w14:textId="77777777" w:rsidR="00806C8F" w:rsidRPr="00443AD2" w:rsidRDefault="00E77DDF" w:rsidP="00443AD2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 w:rsidRPr="00443AD2">
              <w:rPr>
                <w:rFonts w:ascii="맑은 고딕" w:hAnsi="맑은 고딕" w:hint="eastAsia"/>
                <w:sz w:val="20"/>
              </w:rPr>
              <w:t>비고</w:t>
            </w:r>
          </w:p>
        </w:tc>
      </w:tr>
      <w:tr w:rsidR="00612B2A" w:rsidRPr="00443AD2" w14:paraId="00C2D2D1" w14:textId="77777777" w:rsidTr="000B084C">
        <w:tc>
          <w:tcPr>
            <w:tcW w:w="947" w:type="dxa"/>
            <w:shd w:val="clear" w:color="auto" w:fill="auto"/>
          </w:tcPr>
          <w:p w14:paraId="1CE45E66" w14:textId="77777777" w:rsidR="00612B2A" w:rsidRPr="00443AD2" w:rsidRDefault="00612B2A" w:rsidP="00960DF2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 w:rsidRPr="00443AD2">
              <w:rPr>
                <w:rFonts w:ascii="맑은 고딕" w:hAnsi="맑은 고딕" w:hint="eastAsia"/>
                <w:sz w:val="20"/>
              </w:rPr>
              <w:t>1</w:t>
            </w:r>
          </w:p>
        </w:tc>
        <w:tc>
          <w:tcPr>
            <w:tcW w:w="3055" w:type="dxa"/>
            <w:shd w:val="clear" w:color="auto" w:fill="auto"/>
          </w:tcPr>
          <w:p w14:paraId="0006247C" w14:textId="43903DC8" w:rsidR="00612B2A" w:rsidRPr="00443AD2" w:rsidRDefault="00FC1612" w:rsidP="006851E9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부서</w:t>
            </w:r>
            <w:r w:rsidR="000B084C">
              <w:rPr>
                <w:rFonts w:ascii="맑은 고딕" w:hAnsi="맑은 고딕" w:hint="eastAsia"/>
                <w:sz w:val="20"/>
              </w:rPr>
              <w:t>정보 변경내역</w:t>
            </w:r>
          </w:p>
        </w:tc>
        <w:tc>
          <w:tcPr>
            <w:tcW w:w="5342" w:type="dxa"/>
            <w:shd w:val="clear" w:color="auto" w:fill="auto"/>
          </w:tcPr>
          <w:p w14:paraId="06B249B8" w14:textId="25254E85" w:rsidR="00612B2A" w:rsidRPr="00443AD2" w:rsidRDefault="000B084C" w:rsidP="006851E9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해당일의 부서 변경정보 조회</w:t>
            </w:r>
          </w:p>
        </w:tc>
      </w:tr>
      <w:tr w:rsidR="000B084C" w:rsidRPr="00443AD2" w14:paraId="4D79D511" w14:textId="77777777" w:rsidTr="000B084C">
        <w:tc>
          <w:tcPr>
            <w:tcW w:w="947" w:type="dxa"/>
            <w:shd w:val="clear" w:color="auto" w:fill="auto"/>
          </w:tcPr>
          <w:p w14:paraId="159A1155" w14:textId="55EFC537" w:rsidR="000B084C" w:rsidRPr="00443AD2" w:rsidRDefault="000B084C" w:rsidP="000B084C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2</w:t>
            </w:r>
          </w:p>
        </w:tc>
        <w:tc>
          <w:tcPr>
            <w:tcW w:w="3055" w:type="dxa"/>
            <w:shd w:val="clear" w:color="auto" w:fill="auto"/>
          </w:tcPr>
          <w:p w14:paraId="5297AEAA" w14:textId="5B2E56E6" w:rsidR="000B084C" w:rsidRDefault="000B084C" w:rsidP="000B084C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인사정보 변경내역</w:t>
            </w:r>
          </w:p>
        </w:tc>
        <w:tc>
          <w:tcPr>
            <w:tcW w:w="5342" w:type="dxa"/>
            <w:shd w:val="clear" w:color="auto" w:fill="auto"/>
          </w:tcPr>
          <w:p w14:paraId="20147FDC" w14:textId="6D7C5F62" w:rsidR="000B084C" w:rsidRDefault="000B084C" w:rsidP="000B084C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해당일의 부서 변경정보 조회</w:t>
            </w:r>
          </w:p>
        </w:tc>
      </w:tr>
    </w:tbl>
    <w:p w14:paraId="35D2BEA3" w14:textId="77777777" w:rsidR="006614B6" w:rsidRDefault="006614B6" w:rsidP="006614B6">
      <w:pPr>
        <w:pStyle w:val="2"/>
        <w:numPr>
          <w:ilvl w:val="0"/>
          <w:numId w:val="0"/>
        </w:numPr>
        <w:wordWrap/>
        <w:adjustRightInd/>
        <w:spacing w:before="120" w:after="60" w:line="240" w:lineRule="auto"/>
        <w:ind w:right="0"/>
        <w:jc w:val="left"/>
        <w:textAlignment w:val="auto"/>
        <w:rPr>
          <w:rFonts w:ascii="맑은 고딕" w:hAnsi="맑은 고딕"/>
          <w:szCs w:val="24"/>
        </w:rPr>
      </w:pPr>
      <w:bookmarkStart w:id="7" w:name="_Toc237681028"/>
    </w:p>
    <w:p w14:paraId="6E1905F2" w14:textId="77777777" w:rsidR="006F3CCD" w:rsidRPr="008F779E" w:rsidRDefault="008F779E" w:rsidP="008F779E">
      <w:pPr>
        <w:pStyle w:val="1"/>
        <w:numPr>
          <w:ilvl w:val="0"/>
          <w:numId w:val="1"/>
        </w:numPr>
        <w:wordWrap/>
        <w:adjustRightInd/>
        <w:spacing w:before="120" w:after="60" w:line="240" w:lineRule="auto"/>
        <w:jc w:val="left"/>
        <w:textAlignment w:val="auto"/>
        <w:rPr>
          <w:rFonts w:ascii="맑은 고딕" w:hAnsi="맑은 고딕"/>
          <w:kern w:val="2"/>
          <w:szCs w:val="28"/>
        </w:rPr>
      </w:pPr>
      <w:bookmarkStart w:id="8" w:name="_Toc262487917"/>
      <w:bookmarkEnd w:id="7"/>
      <w:r>
        <w:rPr>
          <w:rFonts w:ascii="맑은 고딕" w:hAnsi="맑은 고딕"/>
          <w:szCs w:val="28"/>
        </w:rPr>
        <w:br w:type="page"/>
      </w:r>
      <w:bookmarkStart w:id="9" w:name="_Toc117069668"/>
      <w:r w:rsidR="006F3CCD" w:rsidRPr="008F779E">
        <w:rPr>
          <w:rFonts w:ascii="맑은 고딕" w:hAnsi="맑은 고딕" w:hint="eastAsia"/>
          <w:kern w:val="2"/>
          <w:szCs w:val="28"/>
        </w:rPr>
        <w:lastRenderedPageBreak/>
        <w:t>API 정의</w:t>
      </w:r>
      <w:bookmarkEnd w:id="8"/>
      <w:bookmarkEnd w:id="9"/>
    </w:p>
    <w:p w14:paraId="5105FFB0" w14:textId="77777777" w:rsidR="006F3CCD" w:rsidRPr="00986D00" w:rsidRDefault="006F3CCD" w:rsidP="006F3CCD">
      <w:pPr>
        <w:spacing w:line="240" w:lineRule="auto"/>
        <w:rPr>
          <w:rFonts w:ascii="맑은 고딕" w:hAnsi="맑은 고딕"/>
          <w:sz w:val="20"/>
        </w:rPr>
      </w:pPr>
    </w:p>
    <w:p w14:paraId="6E2ED6A1" w14:textId="761F372E" w:rsidR="006F3CCD" w:rsidRPr="00986D00" w:rsidRDefault="006F3CCD" w:rsidP="006F3CCD">
      <w:pPr>
        <w:pStyle w:val="af6"/>
        <w:spacing w:line="240" w:lineRule="auto"/>
        <w:rPr>
          <w:rFonts w:ascii="맑은 고딕" w:hAnsi="맑은 고딕"/>
          <w:sz w:val="20"/>
        </w:rPr>
      </w:pPr>
      <w:r w:rsidRPr="00986D00">
        <w:rPr>
          <w:rFonts w:ascii="맑은 고딕" w:hAnsi="맑은 고딕" w:hint="eastAsia"/>
          <w:sz w:val="20"/>
        </w:rPr>
        <w:t xml:space="preserve">API는 </w:t>
      </w:r>
      <w:r w:rsidRPr="00986D00">
        <w:rPr>
          <w:rFonts w:ascii="맑은 고딕" w:hAnsi="맑은 고딕"/>
          <w:sz w:val="20"/>
        </w:rPr>
        <w:t>“</w:t>
      </w:r>
      <w:r w:rsidRPr="00986D00">
        <w:rPr>
          <w:rFonts w:ascii="맑은 고딕" w:hAnsi="맑은 고딕" w:hint="eastAsia"/>
          <w:sz w:val="20"/>
        </w:rPr>
        <w:t>Http Request Spec</w:t>
      </w:r>
      <w:r w:rsidRPr="00986D00">
        <w:rPr>
          <w:rFonts w:ascii="맑은 고딕" w:hAnsi="맑은 고딕"/>
          <w:sz w:val="20"/>
        </w:rPr>
        <w:t>”</w:t>
      </w:r>
      <w:r w:rsidRPr="00986D00">
        <w:rPr>
          <w:rFonts w:ascii="맑은 고딕" w:hAnsi="맑은 고딕" w:hint="eastAsia"/>
          <w:sz w:val="20"/>
        </w:rPr>
        <w:t xml:space="preserve">, </w:t>
      </w:r>
      <w:r w:rsidRPr="00986D00">
        <w:rPr>
          <w:rFonts w:ascii="맑은 고딕" w:hAnsi="맑은 고딕"/>
          <w:sz w:val="20"/>
        </w:rPr>
        <w:t>“</w:t>
      </w:r>
      <w:r w:rsidRPr="00986D00">
        <w:rPr>
          <w:rFonts w:ascii="맑은 고딕" w:hAnsi="맑은 고딕" w:hint="eastAsia"/>
          <w:sz w:val="20"/>
        </w:rPr>
        <w:t>Request Parameter</w:t>
      </w:r>
      <w:r w:rsidRPr="00986D00">
        <w:rPr>
          <w:rFonts w:ascii="맑은 고딕" w:hAnsi="맑은 고딕"/>
          <w:sz w:val="20"/>
        </w:rPr>
        <w:t>”</w:t>
      </w:r>
      <w:r w:rsidRPr="00986D00">
        <w:rPr>
          <w:rFonts w:ascii="맑은 고딕" w:hAnsi="맑은 고딕" w:hint="eastAsia"/>
          <w:sz w:val="20"/>
        </w:rPr>
        <w:t xml:space="preserve">, </w:t>
      </w:r>
      <w:r w:rsidRPr="00986D00">
        <w:rPr>
          <w:rFonts w:ascii="맑은 고딕" w:hAnsi="맑은 고딕"/>
          <w:sz w:val="20"/>
        </w:rPr>
        <w:t>“</w:t>
      </w:r>
      <w:r w:rsidRPr="00986D00">
        <w:rPr>
          <w:rFonts w:ascii="맑은 고딕" w:hAnsi="맑은 고딕" w:hint="eastAsia"/>
          <w:sz w:val="20"/>
        </w:rPr>
        <w:t>Response Parameter</w:t>
      </w:r>
      <w:r w:rsidRPr="00986D00">
        <w:rPr>
          <w:rFonts w:ascii="맑은 고딕" w:hAnsi="맑은 고딕"/>
          <w:sz w:val="20"/>
        </w:rPr>
        <w:t>”</w:t>
      </w:r>
      <w:r w:rsidRPr="00986D00">
        <w:rPr>
          <w:rFonts w:ascii="맑은 고딕" w:hAnsi="맑은 고딕" w:hint="eastAsia"/>
          <w:sz w:val="20"/>
        </w:rPr>
        <w:t>를 통해 기술된다.</w:t>
      </w:r>
    </w:p>
    <w:p w14:paraId="15ECDA93" w14:textId="77777777" w:rsidR="006F3CCD" w:rsidRPr="007D3A73" w:rsidRDefault="006F3CCD" w:rsidP="007D3A73">
      <w:pPr>
        <w:spacing w:line="240" w:lineRule="auto"/>
        <w:rPr>
          <w:rFonts w:ascii="맑은 고딕" w:hAnsi="맑은 고딕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9"/>
        <w:gridCol w:w="1400"/>
        <w:gridCol w:w="561"/>
        <w:gridCol w:w="5984"/>
      </w:tblGrid>
      <w:tr w:rsidR="006F3CCD" w:rsidRPr="00DA37DE" w14:paraId="2E610EE9" w14:textId="77777777" w:rsidTr="00DA37DE">
        <w:tc>
          <w:tcPr>
            <w:tcW w:w="749" w:type="pct"/>
            <w:shd w:val="pct10" w:color="auto" w:fill="auto"/>
          </w:tcPr>
          <w:p w14:paraId="3A89E516" w14:textId="77777777" w:rsidR="006F3CCD" w:rsidRPr="00DA37DE" w:rsidRDefault="006F3CCD" w:rsidP="007D3A73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대분류</w:t>
            </w:r>
          </w:p>
        </w:tc>
        <w:tc>
          <w:tcPr>
            <w:tcW w:w="749" w:type="pct"/>
            <w:tcBorders>
              <w:bottom w:val="single" w:sz="4" w:space="0" w:color="000000"/>
            </w:tcBorders>
            <w:shd w:val="pct10" w:color="auto" w:fill="auto"/>
          </w:tcPr>
          <w:p w14:paraId="572652DC" w14:textId="77777777" w:rsidR="006F3CCD" w:rsidRPr="00DA37DE" w:rsidRDefault="006F3CCD" w:rsidP="007D3A73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중분류</w:t>
            </w:r>
          </w:p>
        </w:tc>
        <w:tc>
          <w:tcPr>
            <w:tcW w:w="3502" w:type="pct"/>
            <w:gridSpan w:val="2"/>
            <w:tcBorders>
              <w:bottom w:val="single" w:sz="4" w:space="0" w:color="000000"/>
            </w:tcBorders>
            <w:shd w:val="pct10" w:color="auto" w:fill="auto"/>
          </w:tcPr>
          <w:p w14:paraId="7445A1E7" w14:textId="77777777" w:rsidR="006F3CCD" w:rsidRPr="00DA37DE" w:rsidRDefault="006F3CCD" w:rsidP="007D3A73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Description</w:t>
            </w:r>
          </w:p>
        </w:tc>
      </w:tr>
      <w:tr w:rsidR="006F3CCD" w:rsidRPr="00DA37DE" w14:paraId="327BCADC" w14:textId="77777777" w:rsidTr="00DA37DE">
        <w:tc>
          <w:tcPr>
            <w:tcW w:w="749" w:type="pct"/>
            <w:vMerge w:val="restart"/>
            <w:shd w:val="pct10" w:color="auto" w:fill="auto"/>
          </w:tcPr>
          <w:p w14:paraId="5C85BB03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Http Request Spec</w:t>
            </w:r>
          </w:p>
        </w:tc>
        <w:tc>
          <w:tcPr>
            <w:tcW w:w="749" w:type="pct"/>
            <w:tcBorders>
              <w:bottom w:val="single" w:sz="4" w:space="0" w:color="000000"/>
            </w:tcBorders>
            <w:shd w:val="clear" w:color="auto" w:fill="auto"/>
          </w:tcPr>
          <w:p w14:paraId="11644F0A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URI</w:t>
            </w:r>
          </w:p>
        </w:tc>
        <w:tc>
          <w:tcPr>
            <w:tcW w:w="3502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038EA27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Request를 수행할 대상 application resource를 말하며, 연동 시스템에 따라 domain이 변경될 수 있다.</w:t>
            </w:r>
          </w:p>
        </w:tc>
      </w:tr>
      <w:tr w:rsidR="006F3CCD" w:rsidRPr="00DA37DE" w14:paraId="339FA9E0" w14:textId="77777777" w:rsidTr="00DA37DE">
        <w:tc>
          <w:tcPr>
            <w:tcW w:w="749" w:type="pct"/>
            <w:vMerge/>
            <w:shd w:val="pct10" w:color="auto" w:fill="auto"/>
          </w:tcPr>
          <w:p w14:paraId="52223AF4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shd w:val="clear" w:color="auto" w:fill="auto"/>
          </w:tcPr>
          <w:p w14:paraId="063C851A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http type</w:t>
            </w:r>
          </w:p>
        </w:tc>
        <w:tc>
          <w:tcPr>
            <w:tcW w:w="3502" w:type="pct"/>
            <w:gridSpan w:val="2"/>
            <w:shd w:val="clear" w:color="auto" w:fill="auto"/>
          </w:tcPr>
          <w:p w14:paraId="5ACADD7B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연동 시스템에서 권고하는 Hypertext Transfer Protocol(http) 또는 Secure Hypertext Transfer Protocol(https)을 정의한다.</w:t>
            </w:r>
          </w:p>
        </w:tc>
      </w:tr>
      <w:tr w:rsidR="006F3CCD" w:rsidRPr="00DA37DE" w14:paraId="67187205" w14:textId="77777777" w:rsidTr="00DA37DE">
        <w:tc>
          <w:tcPr>
            <w:tcW w:w="749" w:type="pct"/>
            <w:vMerge/>
            <w:shd w:val="pct10" w:color="auto" w:fill="auto"/>
          </w:tcPr>
          <w:p w14:paraId="0F44C953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</w:tcPr>
          <w:p w14:paraId="5CEC2B8D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http method</w:t>
            </w:r>
          </w:p>
        </w:tc>
        <w:tc>
          <w:tcPr>
            <w:tcW w:w="3502" w:type="pct"/>
            <w:gridSpan w:val="2"/>
          </w:tcPr>
          <w:p w14:paraId="6B4F951D" w14:textId="613BB629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="00960DF2" w:rsidRPr="00DA37DE">
              <w:rPr>
                <w:rFonts w:asciiTheme="majorHAnsi" w:eastAsiaTheme="majorHAnsi" w:hAnsiTheme="majorHAnsi"/>
                <w:sz w:val="18"/>
                <w:szCs w:val="18"/>
              </w:rPr>
              <w:t>PI</w:t>
            </w: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를 call하기 위해 사용해야 할 http method를 나타내며, “</w:t>
            </w:r>
            <w:r w:rsidR="00DA37DE"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G</w:t>
            </w:r>
            <w:r w:rsidR="00DA37DE" w:rsidRPr="00DA37DE">
              <w:rPr>
                <w:rFonts w:asciiTheme="majorHAnsi" w:eastAsiaTheme="majorHAnsi" w:hAnsiTheme="majorHAnsi"/>
                <w:sz w:val="18"/>
                <w:szCs w:val="18"/>
              </w:rPr>
              <w:t>ET</w:t>
            </w: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” method로 표기된 </w:t>
            </w:r>
            <w:r w:rsidR="00960DF2"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API</w:t>
            </w: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는 정의를 따르도록 강제한다.</w:t>
            </w:r>
          </w:p>
        </w:tc>
      </w:tr>
      <w:tr w:rsidR="006F3CCD" w:rsidRPr="00DA37DE" w14:paraId="47B415FE" w14:textId="77777777" w:rsidTr="00DA37DE">
        <w:tc>
          <w:tcPr>
            <w:tcW w:w="749" w:type="pct"/>
            <w:vMerge w:val="restart"/>
            <w:shd w:val="pct10" w:color="auto" w:fill="auto"/>
          </w:tcPr>
          <w:p w14:paraId="2FDB06A7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Request Parameter</w:t>
            </w:r>
          </w:p>
        </w:tc>
        <w:tc>
          <w:tcPr>
            <w:tcW w:w="749" w:type="pct"/>
          </w:tcPr>
          <w:p w14:paraId="009B1089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name</w:t>
            </w:r>
          </w:p>
        </w:tc>
        <w:tc>
          <w:tcPr>
            <w:tcW w:w="3502" w:type="pct"/>
            <w:gridSpan w:val="2"/>
          </w:tcPr>
          <w:p w14:paraId="57D5FF68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Parameter name을 정의한다.</w:t>
            </w:r>
          </w:p>
        </w:tc>
      </w:tr>
      <w:tr w:rsidR="006F3CCD" w:rsidRPr="00DA37DE" w14:paraId="4C174649" w14:textId="77777777" w:rsidTr="00DA37DE">
        <w:trPr>
          <w:trHeight w:val="177"/>
        </w:trPr>
        <w:tc>
          <w:tcPr>
            <w:tcW w:w="749" w:type="pct"/>
            <w:vMerge/>
            <w:shd w:val="pct10" w:color="auto" w:fill="auto"/>
          </w:tcPr>
          <w:p w14:paraId="62BC9513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 w:val="restart"/>
          </w:tcPr>
          <w:p w14:paraId="77AFF801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502" w:type="pct"/>
            <w:gridSpan w:val="2"/>
          </w:tcPr>
          <w:p w14:paraId="34CA331A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정의된 각 parameter의 필수여부를 제약한다.</w:t>
            </w:r>
          </w:p>
        </w:tc>
      </w:tr>
      <w:tr w:rsidR="006F3CCD" w:rsidRPr="00DA37DE" w14:paraId="3523A296" w14:textId="77777777" w:rsidTr="00DA37DE">
        <w:trPr>
          <w:trHeight w:val="97"/>
        </w:trPr>
        <w:tc>
          <w:tcPr>
            <w:tcW w:w="749" w:type="pct"/>
            <w:vMerge/>
            <w:shd w:val="pct10" w:color="auto" w:fill="auto"/>
          </w:tcPr>
          <w:p w14:paraId="33F03031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/>
          </w:tcPr>
          <w:p w14:paraId="2075A131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0" w:type="pct"/>
          </w:tcPr>
          <w:p w14:paraId="5BB5A306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M</w:t>
            </w:r>
          </w:p>
        </w:tc>
        <w:tc>
          <w:tcPr>
            <w:tcW w:w="3202" w:type="pct"/>
          </w:tcPr>
          <w:p w14:paraId="623C0F4B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mandatory field</w:t>
            </w:r>
          </w:p>
        </w:tc>
      </w:tr>
      <w:tr w:rsidR="006F3CCD" w:rsidRPr="00DA37DE" w14:paraId="143E69C8" w14:textId="77777777" w:rsidTr="00DA37DE">
        <w:trPr>
          <w:trHeight w:val="265"/>
        </w:trPr>
        <w:tc>
          <w:tcPr>
            <w:tcW w:w="749" w:type="pct"/>
            <w:vMerge/>
            <w:shd w:val="pct10" w:color="auto" w:fill="auto"/>
          </w:tcPr>
          <w:p w14:paraId="33213560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/>
          </w:tcPr>
          <w:p w14:paraId="1C097866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0" w:type="pct"/>
          </w:tcPr>
          <w:p w14:paraId="325C9056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</w:p>
        </w:tc>
        <w:tc>
          <w:tcPr>
            <w:tcW w:w="3202" w:type="pct"/>
          </w:tcPr>
          <w:p w14:paraId="2419FE53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optional field</w:t>
            </w:r>
          </w:p>
        </w:tc>
      </w:tr>
      <w:tr w:rsidR="006F3CCD" w:rsidRPr="00DA37DE" w14:paraId="2DF080DF" w14:textId="77777777" w:rsidTr="00DA37DE">
        <w:trPr>
          <w:trHeight w:val="169"/>
        </w:trPr>
        <w:tc>
          <w:tcPr>
            <w:tcW w:w="749" w:type="pct"/>
            <w:vMerge/>
            <w:shd w:val="pct10" w:color="auto" w:fill="auto"/>
          </w:tcPr>
          <w:p w14:paraId="396CD6E7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/>
          </w:tcPr>
          <w:p w14:paraId="1F7D2D11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0" w:type="pct"/>
          </w:tcPr>
          <w:p w14:paraId="2036B427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</w:p>
        </w:tc>
        <w:tc>
          <w:tcPr>
            <w:tcW w:w="3202" w:type="pct"/>
          </w:tcPr>
          <w:p w14:paraId="6DAA00E0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상위에 정의된 parameter 값에 따라 추가여부가 결정되는 field</w:t>
            </w:r>
          </w:p>
        </w:tc>
      </w:tr>
      <w:tr w:rsidR="006F3CCD" w:rsidRPr="00DA37DE" w14:paraId="02B7D90F" w14:textId="77777777" w:rsidTr="00DA37DE">
        <w:tc>
          <w:tcPr>
            <w:tcW w:w="749" w:type="pct"/>
            <w:vMerge/>
            <w:shd w:val="pct10" w:color="auto" w:fill="auto"/>
          </w:tcPr>
          <w:p w14:paraId="7E8CA946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</w:tcPr>
          <w:p w14:paraId="7546E075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Format</w:t>
            </w:r>
          </w:p>
        </w:tc>
        <w:tc>
          <w:tcPr>
            <w:tcW w:w="3502" w:type="pct"/>
            <w:gridSpan w:val="2"/>
          </w:tcPr>
          <w:p w14:paraId="3B1DD66D" w14:textId="16E074FB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Parameter value의 format을 나타내며, length</w:t>
            </w:r>
            <w:r w:rsidR="00DA37DE">
              <w:rPr>
                <w:rFonts w:asciiTheme="majorHAnsi" w:eastAsiaTheme="majorHAnsi" w:hAnsiTheme="majorHAnsi"/>
                <w:sz w:val="18"/>
                <w:szCs w:val="18"/>
              </w:rPr>
              <w:t>( )</w:t>
            </w: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가 정의된 format의 경우 value의 length를 준수한다.</w:t>
            </w:r>
          </w:p>
        </w:tc>
      </w:tr>
      <w:tr w:rsidR="006F3CCD" w:rsidRPr="00DA37DE" w14:paraId="3792DB24" w14:textId="77777777" w:rsidTr="00DA37DE">
        <w:tc>
          <w:tcPr>
            <w:tcW w:w="749" w:type="pct"/>
            <w:vMerge/>
            <w:shd w:val="pct10" w:color="auto" w:fill="auto"/>
          </w:tcPr>
          <w:p w14:paraId="620ED689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</w:tcPr>
          <w:p w14:paraId="6E49278D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Description</w:t>
            </w:r>
          </w:p>
        </w:tc>
        <w:tc>
          <w:tcPr>
            <w:tcW w:w="3502" w:type="pct"/>
            <w:gridSpan w:val="2"/>
          </w:tcPr>
          <w:p w14:paraId="077F3EA4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각 Parameter의 설명을 담으며, default value를 명시한다.</w:t>
            </w:r>
          </w:p>
        </w:tc>
      </w:tr>
      <w:tr w:rsidR="006F3CCD" w:rsidRPr="00DA37DE" w14:paraId="668C827F" w14:textId="77777777" w:rsidTr="00DA37DE">
        <w:tc>
          <w:tcPr>
            <w:tcW w:w="749" w:type="pct"/>
            <w:vMerge/>
            <w:shd w:val="pct10" w:color="auto" w:fill="auto"/>
          </w:tcPr>
          <w:p w14:paraId="17EDCB73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</w:tcPr>
          <w:p w14:paraId="18A2A650" w14:textId="77777777" w:rsidR="006F3CCD" w:rsidRPr="00DA37DE" w:rsidRDefault="006F3CCD" w:rsidP="00886CC2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기타</w:t>
            </w:r>
          </w:p>
        </w:tc>
        <w:tc>
          <w:tcPr>
            <w:tcW w:w="3502" w:type="pct"/>
            <w:gridSpan w:val="2"/>
          </w:tcPr>
          <w:p w14:paraId="32D312FF" w14:textId="77777777" w:rsidR="006F3CCD" w:rsidRPr="00DA37DE" w:rsidRDefault="006F3CCD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※ 한글(character set: utf-8)을 포함한 value는 반드시 escape encoding을 수행한다.</w:t>
            </w:r>
          </w:p>
        </w:tc>
      </w:tr>
      <w:tr w:rsidR="00DA37DE" w:rsidRPr="00DA37DE" w14:paraId="36878C65" w14:textId="77777777" w:rsidTr="00DA37DE">
        <w:tc>
          <w:tcPr>
            <w:tcW w:w="749" w:type="pct"/>
            <w:vMerge w:val="restart"/>
            <w:shd w:val="pct10" w:color="auto" w:fill="auto"/>
          </w:tcPr>
          <w:p w14:paraId="63C915C9" w14:textId="50E2D38A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Response</w:t>
            </w: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Parameter</w:t>
            </w:r>
          </w:p>
        </w:tc>
        <w:tc>
          <w:tcPr>
            <w:tcW w:w="749" w:type="pct"/>
          </w:tcPr>
          <w:p w14:paraId="3455A39A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name</w:t>
            </w:r>
          </w:p>
        </w:tc>
        <w:tc>
          <w:tcPr>
            <w:tcW w:w="3502" w:type="pct"/>
            <w:gridSpan w:val="2"/>
          </w:tcPr>
          <w:p w14:paraId="54720DC8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Parameter name을 정의한다.</w:t>
            </w:r>
          </w:p>
        </w:tc>
      </w:tr>
      <w:tr w:rsidR="00DA37DE" w:rsidRPr="00DA37DE" w14:paraId="150762D0" w14:textId="77777777" w:rsidTr="00DA37DE">
        <w:trPr>
          <w:trHeight w:val="177"/>
        </w:trPr>
        <w:tc>
          <w:tcPr>
            <w:tcW w:w="749" w:type="pct"/>
            <w:vMerge/>
            <w:shd w:val="pct10" w:color="auto" w:fill="auto"/>
          </w:tcPr>
          <w:p w14:paraId="0921D743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 w:val="restart"/>
          </w:tcPr>
          <w:p w14:paraId="724BCD46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502" w:type="pct"/>
            <w:gridSpan w:val="2"/>
          </w:tcPr>
          <w:p w14:paraId="610EEF83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정의된 각 parameter의 필수여부를 제약한다.</w:t>
            </w:r>
          </w:p>
        </w:tc>
      </w:tr>
      <w:tr w:rsidR="00DA37DE" w:rsidRPr="00DA37DE" w14:paraId="5C236F64" w14:textId="77777777" w:rsidTr="00DA37DE">
        <w:trPr>
          <w:trHeight w:val="97"/>
        </w:trPr>
        <w:tc>
          <w:tcPr>
            <w:tcW w:w="749" w:type="pct"/>
            <w:vMerge/>
            <w:shd w:val="pct10" w:color="auto" w:fill="auto"/>
          </w:tcPr>
          <w:p w14:paraId="57668074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/>
          </w:tcPr>
          <w:p w14:paraId="125AD981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0" w:type="pct"/>
          </w:tcPr>
          <w:p w14:paraId="4256EAE7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M</w:t>
            </w:r>
          </w:p>
        </w:tc>
        <w:tc>
          <w:tcPr>
            <w:tcW w:w="3202" w:type="pct"/>
          </w:tcPr>
          <w:p w14:paraId="1B7E6CDF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mandatory field</w:t>
            </w:r>
          </w:p>
        </w:tc>
      </w:tr>
      <w:tr w:rsidR="00DA37DE" w:rsidRPr="00DA37DE" w14:paraId="45F371A0" w14:textId="77777777" w:rsidTr="00DA37DE">
        <w:trPr>
          <w:trHeight w:val="265"/>
        </w:trPr>
        <w:tc>
          <w:tcPr>
            <w:tcW w:w="749" w:type="pct"/>
            <w:vMerge/>
            <w:shd w:val="pct10" w:color="auto" w:fill="auto"/>
          </w:tcPr>
          <w:p w14:paraId="56753B00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/>
          </w:tcPr>
          <w:p w14:paraId="6A654983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0" w:type="pct"/>
          </w:tcPr>
          <w:p w14:paraId="4AC2109D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</w:p>
        </w:tc>
        <w:tc>
          <w:tcPr>
            <w:tcW w:w="3202" w:type="pct"/>
          </w:tcPr>
          <w:p w14:paraId="120431B4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/>
                <w:sz w:val="18"/>
                <w:szCs w:val="18"/>
              </w:rPr>
              <w:t>optional field</w:t>
            </w:r>
          </w:p>
        </w:tc>
      </w:tr>
      <w:tr w:rsidR="00DA37DE" w:rsidRPr="00DA37DE" w14:paraId="04360FD3" w14:textId="77777777" w:rsidTr="00DA37DE">
        <w:trPr>
          <w:trHeight w:val="169"/>
        </w:trPr>
        <w:tc>
          <w:tcPr>
            <w:tcW w:w="749" w:type="pct"/>
            <w:vMerge/>
            <w:shd w:val="pct10" w:color="auto" w:fill="auto"/>
          </w:tcPr>
          <w:p w14:paraId="275AD98C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  <w:vMerge/>
          </w:tcPr>
          <w:p w14:paraId="6358A234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0" w:type="pct"/>
          </w:tcPr>
          <w:p w14:paraId="5A5396A1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</w:p>
        </w:tc>
        <w:tc>
          <w:tcPr>
            <w:tcW w:w="3202" w:type="pct"/>
          </w:tcPr>
          <w:p w14:paraId="53C69459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상위에 정의된 parameter 값에 따라 추가여부가 결정되는 field</w:t>
            </w:r>
          </w:p>
        </w:tc>
      </w:tr>
      <w:tr w:rsidR="00DA37DE" w:rsidRPr="00DA37DE" w14:paraId="0EF4C9DB" w14:textId="77777777" w:rsidTr="00DA37DE">
        <w:tc>
          <w:tcPr>
            <w:tcW w:w="749" w:type="pct"/>
            <w:vMerge/>
            <w:shd w:val="pct10" w:color="auto" w:fill="auto"/>
          </w:tcPr>
          <w:p w14:paraId="2909BDF0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</w:tcPr>
          <w:p w14:paraId="75C86113" w14:textId="47D7519E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Type</w:t>
            </w:r>
          </w:p>
        </w:tc>
        <w:tc>
          <w:tcPr>
            <w:tcW w:w="3502" w:type="pct"/>
            <w:gridSpan w:val="2"/>
          </w:tcPr>
          <w:p w14:paraId="2340FB48" w14:textId="6AB0ACC2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Parameter value의 format을 나타내며, length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( )</w:t>
            </w: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가 정의된 format의 경우 value의 length를 준수한다.</w:t>
            </w:r>
          </w:p>
        </w:tc>
      </w:tr>
      <w:tr w:rsidR="00DA37DE" w:rsidRPr="00DA37DE" w14:paraId="75D286DC" w14:textId="77777777" w:rsidTr="00DA37DE">
        <w:tc>
          <w:tcPr>
            <w:tcW w:w="749" w:type="pct"/>
            <w:vMerge/>
            <w:shd w:val="pct10" w:color="auto" w:fill="auto"/>
          </w:tcPr>
          <w:p w14:paraId="5FF0A216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49" w:type="pct"/>
          </w:tcPr>
          <w:p w14:paraId="2D87036E" w14:textId="77777777" w:rsidR="00DA37DE" w:rsidRPr="00DA37DE" w:rsidRDefault="00DA37DE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Description</w:t>
            </w:r>
          </w:p>
        </w:tc>
        <w:tc>
          <w:tcPr>
            <w:tcW w:w="3502" w:type="pct"/>
            <w:gridSpan w:val="2"/>
          </w:tcPr>
          <w:p w14:paraId="2F9B59D8" w14:textId="77777777" w:rsidR="00DA37DE" w:rsidRPr="00DA37DE" w:rsidRDefault="00DA37DE" w:rsidP="00DA37D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A37DE">
              <w:rPr>
                <w:rFonts w:asciiTheme="majorHAnsi" w:eastAsiaTheme="majorHAnsi" w:hAnsiTheme="majorHAnsi" w:hint="eastAsia"/>
                <w:sz w:val="18"/>
                <w:szCs w:val="18"/>
              </w:rPr>
              <w:t>각 Parameter의 설명을 담으며, default value를 명시한다.</w:t>
            </w:r>
          </w:p>
        </w:tc>
      </w:tr>
    </w:tbl>
    <w:p w14:paraId="0810EDE5" w14:textId="77777777" w:rsidR="006F3CCD" w:rsidRDefault="006F3CCD" w:rsidP="006F3CCD">
      <w:pPr>
        <w:spacing w:line="240" w:lineRule="auto"/>
        <w:rPr>
          <w:rFonts w:ascii="맑은 고딕" w:hAnsi="맑은 고딕"/>
        </w:rPr>
      </w:pPr>
    </w:p>
    <w:p w14:paraId="0C830CBD" w14:textId="77777777" w:rsidR="006F3CCD" w:rsidRDefault="006F3CCD" w:rsidP="006F3CCD">
      <w:pPr>
        <w:pStyle w:val="-3"/>
        <w:ind w:leftChars="0" w:left="0"/>
      </w:pPr>
    </w:p>
    <w:p w14:paraId="1A8C5806" w14:textId="77777777" w:rsidR="006F3CCD" w:rsidRPr="00E43FFF" w:rsidRDefault="006F3CCD" w:rsidP="006F3CCD">
      <w:pPr>
        <w:spacing w:line="240" w:lineRule="auto"/>
        <w:rPr>
          <w:rFonts w:ascii="맑은 고딕" w:hAnsi="맑은 고딕"/>
        </w:rPr>
      </w:pPr>
    </w:p>
    <w:p w14:paraId="15199BD9" w14:textId="41E7C425" w:rsidR="006F3CCD" w:rsidRPr="008C4AA8" w:rsidRDefault="00295DA7" w:rsidP="006F3CCD">
      <w:pPr>
        <w:pStyle w:val="2"/>
        <w:wordWrap/>
        <w:adjustRightInd/>
        <w:spacing w:before="120" w:after="60" w:line="240" w:lineRule="auto"/>
        <w:ind w:left="0" w:right="0"/>
        <w:jc w:val="left"/>
        <w:textAlignment w:val="auto"/>
        <w:rPr>
          <w:rFonts w:ascii="맑은 고딕" w:hAnsi="맑은 고딕"/>
          <w:szCs w:val="24"/>
        </w:rPr>
      </w:pPr>
      <w:r>
        <w:rPr>
          <w:rFonts w:ascii="맑은 고딕" w:hAnsi="맑은 고딕"/>
          <w:szCs w:val="24"/>
        </w:rPr>
        <w:br w:type="column"/>
      </w:r>
      <w:bookmarkStart w:id="10" w:name="_Toc117069669"/>
      <w:r w:rsidR="00BF30D4">
        <w:rPr>
          <w:rFonts w:ascii="맑은 고딕" w:hAnsi="맑은 고딕" w:hint="eastAsia"/>
          <w:szCs w:val="24"/>
        </w:rPr>
        <w:lastRenderedPageBreak/>
        <w:t>연동규격</w:t>
      </w:r>
      <w:bookmarkEnd w:id="10"/>
    </w:p>
    <w:p w14:paraId="127C9A1E" w14:textId="38EB8B7D" w:rsidR="00612B2A" w:rsidRDefault="006614B6" w:rsidP="008B6025">
      <w:pPr>
        <w:pStyle w:val="3"/>
      </w:pPr>
      <w:bookmarkStart w:id="11" w:name="_Toc117069670"/>
      <w:r>
        <w:rPr>
          <w:rFonts w:hint="eastAsia"/>
        </w:rPr>
        <w:t>조직정보 변경내역 조회</w:t>
      </w:r>
      <w:bookmarkEnd w:id="11"/>
    </w:p>
    <w:p w14:paraId="3F530D6E" w14:textId="118DA355" w:rsidR="006614B6" w:rsidRDefault="006614B6" w:rsidP="006614B6">
      <w:pPr>
        <w:pStyle w:val="-3"/>
      </w:pPr>
      <w:r>
        <w:rPr>
          <w:rFonts w:hint="eastAsia"/>
        </w:rPr>
        <w:t>인사시스템의 조직 정보가 변경되었을 떄 변경내역을 확인한다.</w:t>
      </w:r>
    </w:p>
    <w:p w14:paraId="01BFB479" w14:textId="77777777" w:rsidR="006614B6" w:rsidRPr="006614B6" w:rsidRDefault="006614B6" w:rsidP="006614B6">
      <w:pPr>
        <w:pStyle w:val="-3"/>
      </w:pPr>
    </w:p>
    <w:p w14:paraId="72413B09" w14:textId="77777777" w:rsidR="00612B2A" w:rsidRPr="00FD1B37" w:rsidRDefault="00612B2A" w:rsidP="007515F1">
      <w:pPr>
        <w:pStyle w:val="aff"/>
        <w:numPr>
          <w:ilvl w:val="0"/>
          <w:numId w:val="33"/>
        </w:numPr>
        <w:ind w:leftChars="0"/>
        <w:rPr>
          <w:rFonts w:ascii="맑은 고딕" w:hAnsi="맑은 고딕"/>
          <w:szCs w:val="22"/>
        </w:rPr>
      </w:pPr>
      <w:r w:rsidRPr="00FD1B37">
        <w:rPr>
          <w:rFonts w:ascii="맑은 고딕" w:hAnsi="맑은 고딕" w:hint="eastAsia"/>
          <w:szCs w:val="22"/>
        </w:rPr>
        <w:t>Http Request Spec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8"/>
        <w:gridCol w:w="2336"/>
        <w:gridCol w:w="2351"/>
        <w:gridCol w:w="2329"/>
      </w:tblGrid>
      <w:tr w:rsidR="006614B6" w:rsidRPr="002F42E2" w14:paraId="15559579" w14:textId="77777777" w:rsidTr="007D3A73">
        <w:tc>
          <w:tcPr>
            <w:tcW w:w="1246" w:type="pct"/>
            <w:tcBorders>
              <w:bottom w:val="single" w:sz="4" w:space="0" w:color="000000"/>
            </w:tcBorders>
            <w:shd w:val="pct10" w:color="auto" w:fill="auto"/>
          </w:tcPr>
          <w:p w14:paraId="4B82B8D0" w14:textId="77777777" w:rsidR="00612B2A" w:rsidRPr="00D80BB7" w:rsidRDefault="00612B2A" w:rsidP="006851E9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 w:rsidRPr="00D80BB7">
              <w:rPr>
                <w:rFonts w:ascii="맑은 고딕" w:hAnsi="맑은 고딕" w:hint="eastAsia"/>
                <w:sz w:val="20"/>
              </w:rPr>
              <w:t>URI</w:t>
            </w:r>
          </w:p>
        </w:tc>
        <w:tc>
          <w:tcPr>
            <w:tcW w:w="3754" w:type="pct"/>
            <w:gridSpan w:val="3"/>
          </w:tcPr>
          <w:p w14:paraId="70F8D6CE" w14:textId="08DC7DFA" w:rsidR="00612B2A" w:rsidRPr="00D80BB7" w:rsidRDefault="00960DF2" w:rsidP="006851E9">
            <w:pPr>
              <w:spacing w:line="240" w:lineRule="auto"/>
              <w:rPr>
                <w:rFonts w:ascii="맑은 고딕" w:hAnsi="맑은 고딕"/>
                <w:sz w:val="20"/>
              </w:rPr>
            </w:pPr>
            <w:r w:rsidRPr="00960DF2">
              <w:rPr>
                <w:rFonts w:ascii="맑은 고딕" w:hAnsi="맑은 고딕"/>
                <w:color w:val="000000"/>
                <w:sz w:val="20"/>
              </w:rPr>
              <w:t>http://</w:t>
            </w:r>
            <w:r w:rsidR="006614B6">
              <w:rPr>
                <w:rFonts w:ascii="맑은 고딕" w:hAnsi="맑은 고딕"/>
                <w:color w:val="000000"/>
                <w:sz w:val="20"/>
              </w:rPr>
              <w:t>[</w:t>
            </w:r>
            <w:r w:rsidR="006614B6">
              <w:rPr>
                <w:rFonts w:ascii="맑은 고딕" w:hAnsi="맑은 고딕" w:hint="eastAsia"/>
                <w:color w:val="000000"/>
                <w:sz w:val="20"/>
              </w:rPr>
              <w:t>h</w:t>
            </w:r>
            <w:r w:rsidR="006614B6">
              <w:rPr>
                <w:rFonts w:ascii="맑은 고딕" w:hAnsi="맑은 고딕"/>
                <w:color w:val="000000"/>
                <w:sz w:val="20"/>
              </w:rPr>
              <w:t>ostname]</w:t>
            </w:r>
            <w:r w:rsidRPr="00960DF2">
              <w:rPr>
                <w:rFonts w:ascii="맑은 고딕" w:hAnsi="맑은 고딕"/>
                <w:color w:val="000000"/>
                <w:sz w:val="20"/>
              </w:rPr>
              <w:t>/</w:t>
            </w:r>
            <w:r w:rsidR="006614B6">
              <w:rPr>
                <w:rFonts w:ascii="맑은 고딕" w:hAnsi="맑은 고딕" w:hint="eastAsia"/>
                <w:color w:val="000000"/>
                <w:sz w:val="20"/>
              </w:rPr>
              <w:t>a</w:t>
            </w:r>
            <w:r w:rsidR="006614B6">
              <w:rPr>
                <w:rFonts w:ascii="맑은 고딕" w:hAnsi="맑은 고딕"/>
                <w:color w:val="000000"/>
                <w:sz w:val="20"/>
              </w:rPr>
              <w:t>pi</w:t>
            </w:r>
            <w:r w:rsidRPr="00960DF2">
              <w:rPr>
                <w:rFonts w:ascii="맑은 고딕" w:hAnsi="맑은 고딕"/>
                <w:color w:val="000000"/>
                <w:sz w:val="20"/>
              </w:rPr>
              <w:t>/</w:t>
            </w:r>
            <w:r w:rsidR="006614B6">
              <w:rPr>
                <w:rFonts w:ascii="맑은 고딕" w:hAnsi="맑은 고딕"/>
                <w:color w:val="000000"/>
                <w:sz w:val="20"/>
              </w:rPr>
              <w:t>v1.0</w:t>
            </w:r>
            <w:r w:rsidRPr="00960DF2">
              <w:rPr>
                <w:rFonts w:ascii="맑은 고딕" w:hAnsi="맑은 고딕"/>
                <w:color w:val="000000"/>
                <w:sz w:val="20"/>
              </w:rPr>
              <w:t>/</w:t>
            </w:r>
            <w:r w:rsidR="006614B6">
              <w:rPr>
                <w:rFonts w:ascii="맑은 고딕" w:hAnsi="맑은 고딕" w:hint="eastAsia"/>
                <w:color w:val="000000"/>
                <w:sz w:val="20"/>
              </w:rPr>
              <w:t>o</w:t>
            </w:r>
            <w:r w:rsidR="006614B6">
              <w:rPr>
                <w:rFonts w:ascii="맑은 고딕" w:hAnsi="맑은 고딕"/>
                <w:color w:val="000000"/>
                <w:sz w:val="20"/>
              </w:rPr>
              <w:t>rgchanges</w:t>
            </w:r>
          </w:p>
        </w:tc>
      </w:tr>
      <w:tr w:rsidR="006614B6" w:rsidRPr="002F42E2" w14:paraId="1A384C1A" w14:textId="77777777" w:rsidTr="007D3A73">
        <w:tc>
          <w:tcPr>
            <w:tcW w:w="1246" w:type="pct"/>
            <w:tcBorders>
              <w:bottom w:val="single" w:sz="4" w:space="0" w:color="000000"/>
            </w:tcBorders>
            <w:shd w:val="pct10" w:color="auto" w:fill="auto"/>
          </w:tcPr>
          <w:p w14:paraId="0F540785" w14:textId="77777777" w:rsidR="00612B2A" w:rsidRPr="00D80BB7" w:rsidRDefault="00612B2A" w:rsidP="006851E9">
            <w:pPr>
              <w:jc w:val="center"/>
              <w:rPr>
                <w:rFonts w:ascii="맑은 고딕" w:hAnsi="맑은 고딕"/>
                <w:sz w:val="20"/>
              </w:rPr>
            </w:pPr>
            <w:r w:rsidRPr="00D80BB7">
              <w:rPr>
                <w:rFonts w:ascii="맑은 고딕" w:hAnsi="맑은 고딕" w:hint="eastAsia"/>
                <w:sz w:val="20"/>
              </w:rPr>
              <w:t>TEST URI</w:t>
            </w:r>
          </w:p>
        </w:tc>
        <w:tc>
          <w:tcPr>
            <w:tcW w:w="3754" w:type="pct"/>
            <w:gridSpan w:val="3"/>
          </w:tcPr>
          <w:p w14:paraId="25B13483" w14:textId="7AE82112" w:rsidR="00612B2A" w:rsidRPr="00D80BB7" w:rsidRDefault="00612B2A" w:rsidP="0051091E">
            <w:pPr>
              <w:spacing w:line="240" w:lineRule="auto"/>
              <w:rPr>
                <w:rFonts w:ascii="맑은 고딕" w:hAnsi="맑은 고딕"/>
                <w:sz w:val="20"/>
              </w:rPr>
            </w:pPr>
          </w:p>
        </w:tc>
      </w:tr>
      <w:tr w:rsidR="006614B6" w:rsidRPr="002F42E2" w14:paraId="4B9C11DF" w14:textId="77777777" w:rsidTr="007D3A73">
        <w:tc>
          <w:tcPr>
            <w:tcW w:w="1246" w:type="pct"/>
            <w:shd w:val="pct10" w:color="auto" w:fill="auto"/>
          </w:tcPr>
          <w:p w14:paraId="7CCC31FF" w14:textId="553C9987" w:rsidR="00612B2A" w:rsidRPr="00D80BB7" w:rsidRDefault="006614B6" w:rsidP="006851E9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P</w:t>
            </w:r>
            <w:r>
              <w:rPr>
                <w:rFonts w:ascii="맑은 고딕" w:hAnsi="맑은 고딕"/>
                <w:sz w:val="20"/>
              </w:rPr>
              <w:t>rotocol</w:t>
            </w:r>
          </w:p>
        </w:tc>
        <w:tc>
          <w:tcPr>
            <w:tcW w:w="1250" w:type="pct"/>
          </w:tcPr>
          <w:p w14:paraId="40A6F873" w14:textId="77777777" w:rsidR="00612B2A" w:rsidRPr="00D80BB7" w:rsidRDefault="00612B2A" w:rsidP="006851E9">
            <w:pPr>
              <w:spacing w:line="240" w:lineRule="auto"/>
              <w:rPr>
                <w:rFonts w:ascii="맑은 고딕" w:hAnsi="맑은 고딕"/>
                <w:sz w:val="20"/>
              </w:rPr>
            </w:pPr>
            <w:r w:rsidRPr="00D80BB7">
              <w:rPr>
                <w:rFonts w:ascii="맑은 고딕" w:hAnsi="맑은 고딕" w:hint="eastAsia"/>
                <w:sz w:val="20"/>
              </w:rPr>
              <w:t>http</w:t>
            </w:r>
          </w:p>
        </w:tc>
        <w:tc>
          <w:tcPr>
            <w:tcW w:w="1258" w:type="pct"/>
            <w:shd w:val="pct10" w:color="auto" w:fill="auto"/>
          </w:tcPr>
          <w:p w14:paraId="60963482" w14:textId="77777777" w:rsidR="00612B2A" w:rsidRPr="002F42E2" w:rsidRDefault="00612B2A" w:rsidP="006851E9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 w:rsidRPr="002F42E2">
              <w:rPr>
                <w:rFonts w:ascii="맑은 고딕" w:hAnsi="맑은 고딕" w:hint="eastAsia"/>
                <w:sz w:val="20"/>
              </w:rPr>
              <w:t>http method</w:t>
            </w:r>
          </w:p>
        </w:tc>
        <w:tc>
          <w:tcPr>
            <w:tcW w:w="1246" w:type="pct"/>
          </w:tcPr>
          <w:p w14:paraId="7D694C2B" w14:textId="2A683547" w:rsidR="00612B2A" w:rsidRPr="002F42E2" w:rsidRDefault="00F17BFD" w:rsidP="006851E9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/>
                <w:sz w:val="20"/>
              </w:rPr>
              <w:t>GET</w:t>
            </w:r>
          </w:p>
        </w:tc>
      </w:tr>
      <w:tr w:rsidR="006614B6" w:rsidRPr="002F42E2" w14:paraId="244EAD90" w14:textId="77777777" w:rsidTr="007D3A73">
        <w:tc>
          <w:tcPr>
            <w:tcW w:w="1246" w:type="pct"/>
            <w:shd w:val="pct10" w:color="auto" w:fill="auto"/>
          </w:tcPr>
          <w:p w14:paraId="3D66626A" w14:textId="0577794A" w:rsidR="00612B2A" w:rsidRPr="00D80BB7" w:rsidRDefault="006614B6" w:rsidP="006851E9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R</w:t>
            </w:r>
            <w:r>
              <w:rPr>
                <w:rFonts w:ascii="맑은 고딕" w:hAnsi="맑은 고딕"/>
                <w:sz w:val="20"/>
              </w:rPr>
              <w:t>esponse Type</w:t>
            </w:r>
          </w:p>
        </w:tc>
        <w:tc>
          <w:tcPr>
            <w:tcW w:w="3754" w:type="pct"/>
            <w:gridSpan w:val="3"/>
          </w:tcPr>
          <w:p w14:paraId="1BDA6483" w14:textId="2242E854" w:rsidR="00612B2A" w:rsidRPr="00D80BB7" w:rsidRDefault="006614B6" w:rsidP="006851E9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J</w:t>
            </w:r>
            <w:r>
              <w:rPr>
                <w:rFonts w:ascii="맑은 고딕" w:hAnsi="맑은 고딕"/>
                <w:sz w:val="20"/>
              </w:rPr>
              <w:t>SON</w:t>
            </w:r>
          </w:p>
        </w:tc>
      </w:tr>
    </w:tbl>
    <w:p w14:paraId="79653B16" w14:textId="77777777" w:rsidR="00612B2A" w:rsidRDefault="00612B2A" w:rsidP="00612B2A">
      <w:pPr>
        <w:ind w:leftChars="213" w:left="469"/>
        <w:rPr>
          <w:rFonts w:ascii="맑은 고딕" w:hAnsi="맑은 고딕"/>
        </w:rPr>
      </w:pPr>
    </w:p>
    <w:p w14:paraId="3B98A9A9" w14:textId="77777777" w:rsidR="00612B2A" w:rsidRPr="00FD1B37" w:rsidRDefault="00612B2A" w:rsidP="007515F1">
      <w:pPr>
        <w:pStyle w:val="aff"/>
        <w:numPr>
          <w:ilvl w:val="0"/>
          <w:numId w:val="33"/>
        </w:numPr>
        <w:ind w:leftChars="0"/>
        <w:rPr>
          <w:rFonts w:ascii="맑은 고딕" w:hAnsi="맑은 고딕"/>
          <w:szCs w:val="22"/>
        </w:rPr>
      </w:pPr>
      <w:r w:rsidRPr="00FD1B37">
        <w:rPr>
          <w:rFonts w:ascii="맑은 고딕" w:hAnsi="맑은 고딕" w:hint="eastAsia"/>
          <w:szCs w:val="22"/>
        </w:rPr>
        <w:t>Request Parameter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2"/>
        <w:gridCol w:w="718"/>
        <w:gridCol w:w="862"/>
        <w:gridCol w:w="6042"/>
      </w:tblGrid>
      <w:tr w:rsidR="007D3A73" w:rsidRPr="002F42E2" w14:paraId="763E8EE4" w14:textId="77777777" w:rsidTr="007D3A73">
        <w:trPr>
          <w:trHeight w:val="320"/>
        </w:trPr>
        <w:tc>
          <w:tcPr>
            <w:tcW w:w="922" w:type="pct"/>
            <w:tcBorders>
              <w:bottom w:val="single" w:sz="4" w:space="0" w:color="000000"/>
            </w:tcBorders>
            <w:shd w:val="pct10" w:color="auto" w:fill="auto"/>
          </w:tcPr>
          <w:p w14:paraId="3AE78696" w14:textId="77777777" w:rsidR="007D3A73" w:rsidRPr="002F42E2" w:rsidRDefault="007D3A73" w:rsidP="006851E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name</w:t>
            </w:r>
          </w:p>
        </w:tc>
        <w:tc>
          <w:tcPr>
            <w:tcW w:w="384" w:type="pct"/>
            <w:tcBorders>
              <w:bottom w:val="single" w:sz="4" w:space="0" w:color="000000"/>
            </w:tcBorders>
            <w:shd w:val="pct10" w:color="auto" w:fill="auto"/>
          </w:tcPr>
          <w:p w14:paraId="5F230E05" w14:textId="77777777" w:rsidR="007D3A73" w:rsidRPr="002F42E2" w:rsidRDefault="007D3A73" w:rsidP="006851E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필수</w:t>
            </w:r>
          </w:p>
        </w:tc>
        <w:tc>
          <w:tcPr>
            <w:tcW w:w="461" w:type="pct"/>
            <w:tcBorders>
              <w:bottom w:val="single" w:sz="4" w:space="0" w:color="000000"/>
            </w:tcBorders>
            <w:shd w:val="pct10" w:color="auto" w:fill="auto"/>
          </w:tcPr>
          <w:p w14:paraId="5EDDB460" w14:textId="0176A92E" w:rsidR="007D3A73" w:rsidRPr="002F42E2" w:rsidRDefault="007D3A73" w:rsidP="006851E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Ty</w:t>
            </w:r>
            <w:r>
              <w:rPr>
                <w:rFonts w:ascii="맑은 고딕" w:hAnsi="맑은 고딕"/>
                <w:sz w:val="18"/>
                <w:szCs w:val="18"/>
              </w:rPr>
              <w:t>pe</w:t>
            </w:r>
          </w:p>
        </w:tc>
        <w:tc>
          <w:tcPr>
            <w:tcW w:w="3232" w:type="pct"/>
            <w:tcBorders>
              <w:bottom w:val="single" w:sz="4" w:space="0" w:color="000000"/>
            </w:tcBorders>
            <w:shd w:val="pct10" w:color="auto" w:fill="auto"/>
          </w:tcPr>
          <w:p w14:paraId="7A5DA98D" w14:textId="77777777" w:rsidR="007D3A73" w:rsidRPr="002F42E2" w:rsidRDefault="007D3A73" w:rsidP="006851E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Description</w:t>
            </w:r>
          </w:p>
        </w:tc>
      </w:tr>
      <w:tr w:rsidR="007D3A73" w:rsidRPr="002F42E2" w14:paraId="6F1E357E" w14:textId="77777777" w:rsidTr="007D3A73">
        <w:tc>
          <w:tcPr>
            <w:tcW w:w="922" w:type="pct"/>
            <w:shd w:val="clear" w:color="auto" w:fill="auto"/>
          </w:tcPr>
          <w:p w14:paraId="6F924F2C" w14:textId="77878CEC" w:rsidR="007D3A73" w:rsidRPr="002F42E2" w:rsidRDefault="00F17BFD" w:rsidP="006851E9">
            <w:pPr>
              <w:spacing w:line="240" w:lineRule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date</w:t>
            </w:r>
          </w:p>
        </w:tc>
        <w:tc>
          <w:tcPr>
            <w:tcW w:w="384" w:type="pct"/>
            <w:shd w:val="clear" w:color="auto" w:fill="auto"/>
          </w:tcPr>
          <w:p w14:paraId="5AF44A83" w14:textId="77777777" w:rsidR="007D3A73" w:rsidRPr="002F42E2" w:rsidRDefault="007D3A73" w:rsidP="006851E9">
            <w:pPr>
              <w:spacing w:line="240" w:lineRule="auto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M</w:t>
            </w:r>
          </w:p>
        </w:tc>
        <w:tc>
          <w:tcPr>
            <w:tcW w:w="461" w:type="pct"/>
            <w:shd w:val="clear" w:color="auto" w:fill="auto"/>
          </w:tcPr>
          <w:p w14:paraId="68DB636C" w14:textId="2F72446C" w:rsidR="007D3A73" w:rsidRDefault="007D3A73" w:rsidP="006851E9">
            <w:r>
              <w:rPr>
                <w:rFonts w:ascii="맑은 고딕" w:hAnsi="맑은 고딕"/>
                <w:sz w:val="18"/>
                <w:szCs w:val="18"/>
              </w:rPr>
              <w:t>date</w:t>
            </w:r>
          </w:p>
        </w:tc>
        <w:tc>
          <w:tcPr>
            <w:tcW w:w="3232" w:type="pct"/>
            <w:shd w:val="clear" w:color="auto" w:fill="auto"/>
          </w:tcPr>
          <w:p w14:paraId="43820C49" w14:textId="0B2C6737" w:rsidR="007D3A73" w:rsidRPr="00755D1F" w:rsidRDefault="007D3A73" w:rsidP="006851E9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조회일(Y</w:t>
            </w:r>
            <w:r>
              <w:rPr>
                <w:rFonts w:ascii="맑은 고딕" w:hAnsi="맑은 고딕"/>
                <w:sz w:val="16"/>
                <w:szCs w:val="18"/>
              </w:rPr>
              <w:t>YYY-MM-DD)</w:t>
            </w:r>
          </w:p>
        </w:tc>
      </w:tr>
    </w:tbl>
    <w:p w14:paraId="0698C735" w14:textId="77777777" w:rsidR="003B0261" w:rsidRDefault="003B0261" w:rsidP="00612B2A">
      <w:pPr>
        <w:ind w:firstLineChars="213" w:firstLine="426"/>
        <w:rPr>
          <w:rFonts w:ascii="맑은 고딕" w:hAnsi="맑은 고딕"/>
          <w:sz w:val="20"/>
        </w:rPr>
      </w:pPr>
    </w:p>
    <w:p w14:paraId="2E1EF87F" w14:textId="77777777" w:rsidR="003B0261" w:rsidRPr="00973E43" w:rsidRDefault="003B0261" w:rsidP="007515F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76" w:lineRule="auto"/>
        <w:jc w:val="left"/>
        <w:textAlignment w:val="auto"/>
        <w:rPr>
          <w:rFonts w:ascii="맑은 고딕" w:hAnsi="맑은 고딕" w:cs="Courier New"/>
          <w:b/>
          <w:color w:val="000000"/>
          <w:sz w:val="20"/>
        </w:rPr>
      </w:pPr>
      <w:r w:rsidRPr="00973E43">
        <w:rPr>
          <w:rFonts w:ascii="맑은 고딕" w:hAnsi="맑은 고딕" w:cs="Courier New"/>
          <w:b/>
          <w:color w:val="000000"/>
          <w:sz w:val="20"/>
        </w:rPr>
        <w:t>Message Sample</w:t>
      </w:r>
    </w:p>
    <w:p w14:paraId="4CCF3AE8" w14:textId="430A1E72" w:rsidR="003B0261" w:rsidRPr="00973E43" w:rsidRDefault="006614B6" w:rsidP="007515F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76" w:lineRule="auto"/>
        <w:jc w:val="left"/>
        <w:textAlignment w:val="auto"/>
        <w:rPr>
          <w:rFonts w:ascii="맑은 고딕" w:hAnsi="맑은 고딕" w:cs="Courier New"/>
          <w:color w:val="000000"/>
          <w:sz w:val="20"/>
        </w:rPr>
      </w:pPr>
      <w:r w:rsidRPr="00960DF2">
        <w:rPr>
          <w:rFonts w:ascii="맑은 고딕" w:hAnsi="맑은 고딕"/>
          <w:color w:val="000000"/>
          <w:sz w:val="20"/>
        </w:rPr>
        <w:t>http://</w:t>
      </w:r>
      <w:r>
        <w:rPr>
          <w:rFonts w:ascii="맑은 고딕" w:hAnsi="맑은 고딕"/>
          <w:color w:val="000000"/>
          <w:sz w:val="20"/>
        </w:rPr>
        <w:t>[</w:t>
      </w:r>
      <w:r>
        <w:rPr>
          <w:rFonts w:ascii="맑은 고딕" w:hAnsi="맑은 고딕" w:hint="eastAsia"/>
          <w:color w:val="000000"/>
          <w:sz w:val="20"/>
        </w:rPr>
        <w:t>h</w:t>
      </w:r>
      <w:r>
        <w:rPr>
          <w:rFonts w:ascii="맑은 고딕" w:hAnsi="맑은 고딕"/>
          <w:color w:val="000000"/>
          <w:sz w:val="20"/>
        </w:rPr>
        <w:t>ostname]</w:t>
      </w:r>
      <w:r w:rsidRPr="00960DF2">
        <w:rPr>
          <w:rFonts w:ascii="맑은 고딕" w:hAnsi="맑은 고딕"/>
          <w:color w:val="000000"/>
          <w:sz w:val="20"/>
        </w:rPr>
        <w:t>/</w:t>
      </w:r>
      <w:r>
        <w:rPr>
          <w:rFonts w:ascii="맑은 고딕" w:hAnsi="맑은 고딕" w:hint="eastAsia"/>
          <w:color w:val="000000"/>
          <w:sz w:val="20"/>
        </w:rPr>
        <w:t>a</w:t>
      </w:r>
      <w:r>
        <w:rPr>
          <w:rFonts w:ascii="맑은 고딕" w:hAnsi="맑은 고딕"/>
          <w:color w:val="000000"/>
          <w:sz w:val="20"/>
        </w:rPr>
        <w:t>pi</w:t>
      </w:r>
      <w:r w:rsidRPr="00960DF2">
        <w:rPr>
          <w:rFonts w:ascii="맑은 고딕" w:hAnsi="맑은 고딕"/>
          <w:color w:val="000000"/>
          <w:sz w:val="20"/>
        </w:rPr>
        <w:t>/</w:t>
      </w:r>
      <w:r>
        <w:rPr>
          <w:rFonts w:ascii="맑은 고딕" w:hAnsi="맑은 고딕"/>
          <w:color w:val="000000"/>
          <w:sz w:val="20"/>
        </w:rPr>
        <w:t>v1.0</w:t>
      </w:r>
      <w:r w:rsidRPr="00960DF2">
        <w:rPr>
          <w:rFonts w:ascii="맑은 고딕" w:hAnsi="맑은 고딕"/>
          <w:color w:val="000000"/>
          <w:sz w:val="20"/>
        </w:rPr>
        <w:t>/</w:t>
      </w:r>
      <w:r>
        <w:rPr>
          <w:rFonts w:ascii="맑은 고딕" w:hAnsi="맑은 고딕" w:hint="eastAsia"/>
          <w:color w:val="000000"/>
          <w:sz w:val="20"/>
        </w:rPr>
        <w:t>o</w:t>
      </w:r>
      <w:r>
        <w:rPr>
          <w:rFonts w:ascii="맑은 고딕" w:hAnsi="맑은 고딕"/>
          <w:color w:val="000000"/>
          <w:sz w:val="20"/>
        </w:rPr>
        <w:t>rgchanges</w:t>
      </w:r>
      <w:r w:rsidR="007D3A73">
        <w:rPr>
          <w:rFonts w:ascii="맑은 고딕" w:hAnsi="맑은 고딕" w:cs="Courier New"/>
          <w:color w:val="000000"/>
          <w:sz w:val="20"/>
        </w:rPr>
        <w:t>?</w:t>
      </w:r>
      <w:r w:rsidR="007D3A73">
        <w:rPr>
          <w:rFonts w:ascii="맑은 고딕" w:hAnsi="맑은 고딕" w:cs="Courier New" w:hint="eastAsia"/>
          <w:color w:val="000000"/>
          <w:sz w:val="20"/>
        </w:rPr>
        <w:t>d</w:t>
      </w:r>
      <w:r w:rsidR="007D3A73">
        <w:rPr>
          <w:rFonts w:ascii="맑은 고딕" w:hAnsi="맑은 고딕" w:cs="Courier New"/>
          <w:color w:val="000000"/>
          <w:sz w:val="20"/>
        </w:rPr>
        <w:t>ate=2022-01-15</w:t>
      </w:r>
    </w:p>
    <w:p w14:paraId="3A09DD30" w14:textId="763EE6A2" w:rsidR="006F3CCD" w:rsidRDefault="006F3CCD" w:rsidP="00DA3963">
      <w:pPr>
        <w:rPr>
          <w:rFonts w:ascii="맑은 고딕" w:hAnsi="맑은 고딕" w:cs="Courier New"/>
          <w:color w:val="000000"/>
          <w:sz w:val="20"/>
        </w:rPr>
      </w:pPr>
    </w:p>
    <w:p w14:paraId="249CACC0" w14:textId="6CF551D7" w:rsidR="007515F1" w:rsidRDefault="007515F1">
      <w:pPr>
        <w:adjustRightInd/>
        <w:spacing w:line="240" w:lineRule="auto"/>
        <w:jc w:val="left"/>
        <w:textAlignment w:val="auto"/>
        <w:rPr>
          <w:rFonts w:ascii="맑은 고딕" w:hAnsi="맑은 고딕"/>
          <w:sz w:val="20"/>
        </w:rPr>
      </w:pPr>
    </w:p>
    <w:p w14:paraId="473A30B9" w14:textId="77777777" w:rsidR="00FD1B37" w:rsidRDefault="00FD1B37">
      <w:pPr>
        <w:adjustRightInd/>
        <w:spacing w:line="240" w:lineRule="auto"/>
        <w:jc w:val="left"/>
        <w:textAlignment w:val="auto"/>
        <w:rPr>
          <w:rFonts w:ascii="맑은 고딕" w:hAnsi="맑은 고딕"/>
          <w:sz w:val="20"/>
        </w:rPr>
      </w:pPr>
      <w:r>
        <w:rPr>
          <w:rFonts w:ascii="맑은 고딕" w:hAnsi="맑은 고딕"/>
          <w:sz w:val="20"/>
        </w:rPr>
        <w:br w:type="page"/>
      </w:r>
    </w:p>
    <w:p w14:paraId="002FAA78" w14:textId="1A5197D3" w:rsidR="007D3A73" w:rsidRPr="00FD1B37" w:rsidRDefault="007D3A73" w:rsidP="007515F1">
      <w:pPr>
        <w:pStyle w:val="aff"/>
        <w:numPr>
          <w:ilvl w:val="0"/>
          <w:numId w:val="33"/>
        </w:numPr>
        <w:ind w:leftChars="0"/>
        <w:rPr>
          <w:rFonts w:ascii="맑은 고딕" w:hAnsi="맑은 고딕"/>
          <w:szCs w:val="22"/>
        </w:rPr>
      </w:pPr>
      <w:r w:rsidRPr="00FD1B37">
        <w:rPr>
          <w:rFonts w:ascii="맑은 고딕" w:hAnsi="맑은 고딕" w:hint="eastAsia"/>
          <w:szCs w:val="22"/>
        </w:rPr>
        <w:lastRenderedPageBreak/>
        <w:t>R</w:t>
      </w:r>
      <w:r w:rsidRPr="00FD1B37">
        <w:rPr>
          <w:rFonts w:ascii="맑은 고딕" w:hAnsi="맑은 고딕"/>
          <w:szCs w:val="22"/>
        </w:rPr>
        <w:t>espose</w:t>
      </w:r>
      <w:r w:rsidRPr="00FD1B37">
        <w:rPr>
          <w:rFonts w:ascii="맑은 고딕" w:hAnsi="맑은 고딕" w:hint="eastAsia"/>
          <w:szCs w:val="22"/>
        </w:rPr>
        <w:t xml:space="preserve"> Parameter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848"/>
        <w:gridCol w:w="1104"/>
        <w:gridCol w:w="5406"/>
      </w:tblGrid>
      <w:tr w:rsidR="00FD1B37" w:rsidRPr="002F42E2" w14:paraId="44A6D3BE" w14:textId="77777777" w:rsidTr="001F4619">
        <w:trPr>
          <w:trHeight w:val="320"/>
        </w:trPr>
        <w:tc>
          <w:tcPr>
            <w:tcW w:w="1062" w:type="pct"/>
            <w:shd w:val="pct10" w:color="auto" w:fill="auto"/>
          </w:tcPr>
          <w:p w14:paraId="2F121D3B" w14:textId="77777777" w:rsidR="007D3A73" w:rsidRPr="002F42E2" w:rsidRDefault="007D3A73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name</w:t>
            </w:r>
          </w:p>
        </w:tc>
        <w:tc>
          <w:tcPr>
            <w:tcW w:w="454" w:type="pct"/>
            <w:shd w:val="pct10" w:color="auto" w:fill="auto"/>
          </w:tcPr>
          <w:p w14:paraId="64F81E79" w14:textId="77777777" w:rsidR="007D3A73" w:rsidRPr="002F42E2" w:rsidRDefault="007D3A73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필수</w:t>
            </w:r>
          </w:p>
        </w:tc>
        <w:tc>
          <w:tcPr>
            <w:tcW w:w="591" w:type="pct"/>
            <w:shd w:val="pct10" w:color="auto" w:fill="auto"/>
          </w:tcPr>
          <w:p w14:paraId="1DB5F115" w14:textId="77777777" w:rsidR="007D3A73" w:rsidRPr="002F42E2" w:rsidRDefault="007D3A73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Format</w:t>
            </w:r>
          </w:p>
        </w:tc>
        <w:tc>
          <w:tcPr>
            <w:tcW w:w="2893" w:type="pct"/>
            <w:shd w:val="pct10" w:color="auto" w:fill="auto"/>
          </w:tcPr>
          <w:p w14:paraId="67EE8666" w14:textId="77777777" w:rsidR="007D3A73" w:rsidRPr="002F42E2" w:rsidRDefault="007D3A73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Description</w:t>
            </w:r>
          </w:p>
        </w:tc>
      </w:tr>
      <w:tr w:rsidR="00FD1B37" w:rsidRPr="002F42E2" w14:paraId="25C9FEC5" w14:textId="77777777" w:rsidTr="001F4619">
        <w:tc>
          <w:tcPr>
            <w:tcW w:w="1062" w:type="pct"/>
            <w:shd w:val="clear" w:color="auto" w:fill="auto"/>
          </w:tcPr>
          <w:p w14:paraId="1D0EFCBF" w14:textId="38153913" w:rsidR="00FD1B37" w:rsidRDefault="00FD1B37" w:rsidP="0041366C">
            <w:pPr>
              <w:spacing w:line="240" w:lineRule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h</w:t>
            </w:r>
            <w:r w:rsidR="004D4AF3">
              <w:rPr>
                <w:rFonts w:ascii="맑은 고딕" w:hAnsi="맑은 고딕"/>
                <w:sz w:val="18"/>
                <w:szCs w:val="18"/>
              </w:rPr>
              <w:t>e</w:t>
            </w:r>
            <w:r>
              <w:rPr>
                <w:rFonts w:ascii="맑은 고딕" w:hAnsi="맑은 고딕"/>
                <w:sz w:val="18"/>
                <w:szCs w:val="18"/>
              </w:rPr>
              <w:t>ader</w:t>
            </w:r>
          </w:p>
        </w:tc>
        <w:tc>
          <w:tcPr>
            <w:tcW w:w="454" w:type="pct"/>
            <w:shd w:val="clear" w:color="auto" w:fill="auto"/>
          </w:tcPr>
          <w:p w14:paraId="6302EB00" w14:textId="4560BBD8" w:rsidR="00FD1B37" w:rsidRDefault="00FD1B37" w:rsidP="00FD1B37">
            <w:pPr>
              <w:spacing w:line="240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auto"/>
          </w:tcPr>
          <w:p w14:paraId="01FE4103" w14:textId="291C082B" w:rsidR="00FD1B37" w:rsidRDefault="00FD1B37" w:rsidP="0041366C">
            <w:pPr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A</w:t>
            </w:r>
            <w:r>
              <w:rPr>
                <w:rFonts w:ascii="맑은 고딕" w:hAnsi="맑은 고딕"/>
                <w:sz w:val="18"/>
                <w:szCs w:val="18"/>
              </w:rPr>
              <w:t>rray</w:t>
            </w:r>
          </w:p>
        </w:tc>
        <w:tc>
          <w:tcPr>
            <w:tcW w:w="2893" w:type="pct"/>
            <w:shd w:val="clear" w:color="auto" w:fill="auto"/>
          </w:tcPr>
          <w:p w14:paraId="1210B3AF" w14:textId="77777777" w:rsidR="00FD1B37" w:rsidRDefault="00FD1B37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</w:p>
        </w:tc>
      </w:tr>
      <w:tr w:rsidR="006C4A15" w:rsidRPr="002F42E2" w14:paraId="051670A7" w14:textId="77777777" w:rsidTr="001F4619">
        <w:tc>
          <w:tcPr>
            <w:tcW w:w="1062" w:type="pct"/>
            <w:shd w:val="clear" w:color="auto" w:fill="auto"/>
          </w:tcPr>
          <w:p w14:paraId="55299B31" w14:textId="5AB10350" w:rsidR="006C4A15" w:rsidRDefault="006C4A15" w:rsidP="00FD1B37">
            <w:pPr>
              <w:spacing w:line="240" w:lineRule="auto"/>
              <w:ind w:leftChars="100" w:left="220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hAnsi="맑은 고딕"/>
                <w:sz w:val="18"/>
                <w:szCs w:val="18"/>
              </w:rPr>
              <w:t>e</w:t>
            </w:r>
            <w:r w:rsidR="00F17BFD">
              <w:rPr>
                <w:rFonts w:ascii="맑은 고딕" w:hAnsi="맑은 고딕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ponseCode</w:t>
            </w:r>
          </w:p>
        </w:tc>
        <w:tc>
          <w:tcPr>
            <w:tcW w:w="454" w:type="pct"/>
            <w:shd w:val="clear" w:color="auto" w:fill="auto"/>
          </w:tcPr>
          <w:p w14:paraId="3833873C" w14:textId="76C9DC5F" w:rsidR="006C4A15" w:rsidRPr="002F42E2" w:rsidRDefault="006C4A15" w:rsidP="00FD1B37">
            <w:pPr>
              <w:spacing w:line="240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auto"/>
          </w:tcPr>
          <w:p w14:paraId="2BD7D9DF" w14:textId="4B8E74CF" w:rsidR="006C4A15" w:rsidRDefault="00FD1B37" w:rsidP="0041366C">
            <w:pPr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Int</w:t>
            </w:r>
          </w:p>
        </w:tc>
        <w:tc>
          <w:tcPr>
            <w:tcW w:w="2893" w:type="pct"/>
            <w:shd w:val="clear" w:color="auto" w:fill="auto"/>
          </w:tcPr>
          <w:p w14:paraId="0B99DA30" w14:textId="1EE6C9FA" w:rsidR="006C4A15" w:rsidRDefault="00FD1B37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응답코드</w:t>
            </w:r>
          </w:p>
          <w:p w14:paraId="08D2C276" w14:textId="77777777" w:rsidR="00FD1B37" w:rsidRDefault="00FD1B37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2</w:t>
            </w:r>
            <w:r>
              <w:rPr>
                <w:rFonts w:ascii="맑은 고딕" w:hAnsi="맑은 고딕"/>
                <w:sz w:val="16"/>
                <w:szCs w:val="18"/>
              </w:rPr>
              <w:t xml:space="preserve">00: </w:t>
            </w:r>
            <w:r>
              <w:rPr>
                <w:rFonts w:ascii="맑은 고딕" w:hAnsi="맑은 고딕" w:hint="eastAsia"/>
                <w:sz w:val="16"/>
                <w:szCs w:val="18"/>
              </w:rPr>
              <w:t>성공</w:t>
            </w:r>
          </w:p>
          <w:p w14:paraId="2D385E38" w14:textId="77777777" w:rsidR="00FD1B37" w:rsidRDefault="00FD1B37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4</w:t>
            </w:r>
            <w:r>
              <w:rPr>
                <w:rFonts w:ascii="맑은 고딕" w:hAnsi="맑은 고딕"/>
                <w:sz w:val="16"/>
                <w:szCs w:val="18"/>
              </w:rPr>
              <w:t xml:space="preserve">00: </w:t>
            </w:r>
            <w:r>
              <w:rPr>
                <w:rFonts w:ascii="맑은 고딕" w:hAnsi="맑은 고딕" w:hint="eastAsia"/>
                <w:sz w:val="16"/>
                <w:szCs w:val="18"/>
              </w:rPr>
              <w:t xml:space="preserve">실패 </w:t>
            </w:r>
            <w:r>
              <w:rPr>
                <w:rFonts w:ascii="맑은 고딕" w:hAnsi="맑은 고딕"/>
                <w:sz w:val="16"/>
                <w:szCs w:val="18"/>
              </w:rPr>
              <w:t xml:space="preserve">– </w:t>
            </w:r>
            <w:r>
              <w:rPr>
                <w:rFonts w:ascii="맑은 고딕" w:hAnsi="맑은 고딕" w:hint="eastAsia"/>
                <w:sz w:val="16"/>
                <w:szCs w:val="18"/>
              </w:rPr>
              <w:t>파라미터 오류</w:t>
            </w:r>
          </w:p>
          <w:p w14:paraId="4CFE2AE9" w14:textId="689BCD56" w:rsidR="00FD1B37" w:rsidRDefault="00FD1B37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4</w:t>
            </w:r>
            <w:r>
              <w:rPr>
                <w:rFonts w:ascii="맑은 고딕" w:hAnsi="맑은 고딕"/>
                <w:sz w:val="16"/>
                <w:szCs w:val="18"/>
              </w:rPr>
              <w:t xml:space="preserve">01: </w:t>
            </w:r>
            <w:r>
              <w:rPr>
                <w:rFonts w:ascii="맑은 고딕" w:hAnsi="맑은 고딕" w:hint="eastAsia"/>
                <w:sz w:val="16"/>
                <w:szCs w:val="18"/>
              </w:rPr>
              <w:t xml:space="preserve">실패 </w:t>
            </w:r>
            <w:r>
              <w:rPr>
                <w:rFonts w:ascii="맑은 고딕" w:hAnsi="맑은 고딕"/>
                <w:sz w:val="16"/>
                <w:szCs w:val="18"/>
              </w:rPr>
              <w:t xml:space="preserve">– </w:t>
            </w:r>
            <w:r>
              <w:rPr>
                <w:rFonts w:ascii="맑은 고딕" w:hAnsi="맑은 고딕" w:hint="eastAsia"/>
                <w:sz w:val="16"/>
                <w:szCs w:val="18"/>
              </w:rPr>
              <w:t xml:space="preserve">인증(허용하지 않는 </w:t>
            </w:r>
            <w:r>
              <w:rPr>
                <w:rFonts w:ascii="맑은 고딕" w:hAnsi="맑은 고딕"/>
                <w:sz w:val="16"/>
                <w:szCs w:val="18"/>
              </w:rPr>
              <w:t>IP)</w:t>
            </w:r>
          </w:p>
          <w:p w14:paraId="12CE0805" w14:textId="3C213CE6" w:rsidR="00FD1B37" w:rsidRDefault="00FD1B37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5</w:t>
            </w:r>
            <w:r>
              <w:rPr>
                <w:rFonts w:ascii="맑은 고딕" w:hAnsi="맑은 고딕"/>
                <w:sz w:val="16"/>
                <w:szCs w:val="18"/>
              </w:rPr>
              <w:t xml:space="preserve">00; </w:t>
            </w:r>
            <w:r>
              <w:rPr>
                <w:rFonts w:ascii="맑은 고딕" w:hAnsi="맑은 고딕" w:hint="eastAsia"/>
                <w:sz w:val="16"/>
                <w:szCs w:val="18"/>
              </w:rPr>
              <w:t xml:space="preserve">오류 </w:t>
            </w:r>
            <w:r>
              <w:rPr>
                <w:rFonts w:ascii="맑은 고딕" w:hAnsi="맑은 고딕"/>
                <w:sz w:val="16"/>
                <w:szCs w:val="18"/>
              </w:rPr>
              <w:t xml:space="preserve">- </w:t>
            </w:r>
            <w:r>
              <w:rPr>
                <w:rFonts w:ascii="맑은 고딕" w:hAnsi="맑은 고딕" w:hint="eastAsia"/>
                <w:sz w:val="16"/>
                <w:szCs w:val="18"/>
              </w:rPr>
              <w:t>u</w:t>
            </w:r>
            <w:r>
              <w:rPr>
                <w:rFonts w:ascii="맑은 고딕" w:hAnsi="맑은 고딕"/>
                <w:sz w:val="16"/>
                <w:szCs w:val="18"/>
              </w:rPr>
              <w:t>nknown</w:t>
            </w:r>
          </w:p>
        </w:tc>
      </w:tr>
      <w:tr w:rsidR="006C4A15" w:rsidRPr="002F42E2" w14:paraId="736913C9" w14:textId="77777777" w:rsidTr="001F4619">
        <w:tc>
          <w:tcPr>
            <w:tcW w:w="1062" w:type="pct"/>
            <w:shd w:val="clear" w:color="auto" w:fill="auto"/>
          </w:tcPr>
          <w:p w14:paraId="2FEC09C6" w14:textId="53D8F804" w:rsidR="006C4A15" w:rsidRDefault="006C4A15" w:rsidP="00FD1B37">
            <w:pPr>
              <w:spacing w:line="240" w:lineRule="auto"/>
              <w:ind w:leftChars="100" w:left="220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hAnsi="맑은 고딕"/>
                <w:sz w:val="18"/>
                <w:szCs w:val="18"/>
              </w:rPr>
              <w:t>e</w:t>
            </w:r>
            <w:r w:rsidR="00F17BFD">
              <w:rPr>
                <w:rFonts w:ascii="맑은 고딕" w:hAnsi="맑은 고딕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ponseMsg</w:t>
            </w:r>
          </w:p>
        </w:tc>
        <w:tc>
          <w:tcPr>
            <w:tcW w:w="454" w:type="pct"/>
            <w:shd w:val="clear" w:color="auto" w:fill="auto"/>
          </w:tcPr>
          <w:p w14:paraId="0D3FCE98" w14:textId="391814A2" w:rsidR="006C4A15" w:rsidRPr="002F42E2" w:rsidRDefault="006C4A15" w:rsidP="00FD1B37">
            <w:pPr>
              <w:spacing w:line="240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auto"/>
          </w:tcPr>
          <w:p w14:paraId="63E552A4" w14:textId="4B85269D" w:rsidR="006C4A15" w:rsidRDefault="00FD1B37" w:rsidP="0041366C">
            <w:pPr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String(100)</w:t>
            </w:r>
          </w:p>
        </w:tc>
        <w:tc>
          <w:tcPr>
            <w:tcW w:w="2893" w:type="pct"/>
            <w:shd w:val="clear" w:color="auto" w:fill="auto"/>
          </w:tcPr>
          <w:p w14:paraId="6FA04AF9" w14:textId="2FEE484B" w:rsidR="006C4A15" w:rsidRDefault="00FD1B37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응답코드 참조</w:t>
            </w:r>
          </w:p>
        </w:tc>
      </w:tr>
      <w:tr w:rsidR="00FD1B37" w:rsidRPr="007D3A73" w14:paraId="364B6561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B6EE2D" w14:textId="77777777" w:rsidR="00FD1B37" w:rsidRPr="007D3A73" w:rsidRDefault="00FD1B37" w:rsidP="0041366C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ayload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C0F3C" w14:textId="547A3BF5" w:rsidR="00FD1B37" w:rsidRPr="007515F1" w:rsidRDefault="007512D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41574C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rray</w:t>
            </w:r>
          </w:p>
        </w:tc>
        <w:tc>
          <w:tcPr>
            <w:tcW w:w="289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BEEB09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</w:p>
        </w:tc>
      </w:tr>
      <w:tr w:rsidR="00FD1B37" w:rsidRPr="007D3A73" w14:paraId="3C8A0323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CFB0E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messageType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80022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9ED18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Char</w:t>
            </w:r>
          </w:p>
        </w:tc>
        <w:tc>
          <w:tcPr>
            <w:tcW w:w="289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99C44" w14:textId="77777777" w:rsidR="00FD1B37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메시지 발생 형태</w:t>
            </w:r>
          </w:p>
          <w:p w14:paraId="352CC1EF" w14:textId="77777777" w:rsidR="00FD1B37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I - Insert record</w:t>
            </w:r>
          </w:p>
          <w:p w14:paraId="1118B083" w14:textId="77777777" w:rsidR="00FD1B37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U - Updates an existing record</w:t>
            </w:r>
          </w:p>
          <w:p w14:paraId="7B385E63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 - Delete an existing record</w:t>
            </w:r>
          </w:p>
        </w:tc>
      </w:tr>
      <w:tr w:rsidR="00FD1B37" w:rsidRPr="007D3A73" w14:paraId="5BAA4B1C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72345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depCode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0C178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E34C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(10)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EB81F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부서코드</w:t>
            </w:r>
          </w:p>
        </w:tc>
      </w:tr>
      <w:tr w:rsidR="00FD1B37" w:rsidRPr="007D3A73" w14:paraId="5FC7DF0B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066D0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depNm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4F3C9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91EAB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(20)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A45E3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부서명</w:t>
            </w:r>
          </w:p>
        </w:tc>
      </w:tr>
      <w:tr w:rsidR="00FD1B37" w:rsidRPr="007D3A73" w14:paraId="73871184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49113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depDepth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E44D8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3DC21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Int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0804F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 Depth</w:t>
            </w:r>
          </w:p>
        </w:tc>
      </w:tr>
      <w:tr w:rsidR="00FD1B37" w:rsidRPr="007D3A73" w14:paraId="5DA3F850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7F0D8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depOrder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F5AAB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647E8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Int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17DCD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 표기 순서</w:t>
            </w:r>
          </w:p>
        </w:tc>
      </w:tr>
      <w:tr w:rsidR="00FD1B37" w:rsidRPr="007D3A73" w14:paraId="396653B3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A02E8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depPareCode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CE630F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O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B1C21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(10)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2E420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상위부서코드</w:t>
            </w:r>
          </w:p>
        </w:tc>
      </w:tr>
      <w:tr w:rsidR="00FD1B37" w:rsidRPr="007D3A73" w14:paraId="7EFC1353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5DD16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depPareNm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F4D69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O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9ACBB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(20)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457E0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상위 부서명</w:t>
            </w:r>
          </w:p>
        </w:tc>
      </w:tr>
      <w:tr w:rsidR="00FD1B37" w:rsidRPr="007D3A73" w14:paraId="32D426C1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E4706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depCreateDt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76C00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5F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70608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Datetime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F2611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등록일시(YYYY-MM-DD HH:MM:SS)</w:t>
            </w:r>
          </w:p>
        </w:tc>
      </w:tr>
      <w:tr w:rsidR="00FD1B37" w:rsidRPr="007D3A73" w14:paraId="1206CA45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F8605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depDelDt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5215F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O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DEBC9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date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B79A7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폐쇄일(YYYY-MM-DD)</w:t>
            </w:r>
          </w:p>
        </w:tc>
      </w:tr>
      <w:tr w:rsidR="00FD1B37" w:rsidRPr="007D3A73" w14:paraId="46EBE264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8A814D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depStateFlg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F1E58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BF8BA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int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1BA7B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상태(0: 현행, 1: 폐쇄 )</w:t>
            </w:r>
          </w:p>
        </w:tc>
      </w:tr>
      <w:tr w:rsidR="00FD1B37" w:rsidRPr="007D3A73" w14:paraId="79351C3C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8EAC5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chiefId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37C9C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01582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(10)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5F5D7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부서장 아이디</w:t>
            </w:r>
          </w:p>
        </w:tc>
      </w:tr>
      <w:tr w:rsidR="00FD1B37" w:rsidRPr="007D3A73" w14:paraId="780AFF96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90F8E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chiefNm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66179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64336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(20)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D49F5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부서장 성명</w:t>
            </w:r>
          </w:p>
        </w:tc>
      </w:tr>
      <w:tr w:rsidR="00FD1B37" w:rsidRPr="007D3A73" w14:paraId="59227EF6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C178D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chiefGradeCode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05204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73C78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(5)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79957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부서장 직위코드</w:t>
            </w:r>
          </w:p>
        </w:tc>
      </w:tr>
      <w:tr w:rsidR="00FD1B37" w:rsidRPr="007D3A73" w14:paraId="1CF5EB68" w14:textId="77777777" w:rsidTr="001F4619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D93D6" w14:textId="77777777" w:rsidR="00FD1B37" w:rsidRPr="007D3A73" w:rsidRDefault="00FD1B37" w:rsidP="0041366C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chiefDutyCode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D44DE" w14:textId="77777777" w:rsidR="00FD1B37" w:rsidRPr="007D3A73" w:rsidRDefault="00FD1B37" w:rsidP="00FD1B37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7E778" w14:textId="77777777" w:rsidR="00FD1B37" w:rsidRPr="007D3A73" w:rsidRDefault="00FD1B3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String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(5)</w:t>
            </w:r>
          </w:p>
        </w:tc>
        <w:tc>
          <w:tcPr>
            <w:tcW w:w="28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7B2DE" w14:textId="77777777" w:rsidR="00FD1B37" w:rsidRPr="007D3A73" w:rsidRDefault="00FD1B37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부서장 직책코드</w:t>
            </w:r>
          </w:p>
        </w:tc>
      </w:tr>
    </w:tbl>
    <w:p w14:paraId="6622D248" w14:textId="484BC5B5" w:rsidR="007D3A73" w:rsidRDefault="007D3A73" w:rsidP="00DA3963">
      <w:pPr>
        <w:rPr>
          <w:rFonts w:ascii="맑은 고딕" w:hAnsi="맑은 고딕"/>
          <w:sz w:val="20"/>
        </w:rPr>
      </w:pPr>
    </w:p>
    <w:p w14:paraId="6A3DF1E4" w14:textId="77777777" w:rsidR="007515F1" w:rsidRDefault="007515F1">
      <w:pPr>
        <w:adjustRightInd/>
        <w:spacing w:line="240" w:lineRule="auto"/>
        <w:jc w:val="left"/>
        <w:textAlignment w:val="auto"/>
        <w:rPr>
          <w:rFonts w:ascii="맑은 고딕" w:hAnsi="맑은 고딕"/>
          <w:sz w:val="20"/>
        </w:rPr>
      </w:pPr>
      <w:r>
        <w:rPr>
          <w:rFonts w:ascii="맑은 고딕" w:hAnsi="맑은 고딕"/>
          <w:sz w:val="20"/>
        </w:rPr>
        <w:br w:type="page"/>
      </w:r>
    </w:p>
    <w:p w14:paraId="3B4138A6" w14:textId="77777777" w:rsidR="00FD1B37" w:rsidRPr="006E4AEA" w:rsidRDefault="00FD1B37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b/>
          <w:color w:val="000000"/>
          <w:sz w:val="18"/>
          <w:szCs w:val="18"/>
        </w:rPr>
        <w:lastRenderedPageBreak/>
        <w:t>Message Sample</w:t>
      </w:r>
    </w:p>
    <w:p w14:paraId="713430F3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>{</w:t>
      </w:r>
    </w:p>
    <w:p w14:paraId="7A46C5B9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"header": {</w:t>
      </w:r>
    </w:p>
    <w:p w14:paraId="3D5D128D" w14:textId="7B359902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Chars="400" w:firstLine="720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>"respo</w:t>
      </w:r>
      <w:r w:rsidR="00F17BFD">
        <w:rPr>
          <w:rFonts w:ascii="맑은 고딕" w:hAnsi="맑은 고딕" w:cs="Courier New"/>
          <w:color w:val="000000"/>
          <w:sz w:val="18"/>
          <w:szCs w:val="18"/>
        </w:rPr>
        <w:t>n</w:t>
      </w:r>
      <w:r w:rsidRPr="006E4AEA">
        <w:rPr>
          <w:rFonts w:ascii="맑은 고딕" w:hAnsi="맑은 고딕" w:cs="Courier New"/>
          <w:color w:val="000000"/>
          <w:sz w:val="18"/>
          <w:szCs w:val="18"/>
        </w:rPr>
        <w:t>seCode": 200,</w:t>
      </w:r>
    </w:p>
    <w:p w14:paraId="369D837D" w14:textId="523BC994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 w:hint="eastAsia"/>
          <w:color w:val="000000"/>
          <w:sz w:val="18"/>
          <w:szCs w:val="18"/>
        </w:rPr>
        <w:t xml:space="preserve">        "respo</w:t>
      </w:r>
      <w:r w:rsidR="00F17BFD">
        <w:rPr>
          <w:rFonts w:ascii="맑은 고딕" w:hAnsi="맑은 고딕" w:cs="Courier New"/>
          <w:color w:val="000000"/>
          <w:sz w:val="18"/>
          <w:szCs w:val="18"/>
        </w:rPr>
        <w:t>n</w:t>
      </w:r>
      <w:r w:rsidRPr="006E4AEA">
        <w:rPr>
          <w:rFonts w:ascii="맑은 고딕" w:hAnsi="맑은 고딕" w:cs="Courier New" w:hint="eastAsia"/>
          <w:color w:val="000000"/>
          <w:sz w:val="18"/>
          <w:szCs w:val="18"/>
        </w:rPr>
        <w:t>seMsg": "성공"</w:t>
      </w:r>
    </w:p>
    <w:p w14:paraId="53CA2B33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},</w:t>
      </w:r>
    </w:p>
    <w:p w14:paraId="0DE826BC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"payload": {</w:t>
      </w:r>
    </w:p>
    <w:p w14:paraId="1E22C0A8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"messgeType": "U",</w:t>
      </w:r>
    </w:p>
    <w:p w14:paraId="3645B603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"depCode": "DEPT220012",</w:t>
      </w:r>
    </w:p>
    <w:p w14:paraId="2B6467C9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 w:hint="eastAsia"/>
          <w:color w:val="000000"/>
          <w:sz w:val="18"/>
          <w:szCs w:val="18"/>
        </w:rPr>
        <w:t xml:space="preserve">        "depNm": "SQ02팀",</w:t>
      </w:r>
    </w:p>
    <w:p w14:paraId="45EE4390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"depDepth": 4,</w:t>
      </w:r>
    </w:p>
    <w:p w14:paraId="60A2D855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"depOrder": 1,</w:t>
      </w:r>
    </w:p>
    <w:p w14:paraId="625219BB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"depPareCode": "DEPT220012",</w:t>
      </w:r>
    </w:p>
    <w:p w14:paraId="02B20782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 w:hint="eastAsia"/>
          <w:color w:val="000000"/>
          <w:sz w:val="18"/>
          <w:szCs w:val="18"/>
        </w:rPr>
        <w:t xml:space="preserve">        "depPareNm": "QA사업본부",</w:t>
      </w:r>
    </w:p>
    <w:p w14:paraId="02D6C146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"depCreateDt": "2022-04-01 00:00:00",</w:t>
      </w:r>
    </w:p>
    <w:p w14:paraId="03C15302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"depDelDt": null,</w:t>
      </w:r>
    </w:p>
    <w:p w14:paraId="2A9A1D29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"depStatusFlg": 0,</w:t>
      </w:r>
    </w:p>
    <w:p w14:paraId="755D6AE6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"depEngNm": null,</w:t>
      </w:r>
    </w:p>
    <w:p w14:paraId="1BDAE4BE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"chiefID": 22010101,</w:t>
      </w:r>
    </w:p>
    <w:p w14:paraId="37860D8A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 w:hint="eastAsia"/>
          <w:color w:val="000000"/>
          <w:sz w:val="18"/>
          <w:szCs w:val="18"/>
        </w:rPr>
        <w:t xml:space="preserve">        "chiefNm": "송준기",</w:t>
      </w:r>
    </w:p>
    <w:p w14:paraId="2CC229AC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"chiefGradeCode": "GD006",</w:t>
      </w:r>
    </w:p>
    <w:p w14:paraId="2FC56A5A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    "chiefDutyCode": "DT002"</w:t>
      </w:r>
    </w:p>
    <w:p w14:paraId="438DC162" w14:textId="77777777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 xml:space="preserve">    }</w:t>
      </w:r>
    </w:p>
    <w:p w14:paraId="275BA22D" w14:textId="30409968" w:rsidR="007515F1" w:rsidRPr="006E4AEA" w:rsidRDefault="007515F1" w:rsidP="006E4AE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color w:val="000000"/>
          <w:sz w:val="18"/>
          <w:szCs w:val="18"/>
        </w:rPr>
      </w:pPr>
      <w:r w:rsidRPr="006E4AEA">
        <w:rPr>
          <w:rFonts w:ascii="맑은 고딕" w:hAnsi="맑은 고딕" w:cs="Courier New"/>
          <w:color w:val="000000"/>
          <w:sz w:val="18"/>
          <w:szCs w:val="18"/>
        </w:rPr>
        <w:t>}</w:t>
      </w:r>
    </w:p>
    <w:p w14:paraId="2BFD695D" w14:textId="057D70AC" w:rsidR="00BF30D4" w:rsidRDefault="00BF30D4">
      <w:pPr>
        <w:adjustRightInd/>
        <w:spacing w:line="240" w:lineRule="auto"/>
        <w:jc w:val="left"/>
        <w:textAlignment w:val="auto"/>
        <w:rPr>
          <w:rFonts w:ascii="맑은 고딕" w:hAnsi="맑은 고딕"/>
          <w:sz w:val="20"/>
        </w:rPr>
      </w:pPr>
      <w:r>
        <w:rPr>
          <w:rFonts w:ascii="맑은 고딕" w:hAnsi="맑은 고딕"/>
          <w:sz w:val="20"/>
        </w:rPr>
        <w:br w:type="page"/>
      </w:r>
    </w:p>
    <w:p w14:paraId="5E1F7C6E" w14:textId="06768FDA" w:rsidR="00BF30D4" w:rsidRPr="008B6025" w:rsidRDefault="00BF30D4" w:rsidP="008B6025">
      <w:pPr>
        <w:pStyle w:val="3"/>
      </w:pPr>
      <w:bookmarkStart w:id="12" w:name="_Toc117069671"/>
      <w:r w:rsidRPr="008B6025">
        <w:rPr>
          <w:rFonts w:hint="eastAsia"/>
        </w:rPr>
        <w:lastRenderedPageBreak/>
        <w:t xml:space="preserve">인사정보 </w:t>
      </w:r>
      <w:r w:rsidRPr="008B6025">
        <w:t>변경내역</w:t>
      </w:r>
      <w:r w:rsidRPr="008B6025">
        <w:rPr>
          <w:rFonts w:hint="eastAsia"/>
        </w:rPr>
        <w:t xml:space="preserve"> </w:t>
      </w:r>
      <w:r w:rsidRPr="008B6025">
        <w:t>조회</w:t>
      </w:r>
      <w:bookmarkEnd w:id="12"/>
    </w:p>
    <w:p w14:paraId="78F565EB" w14:textId="04E60E3A" w:rsidR="00BF30D4" w:rsidRDefault="00BF30D4" w:rsidP="00BF30D4">
      <w:pPr>
        <w:pStyle w:val="-3"/>
      </w:pPr>
      <w:r>
        <w:rPr>
          <w:rFonts w:hint="eastAsia"/>
        </w:rPr>
        <w:t>인사시스템의 인사(직원)정보가 변경되었을 때 변경내역을 확인한다.</w:t>
      </w:r>
    </w:p>
    <w:p w14:paraId="7953E007" w14:textId="77777777" w:rsidR="00BF30D4" w:rsidRPr="006614B6" w:rsidRDefault="00BF30D4" w:rsidP="00BF30D4">
      <w:pPr>
        <w:pStyle w:val="-3"/>
      </w:pPr>
    </w:p>
    <w:p w14:paraId="21C66FE5" w14:textId="77777777" w:rsidR="00BF30D4" w:rsidRPr="00FD1B37" w:rsidRDefault="00BF30D4" w:rsidP="00BF30D4">
      <w:pPr>
        <w:pStyle w:val="aff"/>
        <w:numPr>
          <w:ilvl w:val="0"/>
          <w:numId w:val="33"/>
        </w:numPr>
        <w:ind w:leftChars="0"/>
        <w:rPr>
          <w:rFonts w:ascii="맑은 고딕" w:hAnsi="맑은 고딕"/>
          <w:szCs w:val="22"/>
        </w:rPr>
      </w:pPr>
      <w:r w:rsidRPr="00FD1B37">
        <w:rPr>
          <w:rFonts w:ascii="맑은 고딕" w:hAnsi="맑은 고딕" w:hint="eastAsia"/>
          <w:szCs w:val="22"/>
        </w:rPr>
        <w:t>Http Request Spec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8"/>
        <w:gridCol w:w="2336"/>
        <w:gridCol w:w="2351"/>
        <w:gridCol w:w="2329"/>
      </w:tblGrid>
      <w:tr w:rsidR="00BF30D4" w:rsidRPr="002F42E2" w14:paraId="123B25BE" w14:textId="77777777" w:rsidTr="0041366C">
        <w:tc>
          <w:tcPr>
            <w:tcW w:w="1246" w:type="pct"/>
            <w:tcBorders>
              <w:bottom w:val="single" w:sz="4" w:space="0" w:color="000000"/>
            </w:tcBorders>
            <w:shd w:val="pct10" w:color="auto" w:fill="auto"/>
          </w:tcPr>
          <w:p w14:paraId="54BF67B3" w14:textId="77777777" w:rsidR="00BF30D4" w:rsidRPr="00D80BB7" w:rsidRDefault="00BF30D4" w:rsidP="0041366C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 w:rsidRPr="00D80BB7">
              <w:rPr>
                <w:rFonts w:ascii="맑은 고딕" w:hAnsi="맑은 고딕" w:hint="eastAsia"/>
                <w:sz w:val="20"/>
              </w:rPr>
              <w:t>URI</w:t>
            </w:r>
          </w:p>
        </w:tc>
        <w:tc>
          <w:tcPr>
            <w:tcW w:w="3754" w:type="pct"/>
            <w:gridSpan w:val="3"/>
          </w:tcPr>
          <w:p w14:paraId="4DFA311E" w14:textId="44E32DAE" w:rsidR="00BF30D4" w:rsidRPr="00D80BB7" w:rsidRDefault="00BF30D4" w:rsidP="0041366C">
            <w:pPr>
              <w:spacing w:line="240" w:lineRule="auto"/>
              <w:rPr>
                <w:rFonts w:ascii="맑은 고딕" w:hAnsi="맑은 고딕"/>
                <w:sz w:val="20"/>
              </w:rPr>
            </w:pPr>
            <w:r w:rsidRPr="00960DF2">
              <w:rPr>
                <w:rFonts w:ascii="맑은 고딕" w:hAnsi="맑은 고딕"/>
                <w:color w:val="000000"/>
                <w:sz w:val="20"/>
              </w:rPr>
              <w:t>http://</w:t>
            </w:r>
            <w:r>
              <w:rPr>
                <w:rFonts w:ascii="맑은 고딕" w:hAnsi="맑은 고딕"/>
                <w:color w:val="000000"/>
                <w:sz w:val="20"/>
              </w:rPr>
              <w:t>[</w:t>
            </w:r>
            <w:r>
              <w:rPr>
                <w:rFonts w:ascii="맑은 고딕" w:hAnsi="맑은 고딕" w:hint="eastAsia"/>
                <w:color w:val="000000"/>
                <w:sz w:val="20"/>
              </w:rPr>
              <w:t>h</w:t>
            </w:r>
            <w:r>
              <w:rPr>
                <w:rFonts w:ascii="맑은 고딕" w:hAnsi="맑은 고딕"/>
                <w:color w:val="000000"/>
                <w:sz w:val="20"/>
              </w:rPr>
              <w:t>ostname]</w:t>
            </w:r>
            <w:r w:rsidRPr="00960DF2">
              <w:rPr>
                <w:rFonts w:ascii="맑은 고딕" w:hAnsi="맑은 고딕"/>
                <w:color w:val="000000"/>
                <w:sz w:val="20"/>
              </w:rPr>
              <w:t>/</w:t>
            </w:r>
            <w:r>
              <w:rPr>
                <w:rFonts w:ascii="맑은 고딕" w:hAnsi="맑은 고딕" w:hint="eastAsia"/>
                <w:color w:val="000000"/>
                <w:sz w:val="20"/>
              </w:rPr>
              <w:t>a</w:t>
            </w:r>
            <w:r>
              <w:rPr>
                <w:rFonts w:ascii="맑은 고딕" w:hAnsi="맑은 고딕"/>
                <w:color w:val="000000"/>
                <w:sz w:val="20"/>
              </w:rPr>
              <w:t>pi</w:t>
            </w:r>
            <w:r w:rsidRPr="00960DF2">
              <w:rPr>
                <w:rFonts w:ascii="맑은 고딕" w:hAnsi="맑은 고딕"/>
                <w:color w:val="000000"/>
                <w:sz w:val="20"/>
              </w:rPr>
              <w:t>/</w:t>
            </w:r>
            <w:r>
              <w:rPr>
                <w:rFonts w:ascii="맑은 고딕" w:hAnsi="맑은 고딕"/>
                <w:color w:val="000000"/>
                <w:sz w:val="20"/>
              </w:rPr>
              <w:t>v1.0</w:t>
            </w:r>
            <w:r w:rsidRPr="00960DF2">
              <w:rPr>
                <w:rFonts w:ascii="맑은 고딕" w:hAnsi="맑은 고딕"/>
                <w:color w:val="000000"/>
                <w:sz w:val="20"/>
              </w:rPr>
              <w:t>/</w:t>
            </w:r>
            <w:r>
              <w:rPr>
                <w:rFonts w:ascii="맑은 고딕" w:hAnsi="맑은 고딕"/>
                <w:color w:val="000000"/>
                <w:sz w:val="20"/>
              </w:rPr>
              <w:t>employee</w:t>
            </w:r>
          </w:p>
        </w:tc>
      </w:tr>
      <w:tr w:rsidR="00BF30D4" w:rsidRPr="002F42E2" w14:paraId="5D97A04B" w14:textId="77777777" w:rsidTr="0041366C">
        <w:tc>
          <w:tcPr>
            <w:tcW w:w="1246" w:type="pct"/>
            <w:tcBorders>
              <w:bottom w:val="single" w:sz="4" w:space="0" w:color="000000"/>
            </w:tcBorders>
            <w:shd w:val="pct10" w:color="auto" w:fill="auto"/>
          </w:tcPr>
          <w:p w14:paraId="02239556" w14:textId="77777777" w:rsidR="00BF30D4" w:rsidRPr="00D80BB7" w:rsidRDefault="00BF30D4" w:rsidP="0041366C">
            <w:pPr>
              <w:jc w:val="center"/>
              <w:rPr>
                <w:rFonts w:ascii="맑은 고딕" w:hAnsi="맑은 고딕"/>
                <w:sz w:val="20"/>
              </w:rPr>
            </w:pPr>
            <w:r w:rsidRPr="00D80BB7">
              <w:rPr>
                <w:rFonts w:ascii="맑은 고딕" w:hAnsi="맑은 고딕" w:hint="eastAsia"/>
                <w:sz w:val="20"/>
              </w:rPr>
              <w:t>TEST URI</w:t>
            </w:r>
          </w:p>
        </w:tc>
        <w:tc>
          <w:tcPr>
            <w:tcW w:w="3754" w:type="pct"/>
            <w:gridSpan w:val="3"/>
          </w:tcPr>
          <w:p w14:paraId="2A24B745" w14:textId="77777777" w:rsidR="00BF30D4" w:rsidRPr="00D80BB7" w:rsidRDefault="00BF30D4" w:rsidP="0041366C">
            <w:pPr>
              <w:spacing w:line="240" w:lineRule="auto"/>
              <w:rPr>
                <w:rFonts w:ascii="맑은 고딕" w:hAnsi="맑은 고딕"/>
                <w:sz w:val="20"/>
              </w:rPr>
            </w:pPr>
          </w:p>
        </w:tc>
      </w:tr>
      <w:tr w:rsidR="00BF30D4" w:rsidRPr="002F42E2" w14:paraId="41AC3EA5" w14:textId="77777777" w:rsidTr="0041366C">
        <w:tc>
          <w:tcPr>
            <w:tcW w:w="1246" w:type="pct"/>
            <w:shd w:val="pct10" w:color="auto" w:fill="auto"/>
          </w:tcPr>
          <w:p w14:paraId="1CED4001" w14:textId="77777777" w:rsidR="00BF30D4" w:rsidRPr="00D80BB7" w:rsidRDefault="00BF30D4" w:rsidP="0041366C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P</w:t>
            </w:r>
            <w:r>
              <w:rPr>
                <w:rFonts w:ascii="맑은 고딕" w:hAnsi="맑은 고딕"/>
                <w:sz w:val="20"/>
              </w:rPr>
              <w:t>rotocol</w:t>
            </w:r>
          </w:p>
        </w:tc>
        <w:tc>
          <w:tcPr>
            <w:tcW w:w="1250" w:type="pct"/>
          </w:tcPr>
          <w:p w14:paraId="54BD2946" w14:textId="77777777" w:rsidR="00BF30D4" w:rsidRPr="00D80BB7" w:rsidRDefault="00BF30D4" w:rsidP="0041366C">
            <w:pPr>
              <w:spacing w:line="240" w:lineRule="auto"/>
              <w:rPr>
                <w:rFonts w:ascii="맑은 고딕" w:hAnsi="맑은 고딕"/>
                <w:sz w:val="20"/>
              </w:rPr>
            </w:pPr>
            <w:r w:rsidRPr="00D80BB7">
              <w:rPr>
                <w:rFonts w:ascii="맑은 고딕" w:hAnsi="맑은 고딕" w:hint="eastAsia"/>
                <w:sz w:val="20"/>
              </w:rPr>
              <w:t>http</w:t>
            </w:r>
          </w:p>
        </w:tc>
        <w:tc>
          <w:tcPr>
            <w:tcW w:w="1258" w:type="pct"/>
            <w:shd w:val="pct10" w:color="auto" w:fill="auto"/>
          </w:tcPr>
          <w:p w14:paraId="77E54422" w14:textId="77777777" w:rsidR="00BF30D4" w:rsidRPr="002F42E2" w:rsidRDefault="00BF30D4" w:rsidP="0041366C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 w:rsidRPr="002F42E2">
              <w:rPr>
                <w:rFonts w:ascii="맑은 고딕" w:hAnsi="맑은 고딕" w:hint="eastAsia"/>
                <w:sz w:val="20"/>
              </w:rPr>
              <w:t>http method</w:t>
            </w:r>
          </w:p>
        </w:tc>
        <w:tc>
          <w:tcPr>
            <w:tcW w:w="1246" w:type="pct"/>
          </w:tcPr>
          <w:p w14:paraId="3173C729" w14:textId="7B782FF3" w:rsidR="00BF30D4" w:rsidRPr="002F42E2" w:rsidRDefault="00F17BFD" w:rsidP="0041366C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/>
                <w:sz w:val="20"/>
              </w:rPr>
              <w:t>GET</w:t>
            </w:r>
          </w:p>
        </w:tc>
      </w:tr>
      <w:tr w:rsidR="00BF30D4" w:rsidRPr="002F42E2" w14:paraId="65FB2E43" w14:textId="77777777" w:rsidTr="0041366C">
        <w:tc>
          <w:tcPr>
            <w:tcW w:w="1246" w:type="pct"/>
            <w:shd w:val="pct10" w:color="auto" w:fill="auto"/>
          </w:tcPr>
          <w:p w14:paraId="07EC161D" w14:textId="77777777" w:rsidR="00BF30D4" w:rsidRPr="00D80BB7" w:rsidRDefault="00BF30D4" w:rsidP="0041366C">
            <w:pPr>
              <w:spacing w:line="240" w:lineRule="auto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R</w:t>
            </w:r>
            <w:r>
              <w:rPr>
                <w:rFonts w:ascii="맑은 고딕" w:hAnsi="맑은 고딕"/>
                <w:sz w:val="20"/>
              </w:rPr>
              <w:t>esponse Type</w:t>
            </w:r>
          </w:p>
        </w:tc>
        <w:tc>
          <w:tcPr>
            <w:tcW w:w="3754" w:type="pct"/>
            <w:gridSpan w:val="3"/>
          </w:tcPr>
          <w:p w14:paraId="071905AB" w14:textId="77777777" w:rsidR="00BF30D4" w:rsidRPr="00D80BB7" w:rsidRDefault="00BF30D4" w:rsidP="0041366C">
            <w:pPr>
              <w:spacing w:line="240" w:lineRule="auto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J</w:t>
            </w:r>
            <w:r>
              <w:rPr>
                <w:rFonts w:ascii="맑은 고딕" w:hAnsi="맑은 고딕"/>
                <w:sz w:val="20"/>
              </w:rPr>
              <w:t>SON</w:t>
            </w:r>
          </w:p>
        </w:tc>
      </w:tr>
    </w:tbl>
    <w:p w14:paraId="702AA291" w14:textId="77777777" w:rsidR="00BF30D4" w:rsidRDefault="00BF30D4" w:rsidP="00BF30D4">
      <w:pPr>
        <w:ind w:leftChars="213" w:left="469"/>
        <w:rPr>
          <w:rFonts w:ascii="맑은 고딕" w:hAnsi="맑은 고딕"/>
        </w:rPr>
      </w:pPr>
    </w:p>
    <w:p w14:paraId="2EAB99E6" w14:textId="77777777" w:rsidR="00BF30D4" w:rsidRPr="00FD1B37" w:rsidRDefault="00BF30D4" w:rsidP="00BF30D4">
      <w:pPr>
        <w:pStyle w:val="aff"/>
        <w:numPr>
          <w:ilvl w:val="0"/>
          <w:numId w:val="33"/>
        </w:numPr>
        <w:ind w:leftChars="0"/>
        <w:rPr>
          <w:rFonts w:ascii="맑은 고딕" w:hAnsi="맑은 고딕"/>
          <w:szCs w:val="22"/>
        </w:rPr>
      </w:pPr>
      <w:r w:rsidRPr="00FD1B37">
        <w:rPr>
          <w:rFonts w:ascii="맑은 고딕" w:hAnsi="맑은 고딕" w:hint="eastAsia"/>
          <w:szCs w:val="22"/>
        </w:rPr>
        <w:t>Request Parameter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2"/>
        <w:gridCol w:w="718"/>
        <w:gridCol w:w="862"/>
        <w:gridCol w:w="6042"/>
      </w:tblGrid>
      <w:tr w:rsidR="00BF30D4" w:rsidRPr="002F42E2" w14:paraId="658016A5" w14:textId="77777777" w:rsidTr="0041366C">
        <w:trPr>
          <w:trHeight w:val="320"/>
        </w:trPr>
        <w:tc>
          <w:tcPr>
            <w:tcW w:w="922" w:type="pct"/>
            <w:tcBorders>
              <w:bottom w:val="single" w:sz="4" w:space="0" w:color="000000"/>
            </w:tcBorders>
            <w:shd w:val="pct10" w:color="auto" w:fill="auto"/>
          </w:tcPr>
          <w:p w14:paraId="083BE4E6" w14:textId="77777777" w:rsidR="00BF30D4" w:rsidRPr="002F42E2" w:rsidRDefault="00BF30D4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name</w:t>
            </w:r>
          </w:p>
        </w:tc>
        <w:tc>
          <w:tcPr>
            <w:tcW w:w="384" w:type="pct"/>
            <w:tcBorders>
              <w:bottom w:val="single" w:sz="4" w:space="0" w:color="000000"/>
            </w:tcBorders>
            <w:shd w:val="pct10" w:color="auto" w:fill="auto"/>
          </w:tcPr>
          <w:p w14:paraId="7CC904F2" w14:textId="77777777" w:rsidR="00BF30D4" w:rsidRPr="002F42E2" w:rsidRDefault="00BF30D4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필수</w:t>
            </w:r>
          </w:p>
        </w:tc>
        <w:tc>
          <w:tcPr>
            <w:tcW w:w="461" w:type="pct"/>
            <w:tcBorders>
              <w:bottom w:val="single" w:sz="4" w:space="0" w:color="000000"/>
            </w:tcBorders>
            <w:shd w:val="pct10" w:color="auto" w:fill="auto"/>
          </w:tcPr>
          <w:p w14:paraId="46CFBD5C" w14:textId="77777777" w:rsidR="00BF30D4" w:rsidRPr="002F42E2" w:rsidRDefault="00BF30D4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Ty</w:t>
            </w:r>
            <w:r>
              <w:rPr>
                <w:rFonts w:ascii="맑은 고딕" w:hAnsi="맑은 고딕"/>
                <w:sz w:val="18"/>
                <w:szCs w:val="18"/>
              </w:rPr>
              <w:t>pe</w:t>
            </w:r>
          </w:p>
        </w:tc>
        <w:tc>
          <w:tcPr>
            <w:tcW w:w="3232" w:type="pct"/>
            <w:tcBorders>
              <w:bottom w:val="single" w:sz="4" w:space="0" w:color="000000"/>
            </w:tcBorders>
            <w:shd w:val="pct10" w:color="auto" w:fill="auto"/>
          </w:tcPr>
          <w:p w14:paraId="2AA05F98" w14:textId="77777777" w:rsidR="00BF30D4" w:rsidRPr="002F42E2" w:rsidRDefault="00BF30D4" w:rsidP="0041366C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Description</w:t>
            </w:r>
          </w:p>
        </w:tc>
      </w:tr>
      <w:tr w:rsidR="00BF30D4" w:rsidRPr="002F42E2" w14:paraId="7DB6666B" w14:textId="77777777" w:rsidTr="0041366C">
        <w:tc>
          <w:tcPr>
            <w:tcW w:w="922" w:type="pct"/>
            <w:shd w:val="clear" w:color="auto" w:fill="auto"/>
          </w:tcPr>
          <w:p w14:paraId="7DF19C44" w14:textId="1C47F7F8" w:rsidR="00BF30D4" w:rsidRPr="002F42E2" w:rsidRDefault="00F17BFD" w:rsidP="0041366C">
            <w:pPr>
              <w:spacing w:line="240" w:lineRule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d</w:t>
            </w:r>
            <w:r>
              <w:rPr>
                <w:rFonts w:ascii="맑은 고딕" w:hAnsi="맑은 고딕"/>
                <w:sz w:val="18"/>
                <w:szCs w:val="18"/>
              </w:rPr>
              <w:t>ate</w:t>
            </w:r>
          </w:p>
        </w:tc>
        <w:tc>
          <w:tcPr>
            <w:tcW w:w="384" w:type="pct"/>
            <w:shd w:val="clear" w:color="auto" w:fill="auto"/>
          </w:tcPr>
          <w:p w14:paraId="3904E539" w14:textId="77777777" w:rsidR="00BF30D4" w:rsidRPr="002F42E2" w:rsidRDefault="00BF30D4" w:rsidP="0041366C">
            <w:pPr>
              <w:spacing w:line="240" w:lineRule="auto"/>
              <w:rPr>
                <w:rFonts w:ascii="맑은 고딕" w:hAnsi="맑은 고딕"/>
                <w:sz w:val="18"/>
                <w:szCs w:val="18"/>
              </w:rPr>
            </w:pPr>
            <w:r w:rsidRPr="002F42E2">
              <w:rPr>
                <w:rFonts w:ascii="맑은 고딕" w:hAnsi="맑은 고딕" w:hint="eastAsia"/>
                <w:sz w:val="18"/>
                <w:szCs w:val="18"/>
              </w:rPr>
              <w:t>M</w:t>
            </w:r>
          </w:p>
        </w:tc>
        <w:tc>
          <w:tcPr>
            <w:tcW w:w="461" w:type="pct"/>
            <w:shd w:val="clear" w:color="auto" w:fill="auto"/>
          </w:tcPr>
          <w:p w14:paraId="0BDA93C0" w14:textId="77777777" w:rsidR="00BF30D4" w:rsidRDefault="00BF30D4" w:rsidP="0041366C">
            <w:r>
              <w:rPr>
                <w:rFonts w:ascii="맑은 고딕" w:hAnsi="맑은 고딕"/>
                <w:sz w:val="18"/>
                <w:szCs w:val="18"/>
              </w:rPr>
              <w:t>date</w:t>
            </w:r>
          </w:p>
        </w:tc>
        <w:tc>
          <w:tcPr>
            <w:tcW w:w="3232" w:type="pct"/>
            <w:shd w:val="clear" w:color="auto" w:fill="auto"/>
          </w:tcPr>
          <w:p w14:paraId="5B62F0A2" w14:textId="77777777" w:rsidR="00BF30D4" w:rsidRPr="00755D1F" w:rsidRDefault="00BF30D4" w:rsidP="0041366C">
            <w:pPr>
              <w:spacing w:line="240" w:lineRule="auto"/>
              <w:rPr>
                <w:rFonts w:ascii="맑은 고딕" w:hAnsi="맑은 고딕"/>
                <w:sz w:val="16"/>
                <w:szCs w:val="18"/>
              </w:rPr>
            </w:pPr>
            <w:r>
              <w:rPr>
                <w:rFonts w:ascii="맑은 고딕" w:hAnsi="맑은 고딕" w:hint="eastAsia"/>
                <w:sz w:val="16"/>
                <w:szCs w:val="18"/>
              </w:rPr>
              <w:t>조회일(Y</w:t>
            </w:r>
            <w:r>
              <w:rPr>
                <w:rFonts w:ascii="맑은 고딕" w:hAnsi="맑은 고딕"/>
                <w:sz w:val="16"/>
                <w:szCs w:val="18"/>
              </w:rPr>
              <w:t>YYY-MM-DD)</w:t>
            </w:r>
          </w:p>
        </w:tc>
      </w:tr>
    </w:tbl>
    <w:p w14:paraId="59840278" w14:textId="77777777" w:rsidR="00BF30D4" w:rsidRDefault="00BF30D4" w:rsidP="00BF30D4">
      <w:pPr>
        <w:ind w:firstLineChars="213" w:firstLine="426"/>
        <w:rPr>
          <w:rFonts w:ascii="맑은 고딕" w:hAnsi="맑은 고딕"/>
          <w:sz w:val="20"/>
        </w:rPr>
      </w:pPr>
    </w:p>
    <w:p w14:paraId="385F8924" w14:textId="77777777" w:rsidR="00BF30D4" w:rsidRPr="00973E43" w:rsidRDefault="00BF30D4" w:rsidP="00BF30D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76" w:lineRule="auto"/>
        <w:jc w:val="left"/>
        <w:textAlignment w:val="auto"/>
        <w:rPr>
          <w:rFonts w:ascii="맑은 고딕" w:hAnsi="맑은 고딕" w:cs="Courier New"/>
          <w:b/>
          <w:color w:val="000000"/>
          <w:sz w:val="20"/>
        </w:rPr>
      </w:pPr>
      <w:r w:rsidRPr="00973E43">
        <w:rPr>
          <w:rFonts w:ascii="맑은 고딕" w:hAnsi="맑은 고딕" w:cs="Courier New"/>
          <w:b/>
          <w:color w:val="000000"/>
          <w:sz w:val="20"/>
        </w:rPr>
        <w:t>Message Sample</w:t>
      </w:r>
    </w:p>
    <w:p w14:paraId="441CF1DC" w14:textId="1ED60835" w:rsidR="00BF30D4" w:rsidRPr="00973E43" w:rsidRDefault="00BF30D4" w:rsidP="00BF30D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76" w:lineRule="auto"/>
        <w:jc w:val="left"/>
        <w:textAlignment w:val="auto"/>
        <w:rPr>
          <w:rFonts w:ascii="맑은 고딕" w:hAnsi="맑은 고딕" w:cs="Courier New"/>
          <w:color w:val="000000"/>
          <w:sz w:val="20"/>
        </w:rPr>
      </w:pPr>
      <w:r w:rsidRPr="00960DF2">
        <w:rPr>
          <w:rFonts w:ascii="맑은 고딕" w:hAnsi="맑은 고딕"/>
          <w:color w:val="000000"/>
          <w:sz w:val="20"/>
        </w:rPr>
        <w:t>http://</w:t>
      </w:r>
      <w:r>
        <w:rPr>
          <w:rFonts w:ascii="맑은 고딕" w:hAnsi="맑은 고딕"/>
          <w:color w:val="000000"/>
          <w:sz w:val="20"/>
        </w:rPr>
        <w:t>[</w:t>
      </w:r>
      <w:r>
        <w:rPr>
          <w:rFonts w:ascii="맑은 고딕" w:hAnsi="맑은 고딕" w:hint="eastAsia"/>
          <w:color w:val="000000"/>
          <w:sz w:val="20"/>
        </w:rPr>
        <w:t>h</w:t>
      </w:r>
      <w:r>
        <w:rPr>
          <w:rFonts w:ascii="맑은 고딕" w:hAnsi="맑은 고딕"/>
          <w:color w:val="000000"/>
          <w:sz w:val="20"/>
        </w:rPr>
        <w:t>ostname]</w:t>
      </w:r>
      <w:r w:rsidRPr="00960DF2">
        <w:rPr>
          <w:rFonts w:ascii="맑은 고딕" w:hAnsi="맑은 고딕"/>
          <w:color w:val="000000"/>
          <w:sz w:val="20"/>
        </w:rPr>
        <w:t>/</w:t>
      </w:r>
      <w:r>
        <w:rPr>
          <w:rFonts w:ascii="맑은 고딕" w:hAnsi="맑은 고딕" w:hint="eastAsia"/>
          <w:color w:val="000000"/>
          <w:sz w:val="20"/>
        </w:rPr>
        <w:t>a</w:t>
      </w:r>
      <w:r>
        <w:rPr>
          <w:rFonts w:ascii="맑은 고딕" w:hAnsi="맑은 고딕"/>
          <w:color w:val="000000"/>
          <w:sz w:val="20"/>
        </w:rPr>
        <w:t>pi</w:t>
      </w:r>
      <w:r w:rsidRPr="00960DF2">
        <w:rPr>
          <w:rFonts w:ascii="맑은 고딕" w:hAnsi="맑은 고딕"/>
          <w:color w:val="000000"/>
          <w:sz w:val="20"/>
        </w:rPr>
        <w:t>/</w:t>
      </w:r>
      <w:r>
        <w:rPr>
          <w:rFonts w:ascii="맑은 고딕" w:hAnsi="맑은 고딕"/>
          <w:color w:val="000000"/>
          <w:sz w:val="20"/>
        </w:rPr>
        <w:t>v1.0</w:t>
      </w:r>
      <w:r w:rsidRPr="00960DF2">
        <w:rPr>
          <w:rFonts w:ascii="맑은 고딕" w:hAnsi="맑은 고딕"/>
          <w:color w:val="000000"/>
          <w:sz w:val="20"/>
        </w:rPr>
        <w:t>/</w:t>
      </w:r>
      <w:r>
        <w:rPr>
          <w:rFonts w:ascii="맑은 고딕" w:hAnsi="맑은 고딕"/>
          <w:color w:val="000000"/>
          <w:sz w:val="20"/>
        </w:rPr>
        <w:t>employee</w:t>
      </w:r>
      <w:r>
        <w:rPr>
          <w:rFonts w:ascii="맑은 고딕" w:hAnsi="맑은 고딕" w:cs="Courier New"/>
          <w:color w:val="000000"/>
          <w:sz w:val="20"/>
        </w:rPr>
        <w:t>?</w:t>
      </w:r>
      <w:r>
        <w:rPr>
          <w:rFonts w:ascii="맑은 고딕" w:hAnsi="맑은 고딕" w:cs="Courier New" w:hint="eastAsia"/>
          <w:color w:val="000000"/>
          <w:sz w:val="20"/>
        </w:rPr>
        <w:t>d</w:t>
      </w:r>
      <w:r>
        <w:rPr>
          <w:rFonts w:ascii="맑은 고딕" w:hAnsi="맑은 고딕" w:cs="Courier New"/>
          <w:color w:val="000000"/>
          <w:sz w:val="20"/>
        </w:rPr>
        <w:t>ate=2022-01-15</w:t>
      </w:r>
    </w:p>
    <w:p w14:paraId="25775F36" w14:textId="77777777" w:rsidR="00BF30D4" w:rsidRDefault="00BF30D4" w:rsidP="00BF30D4">
      <w:pPr>
        <w:rPr>
          <w:rFonts w:ascii="맑은 고딕" w:hAnsi="맑은 고딕" w:cs="Courier New"/>
          <w:color w:val="000000"/>
          <w:sz w:val="20"/>
        </w:rPr>
      </w:pPr>
    </w:p>
    <w:p w14:paraId="6F8C6FBC" w14:textId="77777777" w:rsidR="00BF30D4" w:rsidRDefault="00BF30D4" w:rsidP="00BF30D4">
      <w:pPr>
        <w:adjustRightInd/>
        <w:spacing w:line="240" w:lineRule="auto"/>
        <w:jc w:val="left"/>
        <w:textAlignment w:val="auto"/>
        <w:rPr>
          <w:rFonts w:ascii="맑은 고딕" w:hAnsi="맑은 고딕"/>
          <w:sz w:val="20"/>
        </w:rPr>
      </w:pPr>
    </w:p>
    <w:p w14:paraId="79A76652" w14:textId="77777777" w:rsidR="00BF30D4" w:rsidRDefault="00BF30D4" w:rsidP="00BF30D4">
      <w:pPr>
        <w:adjustRightInd/>
        <w:spacing w:line="240" w:lineRule="auto"/>
        <w:jc w:val="left"/>
        <w:textAlignment w:val="auto"/>
        <w:rPr>
          <w:rFonts w:ascii="맑은 고딕" w:hAnsi="맑은 고딕"/>
          <w:sz w:val="20"/>
        </w:rPr>
      </w:pPr>
      <w:r>
        <w:rPr>
          <w:rFonts w:ascii="맑은 고딕" w:hAnsi="맑은 고딕"/>
          <w:sz w:val="20"/>
        </w:rPr>
        <w:br w:type="page"/>
      </w:r>
    </w:p>
    <w:p w14:paraId="260D4EB4" w14:textId="2636258F" w:rsidR="00BF30D4" w:rsidRPr="00FD1B37" w:rsidRDefault="00BF30D4" w:rsidP="00BF30D4">
      <w:pPr>
        <w:pStyle w:val="aff"/>
        <w:numPr>
          <w:ilvl w:val="0"/>
          <w:numId w:val="33"/>
        </w:numPr>
        <w:ind w:leftChars="0"/>
        <w:rPr>
          <w:rFonts w:ascii="맑은 고딕" w:hAnsi="맑은 고딕"/>
          <w:szCs w:val="22"/>
        </w:rPr>
      </w:pPr>
      <w:r w:rsidRPr="00FD1B37">
        <w:rPr>
          <w:rFonts w:ascii="맑은 고딕" w:hAnsi="맑은 고딕" w:hint="eastAsia"/>
          <w:szCs w:val="22"/>
        </w:rPr>
        <w:lastRenderedPageBreak/>
        <w:t>R</w:t>
      </w:r>
      <w:r w:rsidRPr="00FD1B37">
        <w:rPr>
          <w:rFonts w:ascii="맑은 고딕" w:hAnsi="맑은 고딕"/>
          <w:szCs w:val="22"/>
        </w:rPr>
        <w:t>espo</w:t>
      </w:r>
      <w:r w:rsidR="00F17BFD">
        <w:rPr>
          <w:rFonts w:ascii="맑은 고딕" w:hAnsi="맑은 고딕"/>
          <w:szCs w:val="22"/>
        </w:rPr>
        <w:t>n</w:t>
      </w:r>
      <w:r w:rsidRPr="00FD1B37">
        <w:rPr>
          <w:rFonts w:ascii="맑은 고딕" w:hAnsi="맑은 고딕"/>
          <w:szCs w:val="22"/>
        </w:rPr>
        <w:t>se</w:t>
      </w:r>
      <w:r w:rsidRPr="00FD1B37">
        <w:rPr>
          <w:rFonts w:ascii="맑은 고딕" w:hAnsi="맑은 고딕" w:hint="eastAsia"/>
          <w:szCs w:val="22"/>
        </w:rPr>
        <w:t xml:space="preserve"> Parameter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848"/>
        <w:gridCol w:w="1104"/>
        <w:gridCol w:w="5405"/>
      </w:tblGrid>
      <w:tr w:rsidR="006E4AEA" w:rsidRPr="006E4AEA" w14:paraId="26116220" w14:textId="77777777" w:rsidTr="009D4380">
        <w:trPr>
          <w:trHeight w:val="320"/>
        </w:trPr>
        <w:tc>
          <w:tcPr>
            <w:tcW w:w="1063" w:type="pct"/>
            <w:shd w:val="pct10" w:color="auto" w:fill="auto"/>
          </w:tcPr>
          <w:p w14:paraId="67910D0E" w14:textId="77777777" w:rsidR="00BF30D4" w:rsidRPr="006E4AEA" w:rsidRDefault="00BF30D4" w:rsidP="0041366C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name</w:t>
            </w:r>
          </w:p>
        </w:tc>
        <w:tc>
          <w:tcPr>
            <w:tcW w:w="454" w:type="pct"/>
            <w:shd w:val="pct10" w:color="auto" w:fill="auto"/>
          </w:tcPr>
          <w:p w14:paraId="42AEBEBB" w14:textId="77777777" w:rsidR="00BF30D4" w:rsidRPr="006E4AEA" w:rsidRDefault="00BF30D4" w:rsidP="0041366C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591" w:type="pct"/>
            <w:shd w:val="pct10" w:color="auto" w:fill="auto"/>
          </w:tcPr>
          <w:p w14:paraId="44D7F44F" w14:textId="77777777" w:rsidR="00BF30D4" w:rsidRPr="006E4AEA" w:rsidRDefault="00BF30D4" w:rsidP="0041366C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Format</w:t>
            </w:r>
          </w:p>
        </w:tc>
        <w:tc>
          <w:tcPr>
            <w:tcW w:w="2892" w:type="pct"/>
            <w:shd w:val="pct10" w:color="auto" w:fill="auto"/>
          </w:tcPr>
          <w:p w14:paraId="2BC45584" w14:textId="77777777" w:rsidR="00BF30D4" w:rsidRPr="006E4AEA" w:rsidRDefault="00BF30D4" w:rsidP="0041366C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Description</w:t>
            </w:r>
          </w:p>
        </w:tc>
      </w:tr>
      <w:tr w:rsidR="006E4AEA" w:rsidRPr="006E4AEA" w14:paraId="1A6F2BCF" w14:textId="77777777" w:rsidTr="009D4380">
        <w:tc>
          <w:tcPr>
            <w:tcW w:w="1063" w:type="pct"/>
            <w:shd w:val="clear" w:color="auto" w:fill="auto"/>
          </w:tcPr>
          <w:p w14:paraId="03EE2FCF" w14:textId="13E1A373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="004D4AF3"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ader</w:t>
            </w:r>
          </w:p>
        </w:tc>
        <w:tc>
          <w:tcPr>
            <w:tcW w:w="454" w:type="pct"/>
            <w:shd w:val="clear" w:color="auto" w:fill="auto"/>
          </w:tcPr>
          <w:p w14:paraId="63ACC4EE" w14:textId="77777777" w:rsidR="00BF30D4" w:rsidRPr="006E4AEA" w:rsidRDefault="00BF30D4" w:rsidP="0041366C">
            <w:pPr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auto"/>
          </w:tcPr>
          <w:p w14:paraId="760BC928" w14:textId="77777777" w:rsidR="00BF30D4" w:rsidRPr="006E4AEA" w:rsidRDefault="00BF30D4" w:rsidP="0041366C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rray</w:t>
            </w:r>
          </w:p>
        </w:tc>
        <w:tc>
          <w:tcPr>
            <w:tcW w:w="2892" w:type="pct"/>
            <w:shd w:val="clear" w:color="auto" w:fill="auto"/>
          </w:tcPr>
          <w:p w14:paraId="3D30F68C" w14:textId="77777777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E4AEA" w:rsidRPr="006E4AEA" w14:paraId="4877E257" w14:textId="77777777" w:rsidTr="009D4380">
        <w:tc>
          <w:tcPr>
            <w:tcW w:w="1063" w:type="pct"/>
            <w:shd w:val="clear" w:color="auto" w:fill="auto"/>
          </w:tcPr>
          <w:p w14:paraId="35F05A99" w14:textId="1E7097ED" w:rsidR="00BF30D4" w:rsidRPr="006E4AEA" w:rsidRDefault="00BF30D4" w:rsidP="0041366C">
            <w:pPr>
              <w:spacing w:line="240" w:lineRule="auto"/>
              <w:ind w:leftChars="100" w:left="22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e</w:t>
            </w:r>
            <w:r w:rsidR="00F17BFD">
              <w:rPr>
                <w:rFonts w:asciiTheme="majorHAnsi" w:eastAsiaTheme="majorHAnsi" w:hAnsiTheme="majorHAnsi"/>
                <w:sz w:val="18"/>
                <w:szCs w:val="18"/>
              </w:rPr>
              <w:t>s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ponseCode</w:t>
            </w:r>
          </w:p>
        </w:tc>
        <w:tc>
          <w:tcPr>
            <w:tcW w:w="454" w:type="pct"/>
            <w:shd w:val="clear" w:color="auto" w:fill="auto"/>
          </w:tcPr>
          <w:p w14:paraId="60D07479" w14:textId="77777777" w:rsidR="00BF30D4" w:rsidRPr="006E4AEA" w:rsidRDefault="00BF30D4" w:rsidP="0041366C">
            <w:pPr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auto"/>
          </w:tcPr>
          <w:p w14:paraId="38113E71" w14:textId="77777777" w:rsidR="00BF30D4" w:rsidRPr="006E4AEA" w:rsidRDefault="00BF30D4" w:rsidP="0041366C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Int</w:t>
            </w:r>
          </w:p>
        </w:tc>
        <w:tc>
          <w:tcPr>
            <w:tcW w:w="2892" w:type="pct"/>
            <w:shd w:val="clear" w:color="auto" w:fill="auto"/>
          </w:tcPr>
          <w:p w14:paraId="089551E4" w14:textId="77777777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응답코드</w:t>
            </w:r>
          </w:p>
          <w:p w14:paraId="63734D53" w14:textId="77777777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 xml:space="preserve">00: 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성공</w:t>
            </w:r>
          </w:p>
          <w:p w14:paraId="596A5D84" w14:textId="77777777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 xml:space="preserve">00: 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실패 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 xml:space="preserve">– 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파라미터 오류</w:t>
            </w:r>
          </w:p>
          <w:p w14:paraId="60926E2A" w14:textId="77777777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 xml:space="preserve">01: 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실패 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 xml:space="preserve">– 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인증(허용하지 않는 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IP)</w:t>
            </w:r>
          </w:p>
          <w:p w14:paraId="6C991999" w14:textId="77777777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 xml:space="preserve">00; 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오류 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nknown</w:t>
            </w:r>
          </w:p>
        </w:tc>
      </w:tr>
      <w:tr w:rsidR="006E4AEA" w:rsidRPr="006E4AEA" w14:paraId="1C6AA957" w14:textId="77777777" w:rsidTr="009D4380">
        <w:tc>
          <w:tcPr>
            <w:tcW w:w="1063" w:type="pct"/>
            <w:shd w:val="clear" w:color="auto" w:fill="auto"/>
          </w:tcPr>
          <w:p w14:paraId="3A3302D7" w14:textId="064BA11D" w:rsidR="00BF30D4" w:rsidRPr="006E4AEA" w:rsidRDefault="00BF30D4" w:rsidP="0041366C">
            <w:pPr>
              <w:spacing w:line="240" w:lineRule="auto"/>
              <w:ind w:leftChars="100" w:left="22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e</w:t>
            </w:r>
            <w:r w:rsidR="00F17BFD">
              <w:rPr>
                <w:rFonts w:asciiTheme="majorHAnsi" w:eastAsiaTheme="majorHAnsi" w:hAnsiTheme="majorHAnsi"/>
                <w:sz w:val="18"/>
                <w:szCs w:val="18"/>
              </w:rPr>
              <w:t>s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ponseMsg</w:t>
            </w:r>
          </w:p>
        </w:tc>
        <w:tc>
          <w:tcPr>
            <w:tcW w:w="454" w:type="pct"/>
            <w:shd w:val="clear" w:color="auto" w:fill="auto"/>
          </w:tcPr>
          <w:p w14:paraId="5200C6C6" w14:textId="77777777" w:rsidR="00BF30D4" w:rsidRPr="006E4AEA" w:rsidRDefault="00BF30D4" w:rsidP="0041366C">
            <w:pPr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auto"/>
          </w:tcPr>
          <w:p w14:paraId="02D67D83" w14:textId="77777777" w:rsidR="00BF30D4" w:rsidRPr="006E4AEA" w:rsidRDefault="00BF30D4" w:rsidP="0041366C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String(100)</w:t>
            </w:r>
          </w:p>
        </w:tc>
        <w:tc>
          <w:tcPr>
            <w:tcW w:w="2892" w:type="pct"/>
            <w:shd w:val="clear" w:color="auto" w:fill="auto"/>
          </w:tcPr>
          <w:p w14:paraId="7999CD6C" w14:textId="77777777" w:rsidR="00BF30D4" w:rsidRPr="006E4AEA" w:rsidRDefault="00BF30D4" w:rsidP="0041366C">
            <w:pPr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6E4AEA" w:rsidRPr="006E4AEA" w14:paraId="439C6DB9" w14:textId="77777777" w:rsidTr="009D4380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EF37D0" w14:textId="77777777" w:rsidR="00BF30D4" w:rsidRPr="006E4AEA" w:rsidRDefault="00BF30D4" w:rsidP="0041366C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p</w:t>
            </w: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ayload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3CEBCB" w14:textId="62BB7670" w:rsidR="00BF30D4" w:rsidRPr="006E4AEA" w:rsidRDefault="007512D7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2EC4A8" w14:textId="77777777" w:rsidR="00BF30D4" w:rsidRPr="006E4AEA" w:rsidRDefault="00BF30D4" w:rsidP="0041366C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A</w:t>
            </w: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rray</w:t>
            </w:r>
          </w:p>
        </w:tc>
        <w:tc>
          <w:tcPr>
            <w:tcW w:w="289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3B28E3" w14:textId="77777777" w:rsidR="00BF30D4" w:rsidRPr="006E4AEA" w:rsidRDefault="00BF30D4" w:rsidP="0041366C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</w:p>
        </w:tc>
      </w:tr>
      <w:tr w:rsidR="006E4AEA" w:rsidRPr="006E4AEA" w14:paraId="06FD741C" w14:textId="77777777" w:rsidTr="009D4380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2C3C4" w14:textId="77777777" w:rsidR="00C71766" w:rsidRPr="007D3A73" w:rsidRDefault="00C71766" w:rsidP="00C71766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messageType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D24CD" w14:textId="77777777" w:rsidR="00C71766" w:rsidRPr="007D3A73" w:rsidRDefault="00C71766" w:rsidP="00C71766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983D8" w14:textId="5F42DC39" w:rsidR="00C71766" w:rsidRPr="007D3A73" w:rsidRDefault="008B6025" w:rsidP="00C71766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Char</w:t>
            </w:r>
            <w:r w:rsidR="001E040A"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(1)</w:t>
            </w:r>
          </w:p>
        </w:tc>
        <w:tc>
          <w:tcPr>
            <w:tcW w:w="289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3D83A" w14:textId="77777777" w:rsidR="00C71766" w:rsidRPr="006E4AEA" w:rsidRDefault="00C71766" w:rsidP="00C71766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메시지 발생 형태</w:t>
            </w:r>
          </w:p>
          <w:p w14:paraId="578AEBFB" w14:textId="77777777" w:rsidR="00C71766" w:rsidRPr="006E4AEA" w:rsidRDefault="00C71766" w:rsidP="00C71766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I - Insert record</w:t>
            </w:r>
          </w:p>
          <w:p w14:paraId="078BDDE5" w14:textId="77777777" w:rsidR="00C71766" w:rsidRPr="006E4AEA" w:rsidRDefault="00C71766" w:rsidP="00C71766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U - Updates an existing record</w:t>
            </w:r>
          </w:p>
          <w:p w14:paraId="1BCC4846" w14:textId="77777777" w:rsidR="00C71766" w:rsidRPr="007D3A73" w:rsidRDefault="00C71766" w:rsidP="00C71766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D3A73">
              <w:rPr>
                <w:rFonts w:asciiTheme="majorHAnsi" w:eastAsiaTheme="majorHAnsi" w:hAnsiTheme="majorHAnsi" w:cs="Arial"/>
                <w:sz w:val="18"/>
                <w:szCs w:val="18"/>
              </w:rPr>
              <w:t>D - Delete an existing record</w:t>
            </w:r>
          </w:p>
        </w:tc>
      </w:tr>
      <w:tr w:rsidR="006E4AEA" w:rsidRPr="006E4AEA" w14:paraId="58C3C976" w14:textId="77777777" w:rsidTr="009D4380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2A2334" w14:textId="4445F2C1" w:rsidR="008B6025" w:rsidRPr="007D3A73" w:rsidRDefault="008B6025" w:rsidP="008B6025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haStaffCd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5694A" w14:textId="77777777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F52F33" w14:textId="6E94EC18" w:rsidR="008B6025" w:rsidRPr="007D3A73" w:rsidRDefault="004D4AF3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int</w:t>
            </w:r>
          </w:p>
        </w:tc>
        <w:tc>
          <w:tcPr>
            <w:tcW w:w="289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68331" w14:textId="7E837BA4" w:rsidR="008B6025" w:rsidRPr="007D3A73" w:rsidRDefault="008B6025" w:rsidP="008B602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사번 (YYMMDDNN)</w:t>
            </w:r>
          </w:p>
        </w:tc>
      </w:tr>
      <w:tr w:rsidR="006E4AEA" w:rsidRPr="006E4AEA" w14:paraId="71D204CD" w14:textId="77777777" w:rsidTr="009D4380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4ABD3" w14:textId="7B365E08" w:rsidR="008B6025" w:rsidRPr="007D3A73" w:rsidRDefault="008B6025" w:rsidP="008B6025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haStateTp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0B670" w14:textId="77777777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33B909" w14:textId="5E48D305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="001E040A" w:rsidRPr="006E4AEA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E59A5" w14:textId="1663D0B2" w:rsidR="008B6025" w:rsidRPr="007D3A73" w:rsidRDefault="008B6025" w:rsidP="008B602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상태 코드</w:t>
            </w:r>
          </w:p>
        </w:tc>
      </w:tr>
      <w:tr w:rsidR="006E4AEA" w:rsidRPr="006E4AEA" w14:paraId="32E63CBE" w14:textId="77777777" w:rsidTr="009D4380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0F220A" w14:textId="0BE1AFF1" w:rsidR="008B6025" w:rsidRPr="007D3A73" w:rsidRDefault="008B6025" w:rsidP="008B6025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haStateTpNm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98CF5" w14:textId="77777777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C17D1B" w14:textId="0325E313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="001E040A" w:rsidRPr="006E4AEA"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93013" w14:textId="44A87119" w:rsidR="008B6025" w:rsidRPr="007D3A73" w:rsidRDefault="008B6025" w:rsidP="008B602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상태 (재직, 휴직, 퇴직)</w:t>
            </w:r>
          </w:p>
        </w:tc>
      </w:tr>
      <w:tr w:rsidR="006E4AEA" w:rsidRPr="006E4AEA" w14:paraId="7BAE576F" w14:textId="77777777" w:rsidTr="009D4380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B517D2" w14:textId="3FE45ED1" w:rsidR="008B6025" w:rsidRPr="007D3A73" w:rsidRDefault="008B6025" w:rsidP="008B6025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haId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FA21D" w14:textId="77777777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DB0FAC" w14:textId="7BDD1B7D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String(20)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50ADB" w14:textId="770DFC14" w:rsidR="008B6025" w:rsidRPr="007D3A73" w:rsidRDefault="008B6025" w:rsidP="008B602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아이디</w:t>
            </w:r>
          </w:p>
        </w:tc>
      </w:tr>
      <w:tr w:rsidR="006E4AEA" w:rsidRPr="006E4AEA" w14:paraId="456B89E6" w14:textId="77777777" w:rsidTr="009D4380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D4265" w14:textId="6D93A626" w:rsidR="008B6025" w:rsidRPr="007D3A73" w:rsidRDefault="008B6025" w:rsidP="008B6025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haNm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90D50" w14:textId="77777777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1069C4" w14:textId="4CD427EB" w:rsidR="008B6025" w:rsidRPr="007D3A73" w:rsidRDefault="008B6025" w:rsidP="008B602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String(20)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6446B" w14:textId="20ACCDE5" w:rsidR="008B6025" w:rsidRPr="007D3A73" w:rsidRDefault="008B6025" w:rsidP="008B602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이름</w:t>
            </w:r>
          </w:p>
        </w:tc>
      </w:tr>
      <w:tr w:rsidR="006E4AEA" w:rsidRPr="006E4AEA" w14:paraId="6E09727E" w14:textId="77777777" w:rsidTr="00FC0A17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60BE7" w14:textId="1AF5E787" w:rsidR="006E4AEA" w:rsidRPr="007D3A73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haEnglNm</w:t>
            </w:r>
          </w:p>
        </w:tc>
        <w:tc>
          <w:tcPr>
            <w:tcW w:w="45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38479" w14:textId="1CD7B22C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5211B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0DCA7B" w14:textId="2B99A7D7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String(30)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1DB72F" w14:textId="267F3C46" w:rsidR="006E4AEA" w:rsidRPr="007D3A73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영문이름</w:t>
            </w:r>
          </w:p>
        </w:tc>
      </w:tr>
      <w:tr w:rsidR="006E4AEA" w:rsidRPr="006E4AEA" w14:paraId="11A9B017" w14:textId="77777777" w:rsidTr="00FC0A17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4A035A" w14:textId="2FAB16E4" w:rsidR="006E4AEA" w:rsidRPr="007D3A73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haGendTp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6F4D51" w14:textId="021E297D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5211B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F5EA0D" w14:textId="3558C8BC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 w:hint="eastAsia"/>
                <w:sz w:val="18"/>
                <w:szCs w:val="18"/>
              </w:rPr>
              <w:t>C</w:t>
            </w: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har(1)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0D575" w14:textId="20D4AB5D" w:rsidR="006E4AEA" w:rsidRPr="007D3A73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성별 (M: 남자, F: 여자)</w:t>
            </w:r>
          </w:p>
        </w:tc>
      </w:tr>
      <w:tr w:rsidR="006E4AEA" w:rsidRPr="006E4AEA" w14:paraId="52214284" w14:textId="77777777" w:rsidTr="00FC0A17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519E1" w14:textId="192C30EA" w:rsidR="006E4AEA" w:rsidRPr="007D3A73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haLocalTp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4E9711" w14:textId="24EC7CA0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5211B1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064836" w14:textId="099785DB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String(7)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CFBB7" w14:textId="47D02342" w:rsidR="006E4AEA" w:rsidRPr="007D3A73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내/외국인여부 (L: 내국인, F: 외국인)</w:t>
            </w:r>
          </w:p>
        </w:tc>
      </w:tr>
      <w:tr w:rsidR="006E4AEA" w:rsidRPr="006E4AEA" w14:paraId="4964975A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01B424" w14:textId="44A7F6BF" w:rsidR="006E4AEA" w:rsidRPr="007D3A73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haNati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68C264" w14:textId="784C266B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62CB9" w14:textId="2A499172" w:rsidR="006E4AEA" w:rsidRPr="007D3A73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String(10)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EB077" w14:textId="7E1DCC4E" w:rsidR="006E4AEA" w:rsidRPr="007D3A73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(외국인)국적</w:t>
            </w:r>
          </w:p>
        </w:tc>
      </w:tr>
      <w:tr w:rsidR="006E4AEA" w:rsidRPr="006E4AEA" w14:paraId="490E8373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00ACB" w14:textId="2D6782E9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/>
                <w:sz w:val="18"/>
                <w:szCs w:val="18"/>
                <w:shd w:val="clear" w:color="auto" w:fill="FFFFFF"/>
              </w:rPr>
              <w:t>haBirthCalType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6AEE2E" w14:textId="1C6AD581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402BC8" w14:textId="6F18FAA4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Char(1)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DC8607" w14:textId="638A5CAE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  <w:shd w:val="clear" w:color="auto" w:fill="FFFFFF"/>
              </w:rPr>
              <w:t xml:space="preserve">생일 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  <w:shd w:val="clear" w:color="auto" w:fill="FFFFFF"/>
              </w:rPr>
              <w:t>음력/양력(0:양력, 1:음력)</w:t>
            </w:r>
          </w:p>
        </w:tc>
      </w:tr>
      <w:tr w:rsidR="006E4AEA" w:rsidRPr="006E4AEA" w14:paraId="24FC5CA3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9F5EA6" w14:textId="487B9683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haBirthDt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FEE337" w14:textId="498D6871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5F97D0" w14:textId="20F96B10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date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4FD072" w14:textId="5268FF0A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생년월일 (YYYY-MM-DD)</w:t>
            </w:r>
          </w:p>
        </w:tc>
      </w:tr>
      <w:tr w:rsidR="006E4AEA" w:rsidRPr="006E4AEA" w14:paraId="615B4B5D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ED6D7D" w14:textId="4849F023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haPc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8E3166" w14:textId="50EC81D4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09D97D" w14:textId="4F571FB7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String(5)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E97C88" w14:textId="08F6CE60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우편번호</w:t>
            </w:r>
          </w:p>
        </w:tc>
      </w:tr>
      <w:tr w:rsidR="006E4AEA" w:rsidRPr="006E4AEA" w14:paraId="33264878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F98E56" w14:textId="578E52AB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haAddr1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D635A3" w14:textId="1C3D867F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D47121" w14:textId="33404B41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String(50)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04C5D4" w14:textId="6C6BFAD8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주소1</w:t>
            </w:r>
          </w:p>
        </w:tc>
      </w:tr>
      <w:tr w:rsidR="006E4AEA" w:rsidRPr="006E4AEA" w14:paraId="413429E2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9D85D5" w14:textId="0A064FCD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haAddr2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2415EB" w14:textId="7F5D7FDD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69B489" w14:textId="72F95B74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String(50)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3FAF47" w14:textId="15848182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주소2</w:t>
            </w:r>
          </w:p>
        </w:tc>
      </w:tr>
      <w:tr w:rsidR="006E4AEA" w:rsidRPr="006E4AEA" w14:paraId="6538CFFD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806674" w14:textId="2F30319B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haPhn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E73C1F" w14:textId="40FF374C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A2BC8" w14:textId="2A830A75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String(13)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6E6C2D" w14:textId="374E4365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휴대전화</w:t>
            </w:r>
          </w:p>
        </w:tc>
      </w:tr>
      <w:tr w:rsidR="006E4AEA" w:rsidRPr="006E4AEA" w14:paraId="72D5B57D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0D02AE" w14:textId="66EBE1BF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haMail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2CB848" w14:textId="19F93BBF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A691A7" w14:textId="049337C5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320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2E71EF" w14:textId="4BDCC2BE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이메일</w:t>
            </w:r>
          </w:p>
        </w:tc>
      </w:tr>
      <w:tr w:rsidR="006E4AEA" w:rsidRPr="006E4AEA" w14:paraId="2AA6AF02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83103E" w14:textId="75CEB0D5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haPhoto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13188D" w14:textId="0975DFC3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A1C724" w14:textId="2BBD70ED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2048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619BE7" w14:textId="097C870E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사진 경로</w:t>
            </w:r>
          </w:p>
        </w:tc>
      </w:tr>
      <w:tr w:rsidR="006E4AEA" w:rsidRPr="006E4AEA" w14:paraId="65EC50F4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DA3233" w14:textId="538EBC9A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gradeCode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C4A0CC" w14:textId="0A15F95C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599CE2" w14:textId="68D031F7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E45DB9" w14:textId="581022AC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직위 코드</w:t>
            </w:r>
          </w:p>
        </w:tc>
      </w:tr>
      <w:tr w:rsidR="006E4AEA" w:rsidRPr="006E4AEA" w14:paraId="303C1F33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CF4DF7" w14:textId="25E64C85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gradeName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EBA05" w14:textId="080BF6C6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6341FC" w14:textId="182FC2E9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E7372A" w14:textId="242A21A8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 xml:space="preserve">직위명 </w:t>
            </w:r>
          </w:p>
        </w:tc>
      </w:tr>
      <w:tr w:rsidR="006E4AEA" w:rsidRPr="006E4AEA" w14:paraId="3354AD12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CAE545" w14:textId="0F12455D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dutyCode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CA78D6" w14:textId="4E06ADD2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8A6B74" w14:textId="0E8A80E6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492673" w14:textId="38F89698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직책 코드</w:t>
            </w:r>
          </w:p>
        </w:tc>
      </w:tr>
      <w:tr w:rsidR="006E4AEA" w:rsidRPr="006E4AEA" w14:paraId="58F3CEB9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B07264" w14:textId="4AFBB95B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lastRenderedPageBreak/>
              <w:t>dutyName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21323B" w14:textId="71472B5A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90DB58" w14:textId="6EDAC9BD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String(10)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3BBDF9" w14:textId="7F5A000C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직책명</w:t>
            </w:r>
          </w:p>
        </w:tc>
      </w:tr>
      <w:tr w:rsidR="006E4AEA" w:rsidRPr="006E4AEA" w14:paraId="656FABE5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60CB9C" w14:textId="746246C8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haJgTp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6FEAF9" w14:textId="52570245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964159" w14:textId="1D19CC4D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55ECF0" w14:textId="19DCD984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부서 코드</w:t>
            </w:r>
          </w:p>
        </w:tc>
      </w:tr>
      <w:tr w:rsidR="006E4AEA" w:rsidRPr="006E4AEA" w14:paraId="22FC32A2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292D4E" w14:textId="79424D01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haJgTpNm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BC0078" w14:textId="6EFF0487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6AF475" w14:textId="3A0E57CC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20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30DF88" w14:textId="0A03BAEC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부서명</w:t>
            </w:r>
          </w:p>
        </w:tc>
      </w:tr>
      <w:tr w:rsidR="006E4AEA" w:rsidRPr="006E4AEA" w14:paraId="6BC7091B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951C76" w14:textId="16E0BBAC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haJcDt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71B3F5" w14:textId="485DABB9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1196B9" w14:textId="6816E2D3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CFED15" w14:textId="22F9C7B0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계약형태 코드</w:t>
            </w:r>
          </w:p>
        </w:tc>
      </w:tr>
      <w:tr w:rsidR="006E4AEA" w:rsidRPr="006E4AEA" w14:paraId="1D37AAD8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BB4092" w14:textId="783B58A5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haContrTpNm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A90704" w14:textId="4C91BBA3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7F0676" w14:textId="1F1826D0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27A6D2" w14:textId="08E13D64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계약형태명 (정규직*, 계약직, 프리랜서, 인턴, 현장실습)</w:t>
            </w:r>
          </w:p>
        </w:tc>
      </w:tr>
      <w:tr w:rsidR="006E4AEA" w:rsidRPr="006E4AEA" w14:paraId="545034A4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00CF2D" w14:textId="17C49B38" w:rsidR="006E4AEA" w:rsidRPr="006E4AEA" w:rsidRDefault="006E4AEA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haJcDt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18D18D" w14:textId="0DD8377B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C171E" w14:textId="4899D2D8" w:rsidR="006E4AEA" w:rsidRPr="006E4AEA" w:rsidRDefault="006E4AEA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date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7FAE59" w14:textId="43FCE671" w:rsidR="006E4AEA" w:rsidRPr="006E4AEA" w:rsidRDefault="006E4AEA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입사일 (YYYY-MM-DD)</w:t>
            </w:r>
          </w:p>
        </w:tc>
      </w:tr>
      <w:tr w:rsidR="00843775" w:rsidRPr="006E4AEA" w14:paraId="3BFBCE73" w14:textId="77777777" w:rsidTr="00333C68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1CA3A6" w14:textId="45E0A4CF" w:rsidR="00843775" w:rsidRPr="006E4AEA" w:rsidRDefault="00843775" w:rsidP="006E4AEA">
            <w:pPr>
              <w:adjustRightInd/>
              <w:spacing w:line="240" w:lineRule="auto"/>
              <w:ind w:leftChars="100" w:left="22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cs="Arial"/>
                <w:sz w:val="18"/>
                <w:szCs w:val="18"/>
              </w:rPr>
              <w:t>dtnDept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BF1B08" w14:textId="3EEF2BA5" w:rsidR="00843775" w:rsidRPr="00BB0F0C" w:rsidRDefault="00843775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O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7CC1F9" w14:textId="2363EF5A" w:rsidR="00843775" w:rsidRPr="006E4AEA" w:rsidRDefault="00843775" w:rsidP="006E4AEA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rray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2A2C8D" w14:textId="06E2D610" w:rsidR="00843775" w:rsidRPr="006E4AEA" w:rsidRDefault="00843775" w:rsidP="006E4AEA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겸직정보</w:t>
            </w:r>
          </w:p>
        </w:tc>
      </w:tr>
      <w:tr w:rsidR="00843775" w:rsidRPr="006E4AEA" w14:paraId="212C8DD1" w14:textId="77777777" w:rsidTr="005D2066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DC787" w14:textId="216E3C2A" w:rsidR="00843775" w:rsidRPr="006E4AEA" w:rsidRDefault="00843775" w:rsidP="00843775">
            <w:pPr>
              <w:adjustRightInd/>
              <w:spacing w:line="240" w:lineRule="auto"/>
              <w:ind w:leftChars="200" w:left="44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haJgTp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8C5518" w14:textId="1D06C916" w:rsidR="00843775" w:rsidRPr="00BB0F0C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A94566" w14:textId="285D22D1" w:rsidR="00843775" w:rsidRPr="006E4AEA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D81F0F" w14:textId="180D6CE4" w:rsidR="00843775" w:rsidRPr="006E4AEA" w:rsidRDefault="00843775" w:rsidP="0084377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부서 코드</w:t>
            </w:r>
          </w:p>
        </w:tc>
      </w:tr>
      <w:tr w:rsidR="00843775" w:rsidRPr="006E4AEA" w14:paraId="76C84B0D" w14:textId="77777777" w:rsidTr="005D2066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8A7EAC" w14:textId="56172CCF" w:rsidR="00843775" w:rsidRPr="006E4AEA" w:rsidRDefault="00843775" w:rsidP="00843775">
            <w:pPr>
              <w:adjustRightInd/>
              <w:spacing w:line="240" w:lineRule="auto"/>
              <w:ind w:leftChars="200" w:left="44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haJgTpNm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2A5192" w14:textId="521EF410" w:rsidR="00843775" w:rsidRPr="00BB0F0C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813A7" w14:textId="0885F51D" w:rsidR="00843775" w:rsidRPr="006E4AEA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20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669754" w14:textId="16191136" w:rsidR="00843775" w:rsidRPr="006E4AEA" w:rsidRDefault="00843775" w:rsidP="0084377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부서명</w:t>
            </w:r>
          </w:p>
        </w:tc>
      </w:tr>
      <w:tr w:rsidR="00843775" w:rsidRPr="006E4AEA" w14:paraId="2DD8BEF3" w14:textId="77777777" w:rsidTr="00E37B41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408B13" w14:textId="499FA25C" w:rsidR="00843775" w:rsidRPr="006E4AEA" w:rsidRDefault="00843775" w:rsidP="00843775">
            <w:pPr>
              <w:adjustRightInd/>
              <w:spacing w:line="240" w:lineRule="auto"/>
              <w:ind w:leftChars="200" w:left="44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dutyCode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241232" w14:textId="0C24765F" w:rsidR="00843775" w:rsidRPr="00BB0F0C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DAEE24" w14:textId="6DDDD0E8" w:rsidR="00843775" w:rsidRPr="006E4AEA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</w:t>
            </w:r>
            <w:r w:rsidRPr="006E4AEA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EEBD16" w14:textId="71A44F89" w:rsidR="00843775" w:rsidRPr="006E4AEA" w:rsidRDefault="00843775" w:rsidP="0084377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직책 코드</w:t>
            </w:r>
          </w:p>
        </w:tc>
      </w:tr>
      <w:tr w:rsidR="00843775" w:rsidRPr="006E4AEA" w14:paraId="04C0360D" w14:textId="77777777" w:rsidTr="003B2C3D">
        <w:tblPrEx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106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54DDEC" w14:textId="5477CBD7" w:rsidR="00843775" w:rsidRPr="006E4AEA" w:rsidRDefault="00843775" w:rsidP="00843775">
            <w:pPr>
              <w:adjustRightInd/>
              <w:spacing w:line="240" w:lineRule="auto"/>
              <w:ind w:leftChars="200" w:left="440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dutyName</w:t>
            </w:r>
          </w:p>
        </w:tc>
        <w:tc>
          <w:tcPr>
            <w:tcW w:w="45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D27A82" w14:textId="12D3E4CE" w:rsidR="00843775" w:rsidRPr="00BB0F0C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BB0F0C">
              <w:rPr>
                <w:rFonts w:asciiTheme="majorHAnsi" w:eastAsiaTheme="majorHAnsi" w:hAnsiTheme="majorHAnsi" w:cs="Arial" w:hint="eastAsia"/>
                <w:sz w:val="18"/>
                <w:szCs w:val="18"/>
              </w:rPr>
              <w:t>M</w:t>
            </w:r>
          </w:p>
        </w:tc>
        <w:tc>
          <w:tcPr>
            <w:tcW w:w="59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B2838C" w14:textId="65FD6350" w:rsidR="00843775" w:rsidRPr="006E4AEA" w:rsidRDefault="00843775" w:rsidP="00843775">
            <w:pPr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hint="eastAsia"/>
                <w:sz w:val="18"/>
                <w:szCs w:val="18"/>
              </w:rPr>
              <w:t>String(10)</w:t>
            </w:r>
          </w:p>
        </w:tc>
        <w:tc>
          <w:tcPr>
            <w:tcW w:w="289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6D8627" w14:textId="44D7E1E8" w:rsidR="00843775" w:rsidRPr="006E4AEA" w:rsidRDefault="00843775" w:rsidP="00843775">
            <w:pPr>
              <w:adjustRightInd/>
              <w:spacing w:line="240" w:lineRule="auto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6E4AEA">
              <w:rPr>
                <w:rFonts w:asciiTheme="majorHAnsi" w:eastAsiaTheme="majorHAnsi" w:hAnsiTheme="majorHAnsi" w:cs="Arial"/>
                <w:sz w:val="18"/>
                <w:szCs w:val="18"/>
              </w:rPr>
              <w:t>직책명</w:t>
            </w:r>
          </w:p>
        </w:tc>
      </w:tr>
    </w:tbl>
    <w:p w14:paraId="77736FD5" w14:textId="77777777" w:rsidR="00BF30D4" w:rsidRDefault="00BF30D4" w:rsidP="00BF30D4">
      <w:pPr>
        <w:rPr>
          <w:rFonts w:ascii="맑은 고딕" w:hAnsi="맑은 고딕"/>
          <w:sz w:val="20"/>
        </w:rPr>
      </w:pPr>
    </w:p>
    <w:p w14:paraId="2296464D" w14:textId="77777777" w:rsidR="00BF30D4" w:rsidRDefault="00BF30D4" w:rsidP="007512D7">
      <w:pPr>
        <w:pStyle w:val="2"/>
      </w:pPr>
      <w:r>
        <w:br w:type="page"/>
      </w:r>
    </w:p>
    <w:p w14:paraId="7A13BEA0" w14:textId="77777777" w:rsidR="00BF30D4" w:rsidRPr="00973E43" w:rsidRDefault="00BF30D4" w:rsidP="00BF30D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76" w:lineRule="auto"/>
        <w:jc w:val="left"/>
        <w:textAlignment w:val="auto"/>
        <w:rPr>
          <w:rFonts w:ascii="맑은 고딕" w:hAnsi="맑은 고딕" w:cs="Courier New"/>
          <w:b/>
          <w:color w:val="000000"/>
          <w:sz w:val="20"/>
        </w:rPr>
      </w:pPr>
      <w:r w:rsidRPr="00973E43">
        <w:rPr>
          <w:rFonts w:ascii="맑은 고딕" w:hAnsi="맑은 고딕" w:cs="Courier New"/>
          <w:b/>
          <w:color w:val="000000"/>
          <w:sz w:val="20"/>
        </w:rPr>
        <w:lastRenderedPageBreak/>
        <w:t>Message Sample</w:t>
      </w:r>
    </w:p>
    <w:p w14:paraId="13190CCE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>{</w:t>
      </w:r>
    </w:p>
    <w:p w14:paraId="430CE89E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"header": {</w:t>
      </w:r>
    </w:p>
    <w:p w14:paraId="6144DCEE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"version": "1.0",</w:t>
      </w:r>
    </w:p>
    <w:p w14:paraId="29DC7938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"responseCode": 200,</w:t>
      </w:r>
    </w:p>
    <w:p w14:paraId="0A231C42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"resposenMsg": "성공"</w:t>
      </w:r>
    </w:p>
    <w:p w14:paraId="7FFFCB51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},</w:t>
      </w:r>
    </w:p>
    <w:p w14:paraId="1327DD3C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"payload": {</w:t>
      </w:r>
    </w:p>
    <w:p w14:paraId="7B5F158B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"messageType": "I",</w:t>
      </w:r>
    </w:p>
    <w:p w14:paraId="09CA7208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"haStaffCd": 22010101,</w:t>
      </w:r>
    </w:p>
    <w:p w14:paraId="36854C30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"haStateTp": "CS001",</w:t>
      </w:r>
    </w:p>
    <w:p w14:paraId="32C89884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"haStateTpNm": "재직중",</w:t>
      </w:r>
    </w:p>
    <w:p w14:paraId="548FD9F1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"haId": "iyou",</w:t>
      </w:r>
    </w:p>
    <w:p w14:paraId="2DA8D229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"haNm": "아이유",</w:t>
      </w:r>
    </w:p>
    <w:p w14:paraId="4093400B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"haEnglNm": "IU",</w:t>
      </w:r>
    </w:p>
    <w:p w14:paraId="6C0CB4F8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"haGendTp": "F",</w:t>
      </w:r>
    </w:p>
    <w:p w14:paraId="3E87792B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"haLocalTp": "L",</w:t>
      </w:r>
    </w:p>
    <w:p w14:paraId="6E402FD3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"haNati": "한국",</w:t>
      </w:r>
    </w:p>
    <w:p w14:paraId="2F779D40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"haBirthCalType": 0,</w:t>
      </w:r>
    </w:p>
    <w:p w14:paraId="1AD873CC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"haBirthDt": "1993-05-16",</w:t>
      </w:r>
    </w:p>
    <w:p w14:paraId="7CDF20E3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"haPc": "03187",</w:t>
      </w:r>
    </w:p>
    <w:p w14:paraId="16FDA51F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"haAddr1": "경기도 광주시 새말길 312-20 (신현동, 아이유빌)",</w:t>
      </w:r>
    </w:p>
    <w:p w14:paraId="1BB44518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"haAddr2": "101동 302호",</w:t>
      </w:r>
    </w:p>
    <w:p w14:paraId="6DCB7159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"haPhn": "01099252311",</w:t>
      </w:r>
    </w:p>
    <w:p w14:paraId="30C8560C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"haMail": "iyou@comes.co.kr",</w:t>
      </w:r>
    </w:p>
    <w:p w14:paraId="1099E7CC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"haPhoto": "https://hr.comes.co.kr/emp/22010101.jpg",</w:t>
      </w:r>
    </w:p>
    <w:p w14:paraId="7B5E43FD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"gradeCode": "GD002",</w:t>
      </w:r>
    </w:p>
    <w:p w14:paraId="6A633AAB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"gradeName": "사원",</w:t>
      </w:r>
    </w:p>
    <w:p w14:paraId="7BCE9267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"dutyCode": "DT001",</w:t>
      </w:r>
    </w:p>
    <w:p w14:paraId="3ED362EB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"dutyName": "팀원",</w:t>
      </w:r>
    </w:p>
    <w:p w14:paraId="4E86A19E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"haJgTp": "DEPT014101",</w:t>
      </w:r>
    </w:p>
    <w:p w14:paraId="1DF318D8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"haJgTpNm": "경영전략본부",</w:t>
      </w:r>
    </w:p>
    <w:p w14:paraId="120CE645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"haJcDt": "CT001",</w:t>
      </w:r>
    </w:p>
    <w:p w14:paraId="13EAA9B4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t xml:space="preserve">        "haContrTpNm": "정규직",</w:t>
      </w:r>
    </w:p>
    <w:p w14:paraId="2C7D208E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"haJcDt": "2022-01-01"</w:t>
      </w:r>
    </w:p>
    <w:p w14:paraId="5756A9F9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"adtnDept": [</w:t>
      </w:r>
    </w:p>
    <w:p w14:paraId="32C38CC0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    {</w:t>
      </w:r>
    </w:p>
    <w:p w14:paraId="12FB6CAE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        "haJgTp": "DEPT014101",</w:t>
      </w:r>
    </w:p>
    <w:p w14:paraId="52851B43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        "haJgTpNm": "SQ02",</w:t>
      </w:r>
    </w:p>
    <w:p w14:paraId="5773C130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        "dutyCode": "DT002",</w:t>
      </w:r>
    </w:p>
    <w:p w14:paraId="0EC74534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 w:hint="eastAsia"/>
          <w:bCs/>
          <w:color w:val="000000"/>
          <w:sz w:val="18"/>
          <w:szCs w:val="18"/>
        </w:rPr>
        <w:lastRenderedPageBreak/>
        <w:t xml:space="preserve">                "dutyName": "팀장"            </w:t>
      </w:r>
    </w:p>
    <w:p w14:paraId="0DB68B8C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    }</w:t>
      </w:r>
    </w:p>
    <w:p w14:paraId="2F14416B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    ]</w:t>
      </w:r>
    </w:p>
    <w:p w14:paraId="371E6B41" w14:textId="77777777" w:rsidR="000427D8" w:rsidRPr="000427D8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 w:cs="Courier New"/>
          <w:bCs/>
          <w:color w:val="000000"/>
          <w:sz w:val="18"/>
          <w:szCs w:val="18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 xml:space="preserve">    }</w:t>
      </w:r>
    </w:p>
    <w:p w14:paraId="38582D1C" w14:textId="25057E19" w:rsidR="007512D7" w:rsidRDefault="000427D8" w:rsidP="000427D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jc w:val="left"/>
        <w:textAlignment w:val="auto"/>
        <w:rPr>
          <w:rFonts w:ascii="맑은 고딕" w:hAnsi="맑은 고딕"/>
          <w:sz w:val="20"/>
        </w:rPr>
      </w:pPr>
      <w:r w:rsidRPr="000427D8">
        <w:rPr>
          <w:rFonts w:ascii="맑은 고딕" w:hAnsi="맑은 고딕" w:cs="Courier New"/>
          <w:bCs/>
          <w:color w:val="000000"/>
          <w:sz w:val="18"/>
          <w:szCs w:val="18"/>
        </w:rPr>
        <w:t>}</w:t>
      </w:r>
      <w:r w:rsidR="007512D7">
        <w:rPr>
          <w:rFonts w:ascii="맑은 고딕" w:hAnsi="맑은 고딕"/>
          <w:sz w:val="20"/>
        </w:rPr>
        <w:br w:type="page"/>
      </w:r>
    </w:p>
    <w:p w14:paraId="14372FEB" w14:textId="07CAA931" w:rsidR="007512D7" w:rsidRDefault="007512D7" w:rsidP="007512D7">
      <w:pPr>
        <w:pStyle w:val="2"/>
        <w:wordWrap/>
        <w:adjustRightInd/>
        <w:spacing w:before="120" w:after="60" w:line="240" w:lineRule="auto"/>
        <w:ind w:left="0" w:right="0"/>
        <w:jc w:val="left"/>
        <w:textAlignment w:val="auto"/>
        <w:rPr>
          <w:rFonts w:ascii="맑은 고딕" w:hAnsi="맑은 고딕"/>
          <w:szCs w:val="24"/>
        </w:rPr>
      </w:pPr>
      <w:bookmarkStart w:id="13" w:name="_Toc117069672"/>
      <w:r>
        <w:rPr>
          <w:rFonts w:ascii="맑은 고딕" w:hAnsi="맑은 고딕" w:hint="eastAsia"/>
          <w:szCs w:val="24"/>
        </w:rPr>
        <w:lastRenderedPageBreak/>
        <w:t>참조코드</w:t>
      </w:r>
      <w:bookmarkEnd w:id="13"/>
    </w:p>
    <w:p w14:paraId="04C972E7" w14:textId="5AE057D4" w:rsidR="008B6025" w:rsidRPr="008B6025" w:rsidRDefault="008B6025" w:rsidP="008B6025">
      <w:pPr>
        <w:pStyle w:val="3"/>
      </w:pPr>
      <w:bookmarkStart w:id="14" w:name="_Toc117069673"/>
      <w:r>
        <w:rPr>
          <w:rFonts w:hint="eastAsia"/>
        </w:rPr>
        <w:t>직위코드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512D7" w:rsidRPr="007512D7" w14:paraId="28E1BFD3" w14:textId="77777777" w:rsidTr="008B6025">
        <w:trPr>
          <w:trHeight w:val="300"/>
        </w:trPr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9CB4F" w14:textId="4D77CB9A" w:rsidR="007512D7" w:rsidRPr="007512D7" w:rsidRDefault="008B6025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</w:rPr>
              <w:t>직위명</w:t>
            </w:r>
          </w:p>
        </w:tc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97DC6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그룹코드</w:t>
            </w:r>
          </w:p>
        </w:tc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AFA3B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상세코드</w:t>
            </w:r>
          </w:p>
        </w:tc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E9973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표시순서</w:t>
            </w:r>
          </w:p>
        </w:tc>
      </w:tr>
      <w:tr w:rsidR="007512D7" w:rsidRPr="007512D7" w14:paraId="77D16A78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8BC9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인턴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8F7B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47DFF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GD001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2A144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</w:t>
            </w:r>
          </w:p>
        </w:tc>
      </w:tr>
      <w:tr w:rsidR="007512D7" w:rsidRPr="007512D7" w14:paraId="60F5BD65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E6359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사원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61A95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6AA63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GD002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34CCA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2</w:t>
            </w:r>
          </w:p>
        </w:tc>
      </w:tr>
      <w:tr w:rsidR="007512D7" w:rsidRPr="007512D7" w14:paraId="03ABB911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FA7A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대리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EA075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E8199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GD003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1E7CEF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3</w:t>
            </w:r>
          </w:p>
        </w:tc>
      </w:tr>
      <w:tr w:rsidR="007512D7" w:rsidRPr="007512D7" w14:paraId="2A13AF49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7654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과장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5B6D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4A37B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GD004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0A12B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4</w:t>
            </w:r>
          </w:p>
        </w:tc>
      </w:tr>
      <w:tr w:rsidR="007512D7" w:rsidRPr="007512D7" w14:paraId="08DF61B0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853F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차장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B1443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4511C7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GD005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7C50E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5</w:t>
            </w:r>
          </w:p>
        </w:tc>
      </w:tr>
      <w:tr w:rsidR="007512D7" w:rsidRPr="007512D7" w14:paraId="52B3B32C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347D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부장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912ED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7CA9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GD006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2E68F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6</w:t>
            </w:r>
          </w:p>
        </w:tc>
      </w:tr>
      <w:tr w:rsidR="007512D7" w:rsidRPr="007512D7" w14:paraId="6F9E39FA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D73CD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수석부장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070FC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B7AD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GD007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5724A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7</w:t>
            </w:r>
          </w:p>
        </w:tc>
      </w:tr>
      <w:tr w:rsidR="007512D7" w:rsidRPr="007512D7" w14:paraId="0D0FE85E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31565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이사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89AFB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E807B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GD008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39460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8</w:t>
            </w:r>
          </w:p>
        </w:tc>
      </w:tr>
      <w:tr w:rsidR="007512D7" w:rsidRPr="007512D7" w14:paraId="3F4211D4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2082F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상무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0C919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F6547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GD009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D1A2D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9</w:t>
            </w:r>
          </w:p>
        </w:tc>
      </w:tr>
      <w:tr w:rsidR="007512D7" w:rsidRPr="007512D7" w14:paraId="68FA2344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2D7F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전무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50D4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B4D1D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GD010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A0FB9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10</w:t>
            </w:r>
          </w:p>
        </w:tc>
      </w:tr>
      <w:tr w:rsidR="007512D7" w:rsidRPr="007512D7" w14:paraId="1D364BA1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7D99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의장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379A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EE8E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GD011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A2C67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11</w:t>
            </w:r>
          </w:p>
        </w:tc>
      </w:tr>
      <w:tr w:rsidR="007512D7" w:rsidRPr="007512D7" w14:paraId="2246C228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01BA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부사장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1D066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4C72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GD012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7E9F1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12</w:t>
            </w:r>
          </w:p>
        </w:tc>
      </w:tr>
      <w:tr w:rsidR="007512D7" w:rsidRPr="007512D7" w14:paraId="3380BDCD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338E6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사장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A842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CB9A4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GD013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A8A84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13</w:t>
            </w:r>
          </w:p>
        </w:tc>
      </w:tr>
      <w:tr w:rsidR="007512D7" w:rsidRPr="007512D7" w14:paraId="08A8AD30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E1EC3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부회장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EF0F0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F966B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GD014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A66DB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14</w:t>
            </w:r>
          </w:p>
        </w:tc>
      </w:tr>
      <w:tr w:rsidR="007512D7" w:rsidRPr="007512D7" w14:paraId="19EDE6B0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8C4C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회장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2FFC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B798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GD015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293D3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15</w:t>
            </w:r>
          </w:p>
        </w:tc>
      </w:tr>
      <w:tr w:rsidR="007512D7" w:rsidRPr="007512D7" w14:paraId="1AB17BAD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7AA07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연구원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2C24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E51C8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GD016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439FC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16</w:t>
            </w:r>
          </w:p>
        </w:tc>
      </w:tr>
      <w:tr w:rsidR="007512D7" w:rsidRPr="007512D7" w14:paraId="4FAE7EB7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24A8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주임연구원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51FD19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7A30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GD017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69351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17</w:t>
            </w:r>
          </w:p>
        </w:tc>
      </w:tr>
      <w:tr w:rsidR="007512D7" w:rsidRPr="007512D7" w14:paraId="4F37CDB7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008B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전임연구원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B7DAB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0E8A9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GD018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A3F37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18</w:t>
            </w:r>
          </w:p>
        </w:tc>
      </w:tr>
      <w:tr w:rsidR="007512D7" w:rsidRPr="007512D7" w14:paraId="7D759906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BC0CF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선임연구원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09FDD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1B2E2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GD019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B85A86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19</w:t>
            </w:r>
          </w:p>
        </w:tc>
      </w:tr>
      <w:tr w:rsidR="007512D7" w:rsidRPr="007512D7" w14:paraId="033579B7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C6CEC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책임연구원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B696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6B1A9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GD020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A914F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20</w:t>
            </w:r>
          </w:p>
        </w:tc>
      </w:tr>
      <w:tr w:rsidR="007512D7" w:rsidRPr="007512D7" w14:paraId="3F84FE76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B184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수석연구원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E46FD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HRGRADE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62C6D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GD021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34D9A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21</w:t>
            </w:r>
          </w:p>
        </w:tc>
      </w:tr>
    </w:tbl>
    <w:p w14:paraId="108688B5" w14:textId="0C8C60E8" w:rsidR="007515F1" w:rsidRDefault="007515F1" w:rsidP="00DA3963">
      <w:pPr>
        <w:rPr>
          <w:rFonts w:ascii="맑은 고딕" w:hAnsi="맑은 고딕"/>
          <w:sz w:val="20"/>
        </w:rPr>
      </w:pPr>
    </w:p>
    <w:p w14:paraId="006E4C99" w14:textId="1ED3BF0D" w:rsidR="007512D7" w:rsidRDefault="008B6025" w:rsidP="008B6025">
      <w:pPr>
        <w:pStyle w:val="3"/>
      </w:pPr>
      <w:bookmarkStart w:id="15" w:name="_Toc117069674"/>
      <w:r>
        <w:rPr>
          <w:rFonts w:hint="eastAsia"/>
        </w:rPr>
        <w:t>직책코드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512D7" w:rsidRPr="007512D7" w14:paraId="26855349" w14:textId="77777777" w:rsidTr="008B6025">
        <w:trPr>
          <w:trHeight w:val="300"/>
        </w:trPr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A35AE5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직책코드</w:t>
            </w:r>
          </w:p>
        </w:tc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2EB45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그룹코드</w:t>
            </w:r>
          </w:p>
        </w:tc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87502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상세코드</w:t>
            </w:r>
          </w:p>
        </w:tc>
        <w:tc>
          <w:tcPr>
            <w:tcW w:w="1250" w:type="pct"/>
            <w:shd w:val="clear" w:color="auto" w:fill="BDD7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D976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표시순서</w:t>
            </w:r>
          </w:p>
        </w:tc>
      </w:tr>
      <w:tr w:rsidR="007512D7" w:rsidRPr="007512D7" w14:paraId="2EF11432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8D256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팀원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A1DA3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HRDUTY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FBB5F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DT001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41E74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1</w:t>
            </w:r>
          </w:p>
        </w:tc>
      </w:tr>
      <w:tr w:rsidR="007512D7" w:rsidRPr="007512D7" w14:paraId="1FED117C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083A6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팀장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E76E1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HRDUTY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765846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DT002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51D97" w14:textId="77777777" w:rsidR="007512D7" w:rsidRPr="007512D7" w:rsidRDefault="007512D7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2</w:t>
            </w:r>
          </w:p>
        </w:tc>
      </w:tr>
      <w:tr w:rsidR="007512D7" w:rsidRPr="007512D7" w14:paraId="3C149636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FF3D9C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실장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B6FB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HRDUTY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29F52E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DT005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FD1E8" w14:textId="70F16A59" w:rsidR="007512D7" w:rsidRPr="007512D7" w:rsidRDefault="00843775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3</w:t>
            </w:r>
          </w:p>
        </w:tc>
      </w:tr>
      <w:tr w:rsidR="007512D7" w:rsidRPr="007512D7" w14:paraId="4A029CBF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362CA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본부장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1E308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HRDUTY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F894B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DT006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2BE7E" w14:textId="591FCA24" w:rsidR="007512D7" w:rsidRPr="007512D7" w:rsidRDefault="00843775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4</w:t>
            </w:r>
          </w:p>
        </w:tc>
      </w:tr>
      <w:tr w:rsidR="007512D7" w:rsidRPr="007512D7" w14:paraId="3945E962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43555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대표이사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EF7F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HRDUTY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A87E9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DT007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CA154" w14:textId="5107876B" w:rsidR="007512D7" w:rsidRPr="007512D7" w:rsidRDefault="00843775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5</w:t>
            </w:r>
          </w:p>
        </w:tc>
      </w:tr>
      <w:tr w:rsidR="007512D7" w:rsidRPr="007512D7" w14:paraId="2F188C15" w14:textId="77777777" w:rsidTr="008B6025">
        <w:trPr>
          <w:trHeight w:val="300"/>
        </w:trPr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73496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연구소장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92C1D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HRDUTY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E5BA1" w14:textId="77777777" w:rsidR="007512D7" w:rsidRPr="007512D7" w:rsidRDefault="007512D7" w:rsidP="007512D7">
            <w:pPr>
              <w:adjustRightInd/>
              <w:spacing w:line="240" w:lineRule="auto"/>
              <w:jc w:val="lef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 w:rsidRPr="007512D7">
              <w:rPr>
                <w:rFonts w:asciiTheme="majorHAnsi" w:eastAsiaTheme="majorHAnsi" w:hAnsiTheme="majorHAnsi" w:cs="Arial"/>
                <w:sz w:val="18"/>
                <w:szCs w:val="18"/>
              </w:rPr>
              <w:t>DT008</w:t>
            </w:r>
          </w:p>
        </w:tc>
        <w:tc>
          <w:tcPr>
            <w:tcW w:w="1250" w:type="pc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E1C83" w14:textId="251C6CE9" w:rsidR="007512D7" w:rsidRPr="007512D7" w:rsidRDefault="00843775" w:rsidP="007512D7">
            <w:pPr>
              <w:adjustRightInd/>
              <w:spacing w:line="240" w:lineRule="auto"/>
              <w:jc w:val="right"/>
              <w:textAlignment w:val="auto"/>
              <w:rPr>
                <w:rFonts w:asciiTheme="majorHAnsi" w:eastAsiaTheme="majorHAnsi" w:hAnsiTheme="majorHAnsi" w:cs="Arial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</w:rPr>
              <w:t>6</w:t>
            </w:r>
          </w:p>
        </w:tc>
      </w:tr>
    </w:tbl>
    <w:p w14:paraId="38040C7D" w14:textId="3C550647" w:rsidR="007512D7" w:rsidRDefault="007512D7" w:rsidP="00DA3963">
      <w:pPr>
        <w:rPr>
          <w:rFonts w:ascii="맑은 고딕" w:hAnsi="맑은 고딕"/>
          <w:sz w:val="20"/>
        </w:rPr>
      </w:pPr>
    </w:p>
    <w:p w14:paraId="24DEA03F" w14:textId="67B7B7DB" w:rsidR="008B6025" w:rsidRDefault="008B6025" w:rsidP="008B6025">
      <w:pPr>
        <w:pStyle w:val="3"/>
      </w:pPr>
      <w:bookmarkStart w:id="16" w:name="_Toc117069675"/>
      <w:r>
        <w:rPr>
          <w:rFonts w:hint="eastAsia"/>
        </w:rPr>
        <w:t>계약형태 코드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025" w:rsidRPr="008B6025" w14:paraId="3621EED1" w14:textId="77777777" w:rsidTr="008B6025">
        <w:trPr>
          <w:trHeight w:val="270"/>
        </w:trPr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15B33711" w14:textId="7FB27B30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계약</w:t>
            </w: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형태</w:t>
            </w:r>
          </w:p>
        </w:tc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17545481" w14:textId="70C8528E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그룹코드</w:t>
            </w:r>
          </w:p>
        </w:tc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193A9DBA" w14:textId="2B8874E4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상세코드</w:t>
            </w:r>
          </w:p>
        </w:tc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78C19945" w14:textId="690DCE2B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표시순서</w:t>
            </w:r>
          </w:p>
        </w:tc>
      </w:tr>
      <w:tr w:rsidR="008B6025" w:rsidRPr="008B6025" w14:paraId="621BF337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7BDF034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lastRenderedPageBreak/>
              <w:t>정규직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CB4D1BC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CNTRTYPE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7FDEE0C6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CT001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4621713" w14:textId="77777777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1</w:t>
            </w:r>
          </w:p>
        </w:tc>
      </w:tr>
      <w:tr w:rsidR="008B6025" w:rsidRPr="008B6025" w14:paraId="64BF091F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0D642FC3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계약직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57890888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CNTRTYPE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F192831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CT002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4327B106" w14:textId="77777777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2</w:t>
            </w:r>
          </w:p>
        </w:tc>
      </w:tr>
      <w:tr w:rsidR="008B6025" w:rsidRPr="008B6025" w14:paraId="7C7155B3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65DFF47C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프리랜서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5BB31A27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CNTRTYPE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00FF3399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CT003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596B177F" w14:textId="77777777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</w:tr>
      <w:tr w:rsidR="008B6025" w:rsidRPr="008B6025" w14:paraId="2ECDA3B0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DC44B5F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인턴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5E8C4889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CNTRTYPE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46C7A57B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CT004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7424473B" w14:textId="77777777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</w:tr>
      <w:tr w:rsidR="008B6025" w:rsidRPr="008B6025" w14:paraId="268A8920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74D54031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현장실습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40C8D84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CNTRTYPE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609DC237" w14:textId="77777777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CT005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1F3099D7" w14:textId="77777777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</w:tr>
    </w:tbl>
    <w:p w14:paraId="41C9AC75" w14:textId="0E1546FF" w:rsidR="008B6025" w:rsidRDefault="008B6025" w:rsidP="00DA3963">
      <w:pPr>
        <w:rPr>
          <w:rFonts w:ascii="맑은 고딕" w:hAnsi="맑은 고딕"/>
          <w:sz w:val="20"/>
        </w:rPr>
      </w:pPr>
    </w:p>
    <w:p w14:paraId="61515078" w14:textId="2CBA026C" w:rsidR="008B6025" w:rsidRDefault="008B6025" w:rsidP="008B6025">
      <w:pPr>
        <w:pStyle w:val="3"/>
      </w:pPr>
      <w:bookmarkStart w:id="17" w:name="_Toc117069676"/>
      <w:r>
        <w:rPr>
          <w:rFonts w:hint="eastAsia"/>
        </w:rPr>
        <w:t>재직상태 코드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025" w:rsidRPr="008B6025" w14:paraId="55021FC3" w14:textId="77777777" w:rsidTr="008B6025">
        <w:trPr>
          <w:trHeight w:val="270"/>
        </w:trPr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7353A13D" w14:textId="44F8185F" w:rsidR="008B6025" w:rsidRPr="008B6025" w:rsidRDefault="008B6025" w:rsidP="0041366C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재직상태</w:t>
            </w:r>
          </w:p>
        </w:tc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6A5D9034" w14:textId="7F663F06" w:rsidR="008B6025" w:rsidRPr="008B6025" w:rsidRDefault="008B6025" w:rsidP="0041366C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그룹코드</w:t>
            </w:r>
          </w:p>
        </w:tc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2271FC39" w14:textId="62B836D6" w:rsidR="008B6025" w:rsidRPr="008B6025" w:rsidRDefault="008B6025" w:rsidP="0041366C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상세코드</w:t>
            </w:r>
          </w:p>
        </w:tc>
        <w:tc>
          <w:tcPr>
            <w:tcW w:w="1250" w:type="pct"/>
            <w:shd w:val="clear" w:color="000000" w:fill="BDD7EE"/>
            <w:noWrap/>
            <w:vAlign w:val="center"/>
            <w:hideMark/>
          </w:tcPr>
          <w:p w14:paraId="09E5EEAD" w14:textId="2AD4A367" w:rsidR="008B6025" w:rsidRPr="008B6025" w:rsidRDefault="008B6025" w:rsidP="0041366C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표시순서</w:t>
            </w:r>
          </w:p>
        </w:tc>
      </w:tr>
      <w:tr w:rsidR="008B6025" w:rsidRPr="008B6025" w14:paraId="7A6E820E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4D896F87" w14:textId="4A77E213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근무중</w:t>
            </w:r>
          </w:p>
        </w:tc>
        <w:tc>
          <w:tcPr>
            <w:tcW w:w="1250" w:type="pct"/>
            <w:shd w:val="clear" w:color="auto" w:fill="auto"/>
            <w:noWrap/>
            <w:hideMark/>
          </w:tcPr>
          <w:p w14:paraId="2C887944" w14:textId="7B0831AF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FB04F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</w:t>
            </w:r>
            <w:r w:rsidRPr="00FB04F0">
              <w:rPr>
                <w:rFonts w:ascii="맑은 고딕" w:hAnsi="맑은 고딕" w:cs="굴림"/>
                <w:color w:val="000000"/>
                <w:sz w:val="18"/>
                <w:szCs w:val="18"/>
              </w:rPr>
              <w:t>URTSTAT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0AA0FCC6" w14:textId="31CD830E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CS</w:t>
            </w: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5D0DEDF4" w14:textId="77777777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1</w:t>
            </w:r>
          </w:p>
        </w:tc>
      </w:tr>
      <w:tr w:rsidR="008B6025" w:rsidRPr="008B6025" w14:paraId="08CFC4E6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7C8039CF" w14:textId="04B28B06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휴직중</w:t>
            </w:r>
          </w:p>
        </w:tc>
        <w:tc>
          <w:tcPr>
            <w:tcW w:w="1250" w:type="pct"/>
            <w:shd w:val="clear" w:color="auto" w:fill="auto"/>
            <w:noWrap/>
            <w:hideMark/>
          </w:tcPr>
          <w:p w14:paraId="5E36BB99" w14:textId="7E1D21D0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FB04F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</w:t>
            </w:r>
            <w:r w:rsidRPr="00FB04F0">
              <w:rPr>
                <w:rFonts w:ascii="맑은 고딕" w:hAnsi="맑은 고딕" w:cs="굴림"/>
                <w:color w:val="000000"/>
                <w:sz w:val="18"/>
                <w:szCs w:val="18"/>
              </w:rPr>
              <w:t>URTSTAT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74C7D118" w14:textId="7419E835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CS</w:t>
            </w: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0AD70DE" w14:textId="77777777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2</w:t>
            </w:r>
          </w:p>
        </w:tc>
      </w:tr>
      <w:tr w:rsidR="008B6025" w:rsidRPr="008B6025" w14:paraId="043676B5" w14:textId="77777777" w:rsidTr="008B6025">
        <w:trPr>
          <w:trHeight w:val="27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5C173A3" w14:textId="73C923E6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퇴직</w:t>
            </w:r>
          </w:p>
        </w:tc>
        <w:tc>
          <w:tcPr>
            <w:tcW w:w="1250" w:type="pct"/>
            <w:shd w:val="clear" w:color="auto" w:fill="auto"/>
            <w:noWrap/>
            <w:hideMark/>
          </w:tcPr>
          <w:p w14:paraId="097E0404" w14:textId="2F6906A4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FB04F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</w:t>
            </w:r>
            <w:r w:rsidRPr="00FB04F0">
              <w:rPr>
                <w:rFonts w:ascii="맑은 고딕" w:hAnsi="맑은 고딕" w:cs="굴림"/>
                <w:color w:val="000000"/>
                <w:sz w:val="18"/>
                <w:szCs w:val="18"/>
              </w:rPr>
              <w:t>URTSTAT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426CD216" w14:textId="352599EE" w:rsidR="008B6025" w:rsidRPr="008B6025" w:rsidRDefault="008B6025" w:rsidP="008B6025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CS</w:t>
            </w:r>
            <w:r w:rsidRPr="008B602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63C47E84" w14:textId="53546A70" w:rsidR="008B6025" w:rsidRPr="008B6025" w:rsidRDefault="008B6025" w:rsidP="008B6025">
            <w:pPr>
              <w:adjustRightInd/>
              <w:spacing w:line="240" w:lineRule="auto"/>
              <w:jc w:val="righ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9</w:t>
            </w:r>
          </w:p>
        </w:tc>
      </w:tr>
    </w:tbl>
    <w:p w14:paraId="40BED08E" w14:textId="77777777" w:rsidR="008B6025" w:rsidRPr="007515F1" w:rsidRDefault="008B6025" w:rsidP="00DA3963">
      <w:pPr>
        <w:rPr>
          <w:rFonts w:ascii="맑은 고딕" w:hAnsi="맑은 고딕"/>
          <w:sz w:val="20"/>
        </w:rPr>
      </w:pPr>
    </w:p>
    <w:sectPr w:rsidR="008B6025" w:rsidRPr="007515F1" w:rsidSect="003B1E14">
      <w:footerReference w:type="default" r:id="rId11"/>
      <w:pgSz w:w="11906" w:h="16838" w:code="9"/>
      <w:pgMar w:top="1440" w:right="1134" w:bottom="1440" w:left="1418" w:header="720" w:footer="720" w:gutter="0"/>
      <w:pgNumType w:fmt="decimalFullWidth"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7CAD" w14:textId="77777777" w:rsidR="004F388E" w:rsidRDefault="004F388E">
      <w:pPr>
        <w:spacing w:line="240" w:lineRule="auto"/>
      </w:pPr>
      <w:r>
        <w:separator/>
      </w:r>
    </w:p>
    <w:p w14:paraId="6D3EE5CA" w14:textId="77777777" w:rsidR="004F388E" w:rsidRDefault="004F388E"/>
    <w:p w14:paraId="21027AA2" w14:textId="77777777" w:rsidR="004F388E" w:rsidRDefault="004F388E"/>
    <w:p w14:paraId="77276341" w14:textId="77777777" w:rsidR="004F388E" w:rsidRDefault="004F388E" w:rsidP="00A05246">
      <w:pPr>
        <w:ind w:left="1000"/>
      </w:pPr>
    </w:p>
    <w:p w14:paraId="3D179C9D" w14:textId="77777777" w:rsidR="004F388E" w:rsidRDefault="004F388E"/>
  </w:endnote>
  <w:endnote w:type="continuationSeparator" w:id="0">
    <w:p w14:paraId="2807374A" w14:textId="77777777" w:rsidR="004F388E" w:rsidRDefault="004F388E">
      <w:pPr>
        <w:spacing w:line="240" w:lineRule="auto"/>
      </w:pPr>
      <w:r>
        <w:continuationSeparator/>
      </w:r>
    </w:p>
    <w:p w14:paraId="37E0DA30" w14:textId="77777777" w:rsidR="004F388E" w:rsidRDefault="004F388E"/>
    <w:p w14:paraId="481F4824" w14:textId="77777777" w:rsidR="004F388E" w:rsidRDefault="004F388E" w:rsidP="00A05246">
      <w:pPr>
        <w:ind w:left="400"/>
      </w:pPr>
    </w:p>
    <w:p w14:paraId="731F6BB6" w14:textId="77777777" w:rsidR="004F388E" w:rsidRDefault="004F388E" w:rsidP="00A05246">
      <w:pPr>
        <w:ind w:left="1000"/>
      </w:pPr>
    </w:p>
    <w:p w14:paraId="17740EC5" w14:textId="77777777" w:rsidR="004F388E" w:rsidRDefault="004F3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433C" w14:textId="378C080E" w:rsidR="00F07E25" w:rsidRPr="00E775B2" w:rsidRDefault="00924825" w:rsidP="00B15C29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inline distT="0" distB="0" distL="0" distR="0" wp14:anchorId="5E082AFC" wp14:editId="13AEE4CB">
          <wp:extent cx="6105525" cy="66675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7E25">
      <w:rPr>
        <w:rFonts w:ascii="Arial" w:hAnsi="Arial" w:cs="Arial"/>
        <w:sz w:val="14"/>
        <w:szCs w:val="14"/>
      </w:rPr>
      <w:t>Copyright(c) 20</w:t>
    </w:r>
    <w:r w:rsidR="00F07E25">
      <w:rPr>
        <w:rFonts w:ascii="Arial" w:hAnsi="Arial" w:cs="Arial" w:hint="eastAsia"/>
        <w:sz w:val="14"/>
        <w:szCs w:val="14"/>
      </w:rPr>
      <w:t>10</w:t>
    </w:r>
    <w:r w:rsidR="00F07E25" w:rsidRPr="00E775B2">
      <w:rPr>
        <w:rFonts w:ascii="Arial" w:hAnsi="Arial" w:cs="Arial"/>
        <w:sz w:val="14"/>
        <w:szCs w:val="14"/>
      </w:rPr>
      <w:t xml:space="preserve"> SK C&amp;C Co.,Ltd.</w:t>
    </w:r>
    <w:r w:rsidR="00F07E25">
      <w:rPr>
        <w:rFonts w:ascii="Arial" w:hAnsi="Arial" w:cs="Arial" w:hint="eastAsia"/>
        <w:sz w:val="14"/>
        <w:szCs w:val="14"/>
      </w:rPr>
      <w:t xml:space="preserve"> </w:t>
    </w:r>
    <w:r w:rsidR="00F07E25" w:rsidRPr="00E775B2">
      <w:rPr>
        <w:rFonts w:ascii="Arial" w:hAnsi="Arial" w:cs="Arial"/>
        <w:sz w:val="14"/>
        <w:szCs w:val="14"/>
      </w:rPr>
      <w:t>All rights reserved</w:t>
    </w:r>
    <w:r w:rsidR="00F07E25">
      <w:rPr>
        <w:rFonts w:ascii="Arial" w:hAnsi="Arial" w:cs="Arial" w:hint="eastAsia"/>
        <w:sz w:val="14"/>
        <w:szCs w:val="14"/>
      </w:rPr>
      <w:tab/>
    </w:r>
    <w:r w:rsidRPr="00EB53A6">
      <w:rPr>
        <w:rFonts w:ascii="맑은 고딕" w:hAnsi="맑은 고딕" w:hint="eastAsia"/>
        <w:noProof/>
      </w:rPr>
      <w:drawing>
        <wp:inline distT="0" distB="0" distL="0" distR="0" wp14:anchorId="7A65F4E3" wp14:editId="0D3C0B20">
          <wp:extent cx="495300" cy="276225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6" t="2188" r="54419" b="56425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F02C8A" w14:textId="77777777" w:rsidR="00F07E25" w:rsidRDefault="00F07E25" w:rsidP="003D17B3">
    <w:pPr>
      <w:pStyle w:val="af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377FBC">
      <w:rPr>
        <w:noProof/>
        <w:lang w:val="ko-KR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0ECEA" w14:textId="68C9713E" w:rsidR="00F07E25" w:rsidRDefault="00FB52B3" w:rsidP="00B15C29">
    <w:pPr>
      <w:tabs>
        <w:tab w:val="right" w:pos="9720"/>
      </w:tabs>
      <w:rPr>
        <w:rFonts w:ascii="맑은 고딕" w:hAnsi="맑은 고딕"/>
      </w:rPr>
    </w:pPr>
    <w:r w:rsidRPr="00FB52B3">
      <w:rPr>
        <w:noProof/>
      </w:rPr>
      <w:drawing>
        <wp:anchor distT="0" distB="0" distL="114300" distR="114300" simplePos="0" relativeHeight="251658240" behindDoc="0" locked="0" layoutInCell="1" allowOverlap="1" wp14:anchorId="34E362E9" wp14:editId="5C527582">
          <wp:simplePos x="0" y="0"/>
          <wp:positionH relativeFrom="margin">
            <wp:align>right</wp:align>
          </wp:positionH>
          <wp:positionV relativeFrom="paragraph">
            <wp:posOffset>269684</wp:posOffset>
          </wp:positionV>
          <wp:extent cx="743822" cy="207034"/>
          <wp:effectExtent l="0" t="0" r="0" b="2540"/>
          <wp:wrapNone/>
          <wp:docPr id="3" name="Picture 2" descr="klimsolution">
            <a:extLst xmlns:a="http://schemas.openxmlformats.org/drawingml/2006/main">
              <a:ext uri="{FF2B5EF4-FFF2-40B4-BE49-F238E27FC236}">
                <a16:creationId xmlns:a16="http://schemas.microsoft.com/office/drawing/2014/main" id="{CC902B70-0940-F808-9612-F65BC759AE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klimsolution">
                    <a:extLst>
                      <a:ext uri="{FF2B5EF4-FFF2-40B4-BE49-F238E27FC236}">
                        <a16:creationId xmlns:a16="http://schemas.microsoft.com/office/drawing/2014/main" id="{CC902B70-0940-F808-9612-F65BC759AED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822" cy="2070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25">
      <w:rPr>
        <w:rFonts w:ascii="Arial" w:hAnsi="Arial" w:cs="Arial"/>
        <w:noProof/>
        <w:sz w:val="14"/>
        <w:szCs w:val="14"/>
      </w:rPr>
      <w:drawing>
        <wp:inline distT="0" distB="0" distL="0" distR="0" wp14:anchorId="2EF65E79" wp14:editId="46E24DEE">
          <wp:extent cx="6105525" cy="66675"/>
          <wp:effectExtent l="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7E25">
      <w:rPr>
        <w:rFonts w:ascii="Arial" w:hAnsi="Arial" w:cs="Arial" w:hint="eastAsia"/>
        <w:sz w:val="14"/>
        <w:szCs w:val="14"/>
      </w:rPr>
      <w:tab/>
    </w:r>
  </w:p>
  <w:p w14:paraId="344DB71B" w14:textId="1C452DB4" w:rsidR="00F07E25" w:rsidRPr="00B315F0" w:rsidRDefault="00F07E25" w:rsidP="003B1E14">
    <w:pPr>
      <w:pStyle w:val="af8"/>
      <w:jc w:val="center"/>
    </w:pPr>
    <w:r w:rsidRPr="00B315F0">
      <w:fldChar w:fldCharType="begin"/>
    </w:r>
    <w:r w:rsidRPr="00B315F0">
      <w:instrText xml:space="preserve"> PAGE   \* MERGEFORMAT </w:instrText>
    </w:r>
    <w:r w:rsidRPr="00B315F0">
      <w:fldChar w:fldCharType="separate"/>
    </w:r>
    <w:r w:rsidR="003B4404">
      <w:rPr>
        <w:rFonts w:hint="eastAsia"/>
        <w:noProof/>
      </w:rPr>
      <w:t>５</w:t>
    </w:r>
    <w:r w:rsidRPr="00B315F0">
      <w:fldChar w:fldCharType="end"/>
    </w:r>
    <w:r w:rsidR="00FB52B3" w:rsidRPr="00FB52B3">
      <w:rPr>
        <w:rFonts w:eastAsia="맑은 고딕"/>
        <w:noProof/>
        <w:sz w:val="22"/>
        <w:lang w:val="en-US" w:eastAsia="ko-KR"/>
      </w:rPr>
      <w:t xml:space="preserve"> </w:t>
    </w:r>
  </w:p>
  <w:p w14:paraId="2873C2C9" w14:textId="77777777" w:rsidR="00F07E25" w:rsidRDefault="00F07E25" w:rsidP="00BF77D7">
    <w:pPr>
      <w:pStyle w:val="af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30FE" w14:textId="77777777" w:rsidR="004F388E" w:rsidRDefault="004F388E">
      <w:pPr>
        <w:spacing w:line="240" w:lineRule="auto"/>
      </w:pPr>
      <w:r>
        <w:separator/>
      </w:r>
    </w:p>
    <w:p w14:paraId="14E25399" w14:textId="77777777" w:rsidR="004F388E" w:rsidRDefault="004F388E"/>
    <w:p w14:paraId="49ADC775" w14:textId="77777777" w:rsidR="004F388E" w:rsidRDefault="004F388E"/>
    <w:p w14:paraId="2AC9BA28" w14:textId="77777777" w:rsidR="004F388E" w:rsidRDefault="004F388E" w:rsidP="00A05246">
      <w:pPr>
        <w:ind w:left="1000"/>
      </w:pPr>
    </w:p>
    <w:p w14:paraId="17F76487" w14:textId="77777777" w:rsidR="004F388E" w:rsidRDefault="004F388E"/>
  </w:footnote>
  <w:footnote w:type="continuationSeparator" w:id="0">
    <w:p w14:paraId="6F0BF0FD" w14:textId="77777777" w:rsidR="004F388E" w:rsidRDefault="004F388E">
      <w:pPr>
        <w:spacing w:line="240" w:lineRule="auto"/>
      </w:pPr>
      <w:r>
        <w:continuationSeparator/>
      </w:r>
    </w:p>
    <w:p w14:paraId="382917A4" w14:textId="77777777" w:rsidR="004F388E" w:rsidRDefault="004F388E"/>
    <w:p w14:paraId="1B7CC0A1" w14:textId="77777777" w:rsidR="004F388E" w:rsidRDefault="004F388E"/>
    <w:p w14:paraId="1BF68FFF" w14:textId="77777777" w:rsidR="004F388E" w:rsidRDefault="004F388E" w:rsidP="00A05246">
      <w:pPr>
        <w:ind w:left="1000"/>
      </w:pPr>
    </w:p>
    <w:p w14:paraId="5CFEE341" w14:textId="77777777" w:rsidR="004F388E" w:rsidRDefault="004F38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BC96" w14:textId="77777777" w:rsidR="00F07E25" w:rsidRDefault="00F07E25">
    <w:r>
      <w:rPr>
        <w:lang w:val="ko-KR"/>
      </w:rPr>
      <w:t>이</w:t>
    </w:r>
    <w:r>
      <w:rPr>
        <w:rStyle w:val="ad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83" w:type="dxa"/>
      <w:tblInd w:w="-185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065"/>
      <w:gridCol w:w="218"/>
    </w:tblGrid>
    <w:tr w:rsidR="00F07E25" w:rsidRPr="00063E2F" w14:paraId="7571C14A" w14:textId="77777777" w:rsidTr="00374365">
      <w:trPr>
        <w:cantSplit/>
        <w:trHeight w:val="1567"/>
      </w:trPr>
      <w:tc>
        <w:tcPr>
          <w:tcW w:w="10065" w:type="dxa"/>
        </w:tcPr>
        <w:tbl>
          <w:tblPr>
            <w:tblW w:w="4856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3"/>
            <w:gridCol w:w="1072"/>
            <w:gridCol w:w="3360"/>
            <w:gridCol w:w="856"/>
            <w:gridCol w:w="1932"/>
          </w:tblGrid>
          <w:tr w:rsidR="00F07E25" w:rsidRPr="007D6642" w14:paraId="0A102682" w14:textId="77777777" w:rsidTr="00FB52B3">
            <w:trPr>
              <w:trHeight w:val="565"/>
            </w:trPr>
            <w:tc>
              <w:tcPr>
                <w:tcW w:w="1229" w:type="pct"/>
                <w:vMerge w:val="restart"/>
                <w:vAlign w:val="center"/>
              </w:tcPr>
              <w:p w14:paraId="65A51995" w14:textId="6C135B8A" w:rsidR="00F07E25" w:rsidRPr="003A60E1" w:rsidRDefault="008653E2" w:rsidP="003259B8">
                <w:pPr>
                  <w:pStyle w:val="af6"/>
                  <w:jc w:val="center"/>
                  <w:rPr>
                    <w:rFonts w:ascii="Arial" w:eastAsia="굴림" w:hAnsi="Arial" w:cs="Arial"/>
                    <w:lang w:val="en-US" w:eastAsia="ko-KR"/>
                  </w:rPr>
                </w:pPr>
                <w:r w:rsidRPr="008653E2">
                  <w:rPr>
                    <w:rFonts w:ascii="Arial" w:eastAsia="굴림" w:hAnsi="Arial" w:cs="Arial"/>
                    <w:noProof/>
                    <w:lang w:val="en-US" w:eastAsia="ko-KR"/>
                  </w:rPr>
                  <w:drawing>
                    <wp:inline distT="0" distB="0" distL="0" distR="0" wp14:anchorId="3DABAF8C" wp14:editId="3A4DC2D5">
                      <wp:extent cx="1259205" cy="269875"/>
                      <wp:effectExtent l="0" t="0" r="0" b="0"/>
                      <wp:docPr id="1026" name="Picture 2" descr="COMES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120549D-280E-486A-AF90-E166C99E0E3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6" name="Picture 2" descr="COMES">
                                <a:extLst>
                                  <a:ext uri="{FF2B5EF4-FFF2-40B4-BE49-F238E27FC236}">
                                    <a16:creationId xmlns:a16="http://schemas.microsoft.com/office/drawing/2014/main" id="{5120549D-280E-486A-AF90-E166C99E0E32}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9205" cy="2698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71" w:type="pct"/>
                <w:gridSpan w:val="4"/>
                <w:vAlign w:val="center"/>
              </w:tcPr>
              <w:p w14:paraId="09D34BD0" w14:textId="77777777" w:rsidR="00F07E25" w:rsidRPr="00BF30D4" w:rsidRDefault="00F07E25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28"/>
                    <w:szCs w:val="28"/>
                    <w:lang w:val="en-US" w:eastAsia="ko-KR"/>
                  </w:rPr>
                </w:pPr>
                <w:r w:rsidRPr="00BF30D4">
                  <w:rPr>
                    <w:rFonts w:ascii="맑은 고딕" w:hAnsi="맑은 고딕" w:cs="Arial" w:hint="eastAsia"/>
                    <w:b/>
                    <w:sz w:val="28"/>
                    <w:szCs w:val="28"/>
                    <w:lang w:val="en-US" w:eastAsia="ko-KR"/>
                  </w:rPr>
                  <w:t>외부연동 규격서</w:t>
                </w:r>
              </w:p>
            </w:tc>
          </w:tr>
          <w:tr w:rsidR="00612B2A" w:rsidRPr="007D6642" w14:paraId="156F5292" w14:textId="77777777" w:rsidTr="00BF30D4">
            <w:trPr>
              <w:trHeight w:val="45"/>
            </w:trPr>
            <w:tc>
              <w:tcPr>
                <w:tcW w:w="1229" w:type="pct"/>
                <w:vMerge/>
              </w:tcPr>
              <w:p w14:paraId="28A208B1" w14:textId="77777777" w:rsidR="00612B2A" w:rsidRPr="003A60E1" w:rsidRDefault="00612B2A" w:rsidP="006D0EB6">
                <w:pPr>
                  <w:pStyle w:val="af6"/>
                  <w:ind w:left="880"/>
                  <w:rPr>
                    <w:rFonts w:ascii="Arial" w:eastAsia="굴림" w:hAnsi="Arial" w:cs="Arial"/>
                    <w:lang w:val="en-US" w:eastAsia="ko-KR"/>
                  </w:rPr>
                </w:pPr>
              </w:p>
            </w:tc>
            <w:tc>
              <w:tcPr>
                <w:tcW w:w="560" w:type="pct"/>
                <w:vAlign w:val="center"/>
              </w:tcPr>
              <w:p w14:paraId="6B34425E" w14:textId="77777777" w:rsidR="00612B2A" w:rsidRPr="003A60E1" w:rsidRDefault="00612B2A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 w:rsidRPr="003A60E1"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프로젝트</w:t>
                </w:r>
              </w:p>
            </w:tc>
            <w:tc>
              <w:tcPr>
                <w:tcW w:w="1755" w:type="pct"/>
                <w:vAlign w:val="center"/>
              </w:tcPr>
              <w:p w14:paraId="4EE308B5" w14:textId="2CCE3F8E" w:rsidR="00612B2A" w:rsidRPr="003A60E1" w:rsidRDefault="008653E2" w:rsidP="006851E9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H</w:t>
                </w:r>
                <w:r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  <w:t>R</w:t>
                </w:r>
                <w:r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시즌2</w:t>
                </w:r>
              </w:p>
            </w:tc>
            <w:tc>
              <w:tcPr>
                <w:tcW w:w="447" w:type="pct"/>
                <w:vAlign w:val="center"/>
              </w:tcPr>
              <w:p w14:paraId="76D1EBA1" w14:textId="77777777" w:rsidR="00612B2A" w:rsidRPr="003A60E1" w:rsidRDefault="00612B2A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 w:rsidRPr="003A60E1"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단계</w:t>
                </w:r>
              </w:p>
            </w:tc>
            <w:tc>
              <w:tcPr>
                <w:tcW w:w="1008" w:type="pct"/>
                <w:vAlign w:val="center"/>
              </w:tcPr>
              <w:p w14:paraId="6E49848F" w14:textId="75B3452A" w:rsidR="00612B2A" w:rsidRPr="003A60E1" w:rsidRDefault="008653E2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설계</w:t>
                </w:r>
              </w:p>
            </w:tc>
          </w:tr>
          <w:tr w:rsidR="00F07E25" w:rsidRPr="007D6642" w14:paraId="1D4070D6" w14:textId="77777777" w:rsidTr="00BF30D4">
            <w:trPr>
              <w:trHeight w:val="45"/>
            </w:trPr>
            <w:tc>
              <w:tcPr>
                <w:tcW w:w="1229" w:type="pct"/>
                <w:vMerge/>
              </w:tcPr>
              <w:p w14:paraId="6ABF5ED0" w14:textId="77777777" w:rsidR="00F07E25" w:rsidRPr="003A60E1" w:rsidRDefault="00F07E25" w:rsidP="006D0EB6">
                <w:pPr>
                  <w:pStyle w:val="af6"/>
                  <w:ind w:left="880"/>
                  <w:rPr>
                    <w:rFonts w:ascii="Arial" w:eastAsia="굴림" w:hAnsi="Arial" w:cs="Arial"/>
                    <w:lang w:val="en-US" w:eastAsia="ko-KR"/>
                  </w:rPr>
                </w:pPr>
              </w:p>
            </w:tc>
            <w:tc>
              <w:tcPr>
                <w:tcW w:w="560" w:type="pct"/>
                <w:vAlign w:val="center"/>
              </w:tcPr>
              <w:p w14:paraId="4AA53F1B" w14:textId="77777777" w:rsidR="00F07E25" w:rsidRPr="003A60E1" w:rsidRDefault="00F07E25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 w:rsidRPr="003A60E1"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시스템</w:t>
                </w:r>
              </w:p>
            </w:tc>
            <w:tc>
              <w:tcPr>
                <w:tcW w:w="1755" w:type="pct"/>
                <w:vAlign w:val="center"/>
              </w:tcPr>
              <w:p w14:paraId="4072DE14" w14:textId="0C6DDE29" w:rsidR="00F07E25" w:rsidRPr="003A60E1" w:rsidRDefault="008653E2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H</w:t>
                </w:r>
                <w:r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  <w:t>R</w:t>
                </w:r>
              </w:p>
            </w:tc>
            <w:tc>
              <w:tcPr>
                <w:tcW w:w="447" w:type="pct"/>
                <w:vAlign w:val="center"/>
              </w:tcPr>
              <w:p w14:paraId="11BE74FE" w14:textId="77777777" w:rsidR="00F07E25" w:rsidRPr="003A60E1" w:rsidRDefault="00F07E25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 w:rsidRPr="003A60E1"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문서번호</w:t>
                </w:r>
              </w:p>
            </w:tc>
            <w:tc>
              <w:tcPr>
                <w:tcW w:w="1008" w:type="pct"/>
                <w:vAlign w:val="center"/>
              </w:tcPr>
              <w:p w14:paraId="529AF1F0" w14:textId="77777777" w:rsidR="00F07E25" w:rsidRPr="003A60E1" w:rsidRDefault="00F07E25" w:rsidP="00612B2A">
                <w:pPr>
                  <w:pStyle w:val="af6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</w:p>
            </w:tc>
          </w:tr>
          <w:tr w:rsidR="00F07E25" w:rsidRPr="007D6642" w14:paraId="6E7D4DB2" w14:textId="77777777" w:rsidTr="00BF30D4">
            <w:trPr>
              <w:trHeight w:val="45"/>
            </w:trPr>
            <w:tc>
              <w:tcPr>
                <w:tcW w:w="1229" w:type="pct"/>
                <w:vMerge/>
              </w:tcPr>
              <w:p w14:paraId="4C3583C1" w14:textId="77777777" w:rsidR="00F07E25" w:rsidRPr="003A60E1" w:rsidRDefault="00F07E25" w:rsidP="006D0EB6">
                <w:pPr>
                  <w:pStyle w:val="af6"/>
                  <w:ind w:left="880"/>
                  <w:rPr>
                    <w:rFonts w:ascii="Arial" w:eastAsia="굴림" w:hAnsi="Arial" w:cs="Arial"/>
                    <w:lang w:val="en-US" w:eastAsia="ko-KR"/>
                  </w:rPr>
                </w:pPr>
              </w:p>
            </w:tc>
            <w:tc>
              <w:tcPr>
                <w:tcW w:w="560" w:type="pct"/>
                <w:vAlign w:val="center"/>
              </w:tcPr>
              <w:p w14:paraId="3C0C5DED" w14:textId="77777777" w:rsidR="00F07E25" w:rsidRPr="003A60E1" w:rsidRDefault="00F07E25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 w:rsidRPr="003A60E1"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작성자</w:t>
                </w:r>
              </w:p>
            </w:tc>
            <w:tc>
              <w:tcPr>
                <w:tcW w:w="1755" w:type="pct"/>
                <w:vAlign w:val="center"/>
              </w:tcPr>
              <w:p w14:paraId="417C2CA2" w14:textId="334641DA" w:rsidR="00F07E25" w:rsidRPr="003A60E1" w:rsidRDefault="008653E2" w:rsidP="008653E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김부루나</w:t>
                </w:r>
              </w:p>
            </w:tc>
            <w:tc>
              <w:tcPr>
                <w:tcW w:w="447" w:type="pct"/>
                <w:vAlign w:val="center"/>
              </w:tcPr>
              <w:p w14:paraId="53C90D08" w14:textId="77777777" w:rsidR="00F07E25" w:rsidRPr="003A60E1" w:rsidRDefault="00F07E25" w:rsidP="00321C62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 w:rsidRPr="003A60E1"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작성일자</w:t>
                </w:r>
              </w:p>
            </w:tc>
            <w:tc>
              <w:tcPr>
                <w:tcW w:w="1008" w:type="pct"/>
                <w:vAlign w:val="center"/>
              </w:tcPr>
              <w:p w14:paraId="6305BF00" w14:textId="3C13DCC2" w:rsidR="00F07E25" w:rsidRPr="003A60E1" w:rsidRDefault="008653E2" w:rsidP="00612B2A">
                <w:pPr>
                  <w:pStyle w:val="af6"/>
                  <w:jc w:val="center"/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</w:pPr>
                <w:r>
                  <w:rPr>
                    <w:rFonts w:ascii="맑은 고딕" w:hAnsi="맑은 고딕" w:cs="Arial" w:hint="eastAsia"/>
                    <w:sz w:val="16"/>
                    <w:szCs w:val="16"/>
                    <w:lang w:val="en-US" w:eastAsia="ko-KR"/>
                  </w:rPr>
                  <w:t>2</w:t>
                </w:r>
                <w:r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  <w:t>022-10-</w:t>
                </w:r>
                <w:r w:rsidR="001F4619">
                  <w:rPr>
                    <w:rFonts w:ascii="맑은 고딕" w:hAnsi="맑은 고딕" w:cs="Arial"/>
                    <w:sz w:val="16"/>
                    <w:szCs w:val="16"/>
                    <w:lang w:val="en-US" w:eastAsia="ko-KR"/>
                  </w:rPr>
                  <w:t>20</w:t>
                </w:r>
              </w:p>
            </w:tc>
          </w:tr>
        </w:tbl>
        <w:p w14:paraId="581A98AE" w14:textId="77777777" w:rsidR="00F07E25" w:rsidRPr="00063E2F" w:rsidRDefault="00F07E25" w:rsidP="006D0EB6"/>
      </w:tc>
      <w:tc>
        <w:tcPr>
          <w:tcW w:w="218" w:type="dxa"/>
        </w:tcPr>
        <w:p w14:paraId="0F601E29" w14:textId="77777777" w:rsidR="00F07E25" w:rsidRPr="00063E2F" w:rsidRDefault="00F07E25" w:rsidP="00413ADC">
          <w:pPr>
            <w:spacing w:line="360" w:lineRule="auto"/>
            <w:ind w:leftChars="-92" w:left="-202" w:rightChars="100" w:right="220"/>
            <w:jc w:val="right"/>
          </w:pPr>
        </w:p>
      </w:tc>
    </w:tr>
  </w:tbl>
  <w:p w14:paraId="28112F24" w14:textId="77777777" w:rsidR="00F07E25" w:rsidRDefault="00F07E25" w:rsidP="00374365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82BEF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1277" w:firstLine="0"/>
      </w:pPr>
      <w:rPr>
        <w:rFonts w:ascii="맑은 고딕" w:eastAsia="맑은 고딕" w:hAnsi="맑은 고딕" w:hint="eastAsia"/>
        <w:b/>
      </w:rPr>
    </w:lvl>
    <w:lvl w:ilvl="2">
      <w:start w:val="1"/>
      <w:numFmt w:val="decimal"/>
      <w:pStyle w:val="3"/>
      <w:suff w:val="space"/>
      <w:lvlText w:val="%1.%2.%3."/>
      <w:lvlJc w:val="left"/>
      <w:pPr>
        <w:ind w:left="2552" w:firstLine="0"/>
      </w:pPr>
      <w:rPr>
        <w:rFonts w:ascii="맑은 고딕" w:eastAsia="맑은 고딕" w:hAnsi="맑은 고딕"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387FD1"/>
    <w:multiLevelType w:val="multilevel"/>
    <w:tmpl w:val="D430E0BA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277" w:firstLine="0"/>
      </w:pPr>
      <w:rPr>
        <w:rFonts w:ascii="맑은 고딕" w:eastAsia="맑은 고딕" w:hAnsi="맑은 고딕" w:hint="eastAsia"/>
        <w:b/>
      </w:rPr>
    </w:lvl>
    <w:lvl w:ilvl="2">
      <w:start w:val="1"/>
      <w:numFmt w:val="decimal"/>
      <w:suff w:val="space"/>
      <w:lvlText w:val="%1.%2.%3."/>
      <w:lvlJc w:val="left"/>
      <w:pPr>
        <w:ind w:left="2552" w:firstLine="0"/>
      </w:pPr>
      <w:rPr>
        <w:rFonts w:ascii="맑은 고딕" w:eastAsia="맑은 고딕" w:hAnsi="맑은 고딕"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4">
      <w:start w:val="1"/>
      <w:numFmt w:val="ganada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5" w15:restartNumberingAfterBreak="0">
    <w:nsid w:val="102B74D1"/>
    <w:multiLevelType w:val="multilevel"/>
    <w:tmpl w:val="0324D6C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44839D5"/>
    <w:multiLevelType w:val="hybridMultilevel"/>
    <w:tmpl w:val="BF7EB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6C72B04E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2904C48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368C36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5202E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7AAEE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D28017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C9064A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3541EF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464B9B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A82468"/>
    <w:multiLevelType w:val="hybridMultilevel"/>
    <w:tmpl w:val="7916D2F4"/>
    <w:lvl w:ilvl="0" w:tplc="FFFFFFFF">
      <w:start w:val="1"/>
      <w:numFmt w:val="decimal"/>
      <w:pStyle w:val="a2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FFFFFFFF">
      <w:start w:val="1"/>
      <w:numFmt w:val="decimal"/>
      <w:pStyle w:val="a2"/>
      <w:lvlText w:val="[%2]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 w:tplc="FFFFFFFF">
      <w:start w:val="1"/>
      <w:numFmt w:val="decimal"/>
      <w:suff w:val="space"/>
      <w:lvlText w:val="%3."/>
      <w:lvlJc w:val="left"/>
      <w:pPr>
        <w:ind w:left="1485" w:hanging="285"/>
      </w:pPr>
      <w:rPr>
        <w:rFonts w:hint="eastAsia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EE6481"/>
    <w:multiLevelType w:val="hybridMultilevel"/>
    <w:tmpl w:val="E6D8825C"/>
    <w:lvl w:ilvl="0" w:tplc="AC2EDB38">
      <w:start w:val="1"/>
      <w:numFmt w:val="bullet"/>
      <w:pStyle w:val="Bullet-Box2"/>
      <w:lvlText w:val=""/>
      <w:lvlJc w:val="left"/>
      <w:pPr>
        <w:tabs>
          <w:tab w:val="num" w:pos="700"/>
        </w:tabs>
        <w:ind w:left="624" w:hanging="284"/>
      </w:pPr>
      <w:rPr>
        <w:rFonts w:ascii="Wingdings 2" w:hAnsi="Wingdings 2" w:hint="default"/>
      </w:rPr>
    </w:lvl>
    <w:lvl w:ilvl="1" w:tplc="29FC1628">
      <w:start w:val="1"/>
      <w:numFmt w:val="bullet"/>
      <w:pStyle w:val="Bullet-Box2"/>
      <w:lvlText w:val="-"/>
      <w:lvlJc w:val="left"/>
      <w:pPr>
        <w:tabs>
          <w:tab w:val="num" w:pos="1360"/>
        </w:tabs>
        <w:ind w:left="1341" w:hanging="341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1EDF7E2E"/>
    <w:multiLevelType w:val="hybridMultilevel"/>
    <w:tmpl w:val="DB62FE6E"/>
    <w:lvl w:ilvl="0" w:tplc="039CAF1C">
      <w:start w:val="1"/>
      <w:numFmt w:val="decimalEnclosedCircle"/>
      <w:pStyle w:val="1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191781B"/>
    <w:multiLevelType w:val="hybridMultilevel"/>
    <w:tmpl w:val="F0FA5758"/>
    <w:lvl w:ilvl="0" w:tplc="7F6A7C38">
      <w:start w:val="1"/>
      <w:numFmt w:val="bullet"/>
      <w:pStyle w:val="a3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EFEAB5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37ACE4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FE025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074537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95CA23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6E6103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47A159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59C743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063A11"/>
    <w:multiLevelType w:val="hybridMultilevel"/>
    <w:tmpl w:val="D2163E7A"/>
    <w:lvl w:ilvl="0" w:tplc="651689C4">
      <w:start w:val="1"/>
      <w:numFmt w:val="bullet"/>
      <w:pStyle w:val="a4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A46AF99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906759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47CFD4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EEA277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15C6FD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D32256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31ABBA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804965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EB705E"/>
    <w:multiLevelType w:val="multilevel"/>
    <w:tmpl w:val="06125638"/>
    <w:lvl w:ilvl="0">
      <w:start w:val="2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eastAsia="바탕" w:hAnsi="Wingdings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571"/>
        </w:tabs>
        <w:ind w:left="1418" w:hanging="567"/>
      </w:pPr>
      <w:rPr>
        <w:rFonts w:ascii="Wingdings" w:hAnsi="Wingdings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 w15:restartNumberingAfterBreak="0">
    <w:nsid w:val="42A31CEF"/>
    <w:multiLevelType w:val="hybridMultilevel"/>
    <w:tmpl w:val="6D862ED2"/>
    <w:lvl w:ilvl="0" w:tplc="0E145086">
      <w:start w:val="1"/>
      <w:numFmt w:val="bullet"/>
      <w:pStyle w:val="a5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5C274C"/>
    <w:multiLevelType w:val="hybridMultilevel"/>
    <w:tmpl w:val="B67C575E"/>
    <w:lvl w:ilvl="0" w:tplc="8D428722">
      <w:start w:val="1"/>
      <w:numFmt w:val="bullet"/>
      <w:pStyle w:val="a6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1F32FE"/>
    <w:multiLevelType w:val="multilevel"/>
    <w:tmpl w:val="7F72A0A2"/>
    <w:lvl w:ilvl="0">
      <w:start w:val="1"/>
      <w:numFmt w:val="bullet"/>
      <w:pStyle w:val="Bullet-Box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72"/>
        </w:tabs>
        <w:ind w:left="77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83"/>
        </w:tabs>
        <w:ind w:left="630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55"/>
        </w:tabs>
        <w:ind w:left="105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97"/>
        </w:tabs>
        <w:ind w:left="119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39"/>
        </w:tabs>
        <w:ind w:left="133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03"/>
        </w:tabs>
        <w:ind w:left="148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63"/>
        </w:tabs>
        <w:ind w:left="1622" w:hanging="1559"/>
      </w:pPr>
      <w:rPr>
        <w:rFonts w:hint="eastAsia"/>
      </w:rPr>
    </w:lvl>
  </w:abstractNum>
  <w:abstractNum w:abstractNumId="17" w15:restartNumberingAfterBreak="0">
    <w:nsid w:val="47AF4B7B"/>
    <w:multiLevelType w:val="hybridMultilevel"/>
    <w:tmpl w:val="3CB43748"/>
    <w:lvl w:ilvl="0" w:tplc="5692AB2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ED248A"/>
    <w:multiLevelType w:val="hybridMultilevel"/>
    <w:tmpl w:val="005897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F48320F"/>
    <w:multiLevelType w:val="hybridMultilevel"/>
    <w:tmpl w:val="923A65A4"/>
    <w:lvl w:ilvl="0" w:tplc="D0447740">
      <w:start w:val="1"/>
      <w:numFmt w:val="bullet"/>
      <w:pStyle w:val="12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D744D4"/>
    <w:multiLevelType w:val="singleLevel"/>
    <w:tmpl w:val="04090011"/>
    <w:lvl w:ilvl="0">
      <w:start w:val="1"/>
      <w:numFmt w:val="decimalEnclosedCircle"/>
      <w:pStyle w:val="-1"/>
      <w:lvlText w:val="%1"/>
      <w:legacy w:legacy="1" w:legacySpace="0" w:legacyIndent="425"/>
      <w:lvlJc w:val="left"/>
      <w:pPr>
        <w:ind w:left="851" w:hanging="425"/>
      </w:pPr>
    </w:lvl>
  </w:abstractNum>
  <w:abstractNum w:abstractNumId="21" w15:restartNumberingAfterBreak="0">
    <w:nsid w:val="5A7D2F9F"/>
    <w:multiLevelType w:val="hybridMultilevel"/>
    <w:tmpl w:val="160C4F66"/>
    <w:lvl w:ilvl="0" w:tplc="BEFC390A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B420C97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94EBEB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27A5A2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7DA0A0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8B28A5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122D62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F7E441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3625FE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D1F45F9"/>
    <w:multiLevelType w:val="hybridMultilevel"/>
    <w:tmpl w:val="04987C26"/>
    <w:lvl w:ilvl="0" w:tplc="1F542B86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2E0281CE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987B3A"/>
    <w:multiLevelType w:val="hybridMultilevel"/>
    <w:tmpl w:val="61823ADA"/>
    <w:lvl w:ilvl="0" w:tplc="5EE02332">
      <w:start w:val="1"/>
      <w:numFmt w:val="bullet"/>
      <w:pStyle w:val="21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834071"/>
    <w:multiLevelType w:val="hybridMultilevel"/>
    <w:tmpl w:val="DA30F496"/>
    <w:lvl w:ilvl="0" w:tplc="53542872">
      <w:start w:val="1"/>
      <w:numFmt w:val="bullet"/>
      <w:pStyle w:val="-2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022242A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668A56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F78672C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8D2CF0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550C11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9622EF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3F6C09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A30468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7114B4"/>
    <w:multiLevelType w:val="hybridMultilevel"/>
    <w:tmpl w:val="7D3ABEEE"/>
    <w:lvl w:ilvl="0" w:tplc="CA64D574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1D1E6854">
      <w:start w:val="1"/>
      <w:numFmt w:val="bullet"/>
      <w:pStyle w:val="13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7B8AE8F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0A1D11"/>
    <w:multiLevelType w:val="hybridMultilevel"/>
    <w:tmpl w:val="39386F52"/>
    <w:lvl w:ilvl="0" w:tplc="AF24A27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 w16cid:durableId="1519081062">
    <w:abstractNumId w:val="0"/>
  </w:num>
  <w:num w:numId="2" w16cid:durableId="1100564071">
    <w:abstractNumId w:val="26"/>
  </w:num>
  <w:num w:numId="3" w16cid:durableId="301152932">
    <w:abstractNumId w:val="17"/>
  </w:num>
  <w:num w:numId="4" w16cid:durableId="1612857242">
    <w:abstractNumId w:val="2"/>
  </w:num>
  <w:num w:numId="5" w16cid:durableId="1249193532">
    <w:abstractNumId w:val="24"/>
  </w:num>
  <w:num w:numId="6" w16cid:durableId="1963925186">
    <w:abstractNumId w:val="7"/>
  </w:num>
  <w:num w:numId="7" w16cid:durableId="585459511">
    <w:abstractNumId w:val="3"/>
  </w:num>
  <w:num w:numId="8" w16cid:durableId="1825928028">
    <w:abstractNumId w:val="14"/>
  </w:num>
  <w:num w:numId="9" w16cid:durableId="1463188428">
    <w:abstractNumId w:val="15"/>
  </w:num>
  <w:num w:numId="10" w16cid:durableId="86120250">
    <w:abstractNumId w:val="11"/>
  </w:num>
  <w:num w:numId="11" w16cid:durableId="930892283">
    <w:abstractNumId w:val="12"/>
  </w:num>
  <w:num w:numId="12" w16cid:durableId="1769960548">
    <w:abstractNumId w:val="21"/>
  </w:num>
  <w:num w:numId="13" w16cid:durableId="1798136465">
    <w:abstractNumId w:val="19"/>
  </w:num>
  <w:num w:numId="14" w16cid:durableId="410742331">
    <w:abstractNumId w:val="22"/>
  </w:num>
  <w:num w:numId="15" w16cid:durableId="443161798">
    <w:abstractNumId w:val="23"/>
  </w:num>
  <w:num w:numId="16" w16cid:durableId="204217301">
    <w:abstractNumId w:val="25"/>
  </w:num>
  <w:num w:numId="17" w16cid:durableId="2056348769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 w16cid:durableId="817578659">
    <w:abstractNumId w:val="10"/>
  </w:num>
  <w:num w:numId="19" w16cid:durableId="503016442">
    <w:abstractNumId w:val="4"/>
  </w:num>
  <w:num w:numId="20" w16cid:durableId="874276312">
    <w:abstractNumId w:val="6"/>
  </w:num>
  <w:num w:numId="21" w16cid:durableId="1638877973">
    <w:abstractNumId w:val="20"/>
    <w:lvlOverride w:ilvl="0">
      <w:startOverride w:val="1"/>
    </w:lvlOverride>
  </w:num>
  <w:num w:numId="22" w16cid:durableId="893614844">
    <w:abstractNumId w:val="9"/>
  </w:num>
  <w:num w:numId="23" w16cid:durableId="1995184632">
    <w:abstractNumId w:val="16"/>
  </w:num>
  <w:num w:numId="24" w16cid:durableId="2073188793">
    <w:abstractNumId w:val="5"/>
  </w:num>
  <w:num w:numId="25" w16cid:durableId="1446925507">
    <w:abstractNumId w:val="8"/>
  </w:num>
  <w:num w:numId="26" w16cid:durableId="187989924">
    <w:abstractNumId w:val="13"/>
  </w:num>
  <w:num w:numId="27" w16cid:durableId="500779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9953629">
    <w:abstractNumId w:val="0"/>
  </w:num>
  <w:num w:numId="29" w16cid:durableId="1472285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10058950">
    <w:abstractNumId w:val="0"/>
  </w:num>
  <w:num w:numId="31" w16cid:durableId="548802077">
    <w:abstractNumId w:val="4"/>
  </w:num>
  <w:num w:numId="32" w16cid:durableId="692388312">
    <w:abstractNumId w:val="0"/>
  </w:num>
  <w:num w:numId="33" w16cid:durableId="1436830406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253C"/>
    <w:rsid w:val="00004C4D"/>
    <w:rsid w:val="000053DE"/>
    <w:rsid w:val="00005BFE"/>
    <w:rsid w:val="00007A3F"/>
    <w:rsid w:val="00010572"/>
    <w:rsid w:val="000274EB"/>
    <w:rsid w:val="00036B0E"/>
    <w:rsid w:val="00040F5F"/>
    <w:rsid w:val="00041451"/>
    <w:rsid w:val="00041B8A"/>
    <w:rsid w:val="00042203"/>
    <w:rsid w:val="000427D8"/>
    <w:rsid w:val="000546DE"/>
    <w:rsid w:val="00063E2F"/>
    <w:rsid w:val="0007040A"/>
    <w:rsid w:val="00070F39"/>
    <w:rsid w:val="000725AA"/>
    <w:rsid w:val="000937ED"/>
    <w:rsid w:val="000A29E9"/>
    <w:rsid w:val="000A2B2C"/>
    <w:rsid w:val="000B084C"/>
    <w:rsid w:val="000C1877"/>
    <w:rsid w:val="000D30AE"/>
    <w:rsid w:val="000E21EF"/>
    <w:rsid w:val="000E54EC"/>
    <w:rsid w:val="000E6694"/>
    <w:rsid w:val="000F5873"/>
    <w:rsid w:val="0010794B"/>
    <w:rsid w:val="0011682B"/>
    <w:rsid w:val="00126A5E"/>
    <w:rsid w:val="001338B5"/>
    <w:rsid w:val="00136887"/>
    <w:rsid w:val="001503E8"/>
    <w:rsid w:val="00150EF5"/>
    <w:rsid w:val="001574CB"/>
    <w:rsid w:val="0016064B"/>
    <w:rsid w:val="00163646"/>
    <w:rsid w:val="001669ED"/>
    <w:rsid w:val="00172492"/>
    <w:rsid w:val="00182F76"/>
    <w:rsid w:val="00183DA5"/>
    <w:rsid w:val="001A01FD"/>
    <w:rsid w:val="001A104E"/>
    <w:rsid w:val="001A47FC"/>
    <w:rsid w:val="001B5B29"/>
    <w:rsid w:val="001B7604"/>
    <w:rsid w:val="001C67D8"/>
    <w:rsid w:val="001D2957"/>
    <w:rsid w:val="001D524A"/>
    <w:rsid w:val="001D5CBC"/>
    <w:rsid w:val="001D64AB"/>
    <w:rsid w:val="001D7A9A"/>
    <w:rsid w:val="001E040A"/>
    <w:rsid w:val="001E33E7"/>
    <w:rsid w:val="001E6FD5"/>
    <w:rsid w:val="001F04A0"/>
    <w:rsid w:val="001F28B3"/>
    <w:rsid w:val="001F3A7F"/>
    <w:rsid w:val="001F4619"/>
    <w:rsid w:val="001F7399"/>
    <w:rsid w:val="0020350E"/>
    <w:rsid w:val="00204CE6"/>
    <w:rsid w:val="00205F55"/>
    <w:rsid w:val="002078EB"/>
    <w:rsid w:val="0021104D"/>
    <w:rsid w:val="00213C6D"/>
    <w:rsid w:val="00222389"/>
    <w:rsid w:val="0022563A"/>
    <w:rsid w:val="00231129"/>
    <w:rsid w:val="00241A8A"/>
    <w:rsid w:val="00243984"/>
    <w:rsid w:val="00245137"/>
    <w:rsid w:val="00250CEA"/>
    <w:rsid w:val="00250D7F"/>
    <w:rsid w:val="00253ECC"/>
    <w:rsid w:val="002660F8"/>
    <w:rsid w:val="00271E26"/>
    <w:rsid w:val="0027403D"/>
    <w:rsid w:val="0028258C"/>
    <w:rsid w:val="00290DE6"/>
    <w:rsid w:val="00295DA7"/>
    <w:rsid w:val="002A3C0D"/>
    <w:rsid w:val="002A3C14"/>
    <w:rsid w:val="002A403F"/>
    <w:rsid w:val="002A45A3"/>
    <w:rsid w:val="002A4BDF"/>
    <w:rsid w:val="002C5B80"/>
    <w:rsid w:val="002C63C1"/>
    <w:rsid w:val="002D2F77"/>
    <w:rsid w:val="002D366D"/>
    <w:rsid w:val="002D4EFC"/>
    <w:rsid w:val="002E7FDE"/>
    <w:rsid w:val="002F347A"/>
    <w:rsid w:val="002F3C28"/>
    <w:rsid w:val="002F42E2"/>
    <w:rsid w:val="0030024A"/>
    <w:rsid w:val="003015DD"/>
    <w:rsid w:val="00305E08"/>
    <w:rsid w:val="00315E90"/>
    <w:rsid w:val="00320F54"/>
    <w:rsid w:val="00321C62"/>
    <w:rsid w:val="0032419D"/>
    <w:rsid w:val="003259B8"/>
    <w:rsid w:val="003320D3"/>
    <w:rsid w:val="00332C61"/>
    <w:rsid w:val="0033322A"/>
    <w:rsid w:val="00337905"/>
    <w:rsid w:val="00360773"/>
    <w:rsid w:val="00361634"/>
    <w:rsid w:val="00362297"/>
    <w:rsid w:val="00362A03"/>
    <w:rsid w:val="00363E25"/>
    <w:rsid w:val="00372F7E"/>
    <w:rsid w:val="00374365"/>
    <w:rsid w:val="0037456D"/>
    <w:rsid w:val="00375680"/>
    <w:rsid w:val="0037656B"/>
    <w:rsid w:val="00377AED"/>
    <w:rsid w:val="00377FBC"/>
    <w:rsid w:val="00396BE4"/>
    <w:rsid w:val="0039758E"/>
    <w:rsid w:val="00397C34"/>
    <w:rsid w:val="003A00C5"/>
    <w:rsid w:val="003A54FA"/>
    <w:rsid w:val="003A60E1"/>
    <w:rsid w:val="003B0261"/>
    <w:rsid w:val="003B1E14"/>
    <w:rsid w:val="003B2C08"/>
    <w:rsid w:val="003B4404"/>
    <w:rsid w:val="003B45D4"/>
    <w:rsid w:val="003B6425"/>
    <w:rsid w:val="003C4EB3"/>
    <w:rsid w:val="003C6824"/>
    <w:rsid w:val="003C7B9E"/>
    <w:rsid w:val="003D17B3"/>
    <w:rsid w:val="003E335D"/>
    <w:rsid w:val="003E633F"/>
    <w:rsid w:val="003F0564"/>
    <w:rsid w:val="003F76B6"/>
    <w:rsid w:val="0040466C"/>
    <w:rsid w:val="004069F5"/>
    <w:rsid w:val="00410D8B"/>
    <w:rsid w:val="00412656"/>
    <w:rsid w:val="004139A3"/>
    <w:rsid w:val="00413ADC"/>
    <w:rsid w:val="004229A3"/>
    <w:rsid w:val="00422FB2"/>
    <w:rsid w:val="004251A3"/>
    <w:rsid w:val="00426B0C"/>
    <w:rsid w:val="004320E9"/>
    <w:rsid w:val="00432D66"/>
    <w:rsid w:val="00433E60"/>
    <w:rsid w:val="00436E28"/>
    <w:rsid w:val="004401B7"/>
    <w:rsid w:val="00442BA7"/>
    <w:rsid w:val="00442C64"/>
    <w:rsid w:val="00443AD2"/>
    <w:rsid w:val="00451AFF"/>
    <w:rsid w:val="00453C39"/>
    <w:rsid w:val="00460EB0"/>
    <w:rsid w:val="00461E52"/>
    <w:rsid w:val="00462FE3"/>
    <w:rsid w:val="00465E40"/>
    <w:rsid w:val="00474F53"/>
    <w:rsid w:val="0047704D"/>
    <w:rsid w:val="0047761B"/>
    <w:rsid w:val="004877F8"/>
    <w:rsid w:val="00490791"/>
    <w:rsid w:val="004A2710"/>
    <w:rsid w:val="004B185B"/>
    <w:rsid w:val="004B4E21"/>
    <w:rsid w:val="004B7236"/>
    <w:rsid w:val="004C055C"/>
    <w:rsid w:val="004C0605"/>
    <w:rsid w:val="004C1668"/>
    <w:rsid w:val="004C6AE9"/>
    <w:rsid w:val="004D2B40"/>
    <w:rsid w:val="004D4AF3"/>
    <w:rsid w:val="004D6EEA"/>
    <w:rsid w:val="004E5F11"/>
    <w:rsid w:val="004F0364"/>
    <w:rsid w:val="004F087F"/>
    <w:rsid w:val="004F2838"/>
    <w:rsid w:val="004F388E"/>
    <w:rsid w:val="0051091E"/>
    <w:rsid w:val="00515C26"/>
    <w:rsid w:val="00521B36"/>
    <w:rsid w:val="00524AB2"/>
    <w:rsid w:val="00525518"/>
    <w:rsid w:val="00530C14"/>
    <w:rsid w:val="00535FE3"/>
    <w:rsid w:val="00536862"/>
    <w:rsid w:val="00537B9B"/>
    <w:rsid w:val="005413CB"/>
    <w:rsid w:val="00542054"/>
    <w:rsid w:val="00550935"/>
    <w:rsid w:val="00553ED0"/>
    <w:rsid w:val="00561762"/>
    <w:rsid w:val="00562456"/>
    <w:rsid w:val="00565128"/>
    <w:rsid w:val="00565214"/>
    <w:rsid w:val="00582687"/>
    <w:rsid w:val="00585B4A"/>
    <w:rsid w:val="00586AEE"/>
    <w:rsid w:val="00590F82"/>
    <w:rsid w:val="005914F6"/>
    <w:rsid w:val="00593BE0"/>
    <w:rsid w:val="00593E84"/>
    <w:rsid w:val="00595CD5"/>
    <w:rsid w:val="005A706B"/>
    <w:rsid w:val="005B1229"/>
    <w:rsid w:val="005B60D0"/>
    <w:rsid w:val="005B638D"/>
    <w:rsid w:val="005B6639"/>
    <w:rsid w:val="005C2693"/>
    <w:rsid w:val="005F12EF"/>
    <w:rsid w:val="005F264D"/>
    <w:rsid w:val="005F2E51"/>
    <w:rsid w:val="005F37E7"/>
    <w:rsid w:val="005F7208"/>
    <w:rsid w:val="005F7419"/>
    <w:rsid w:val="00607C1E"/>
    <w:rsid w:val="00612B2A"/>
    <w:rsid w:val="00612C61"/>
    <w:rsid w:val="00620110"/>
    <w:rsid w:val="00620A92"/>
    <w:rsid w:val="00624A13"/>
    <w:rsid w:val="0063042D"/>
    <w:rsid w:val="00633F36"/>
    <w:rsid w:val="00635173"/>
    <w:rsid w:val="0063547E"/>
    <w:rsid w:val="00640F43"/>
    <w:rsid w:val="006479D8"/>
    <w:rsid w:val="00656C73"/>
    <w:rsid w:val="006614B6"/>
    <w:rsid w:val="00676B0F"/>
    <w:rsid w:val="00682114"/>
    <w:rsid w:val="006851E9"/>
    <w:rsid w:val="006964F2"/>
    <w:rsid w:val="006A1605"/>
    <w:rsid w:val="006A44C6"/>
    <w:rsid w:val="006A7431"/>
    <w:rsid w:val="006A7590"/>
    <w:rsid w:val="006B717E"/>
    <w:rsid w:val="006C4A15"/>
    <w:rsid w:val="006C76B4"/>
    <w:rsid w:val="006D0EB6"/>
    <w:rsid w:val="006D3336"/>
    <w:rsid w:val="006D7002"/>
    <w:rsid w:val="006E2228"/>
    <w:rsid w:val="006E22BF"/>
    <w:rsid w:val="006E4AEA"/>
    <w:rsid w:val="006E4CB7"/>
    <w:rsid w:val="006E7B4C"/>
    <w:rsid w:val="006F3CCD"/>
    <w:rsid w:val="006F791D"/>
    <w:rsid w:val="00704DD0"/>
    <w:rsid w:val="00705E66"/>
    <w:rsid w:val="00707FB2"/>
    <w:rsid w:val="007104B5"/>
    <w:rsid w:val="00720989"/>
    <w:rsid w:val="0072303E"/>
    <w:rsid w:val="00724891"/>
    <w:rsid w:val="00731FE1"/>
    <w:rsid w:val="0073203C"/>
    <w:rsid w:val="00741838"/>
    <w:rsid w:val="007434D3"/>
    <w:rsid w:val="00746D40"/>
    <w:rsid w:val="0074734C"/>
    <w:rsid w:val="007512D7"/>
    <w:rsid w:val="007515F1"/>
    <w:rsid w:val="00755D1F"/>
    <w:rsid w:val="00762E2B"/>
    <w:rsid w:val="007633B7"/>
    <w:rsid w:val="00764C30"/>
    <w:rsid w:val="007665C5"/>
    <w:rsid w:val="00767494"/>
    <w:rsid w:val="00771D50"/>
    <w:rsid w:val="00772F45"/>
    <w:rsid w:val="00774A27"/>
    <w:rsid w:val="007941F6"/>
    <w:rsid w:val="0079575D"/>
    <w:rsid w:val="007962C4"/>
    <w:rsid w:val="007A0B23"/>
    <w:rsid w:val="007A3A76"/>
    <w:rsid w:val="007A3FBF"/>
    <w:rsid w:val="007A6663"/>
    <w:rsid w:val="007A7F42"/>
    <w:rsid w:val="007C4B60"/>
    <w:rsid w:val="007D29DE"/>
    <w:rsid w:val="007D3A73"/>
    <w:rsid w:val="007D4890"/>
    <w:rsid w:val="007D6583"/>
    <w:rsid w:val="007E12FF"/>
    <w:rsid w:val="007E293A"/>
    <w:rsid w:val="007F1576"/>
    <w:rsid w:val="008047DA"/>
    <w:rsid w:val="00806B70"/>
    <w:rsid w:val="00806C8F"/>
    <w:rsid w:val="008138B8"/>
    <w:rsid w:val="008141D4"/>
    <w:rsid w:val="008177F7"/>
    <w:rsid w:val="00820971"/>
    <w:rsid w:val="008261D5"/>
    <w:rsid w:val="00834272"/>
    <w:rsid w:val="00834C66"/>
    <w:rsid w:val="00843775"/>
    <w:rsid w:val="008463B9"/>
    <w:rsid w:val="008520C9"/>
    <w:rsid w:val="00856471"/>
    <w:rsid w:val="0085667A"/>
    <w:rsid w:val="00856E34"/>
    <w:rsid w:val="008653E2"/>
    <w:rsid w:val="00865858"/>
    <w:rsid w:val="0086762E"/>
    <w:rsid w:val="0087219F"/>
    <w:rsid w:val="0087304A"/>
    <w:rsid w:val="0087305C"/>
    <w:rsid w:val="0087559B"/>
    <w:rsid w:val="00875E46"/>
    <w:rsid w:val="00880018"/>
    <w:rsid w:val="00886CC2"/>
    <w:rsid w:val="00892C51"/>
    <w:rsid w:val="008A0AB0"/>
    <w:rsid w:val="008A2713"/>
    <w:rsid w:val="008A6FA6"/>
    <w:rsid w:val="008A7112"/>
    <w:rsid w:val="008B6025"/>
    <w:rsid w:val="008D573A"/>
    <w:rsid w:val="008D7551"/>
    <w:rsid w:val="008E25CC"/>
    <w:rsid w:val="008F40C3"/>
    <w:rsid w:val="008F444D"/>
    <w:rsid w:val="008F69D6"/>
    <w:rsid w:val="008F779E"/>
    <w:rsid w:val="00902878"/>
    <w:rsid w:val="009052F6"/>
    <w:rsid w:val="00905337"/>
    <w:rsid w:val="00905A6D"/>
    <w:rsid w:val="00906E4A"/>
    <w:rsid w:val="00912097"/>
    <w:rsid w:val="00916EBB"/>
    <w:rsid w:val="009177D6"/>
    <w:rsid w:val="00923450"/>
    <w:rsid w:val="00924825"/>
    <w:rsid w:val="00924DEB"/>
    <w:rsid w:val="009273F3"/>
    <w:rsid w:val="00940C91"/>
    <w:rsid w:val="0094148C"/>
    <w:rsid w:val="00945C71"/>
    <w:rsid w:val="0095189A"/>
    <w:rsid w:val="009521DD"/>
    <w:rsid w:val="00954FF2"/>
    <w:rsid w:val="00960DF2"/>
    <w:rsid w:val="00973E43"/>
    <w:rsid w:val="00975A3A"/>
    <w:rsid w:val="00986D00"/>
    <w:rsid w:val="00991673"/>
    <w:rsid w:val="00994AE6"/>
    <w:rsid w:val="00994EE2"/>
    <w:rsid w:val="009A1129"/>
    <w:rsid w:val="009A3C60"/>
    <w:rsid w:val="009A6C1C"/>
    <w:rsid w:val="009B29E1"/>
    <w:rsid w:val="009B3D2D"/>
    <w:rsid w:val="009C4BB4"/>
    <w:rsid w:val="009C7B1D"/>
    <w:rsid w:val="009D1E86"/>
    <w:rsid w:val="009D4380"/>
    <w:rsid w:val="009E2729"/>
    <w:rsid w:val="009E6DCA"/>
    <w:rsid w:val="00A03993"/>
    <w:rsid w:val="00A0486A"/>
    <w:rsid w:val="00A05246"/>
    <w:rsid w:val="00A07159"/>
    <w:rsid w:val="00A177E4"/>
    <w:rsid w:val="00A206BC"/>
    <w:rsid w:val="00A21FA0"/>
    <w:rsid w:val="00A259A5"/>
    <w:rsid w:val="00A31CEB"/>
    <w:rsid w:val="00A4374E"/>
    <w:rsid w:val="00A44DD2"/>
    <w:rsid w:val="00A462F5"/>
    <w:rsid w:val="00A505A4"/>
    <w:rsid w:val="00A52431"/>
    <w:rsid w:val="00A6642A"/>
    <w:rsid w:val="00A67925"/>
    <w:rsid w:val="00A72CC8"/>
    <w:rsid w:val="00A800F2"/>
    <w:rsid w:val="00A83274"/>
    <w:rsid w:val="00A84643"/>
    <w:rsid w:val="00A92AA6"/>
    <w:rsid w:val="00AA75D9"/>
    <w:rsid w:val="00AA7611"/>
    <w:rsid w:val="00AB16BA"/>
    <w:rsid w:val="00AB1B2B"/>
    <w:rsid w:val="00AC1623"/>
    <w:rsid w:val="00AF0DE1"/>
    <w:rsid w:val="00AF5B3B"/>
    <w:rsid w:val="00B028F0"/>
    <w:rsid w:val="00B05240"/>
    <w:rsid w:val="00B11E5D"/>
    <w:rsid w:val="00B15C29"/>
    <w:rsid w:val="00B17EE0"/>
    <w:rsid w:val="00B20CAA"/>
    <w:rsid w:val="00B31508"/>
    <w:rsid w:val="00B315F0"/>
    <w:rsid w:val="00B372AA"/>
    <w:rsid w:val="00B456B8"/>
    <w:rsid w:val="00B54DAA"/>
    <w:rsid w:val="00B5705D"/>
    <w:rsid w:val="00B63705"/>
    <w:rsid w:val="00B644B5"/>
    <w:rsid w:val="00B6487C"/>
    <w:rsid w:val="00B65AA3"/>
    <w:rsid w:val="00B70E25"/>
    <w:rsid w:val="00B72ACB"/>
    <w:rsid w:val="00B73965"/>
    <w:rsid w:val="00B82333"/>
    <w:rsid w:val="00B857AE"/>
    <w:rsid w:val="00B93368"/>
    <w:rsid w:val="00B97DFA"/>
    <w:rsid w:val="00BA1B31"/>
    <w:rsid w:val="00BA2370"/>
    <w:rsid w:val="00BA35AA"/>
    <w:rsid w:val="00BB05AC"/>
    <w:rsid w:val="00BB3CFD"/>
    <w:rsid w:val="00BB504E"/>
    <w:rsid w:val="00BB5D87"/>
    <w:rsid w:val="00BC6BD5"/>
    <w:rsid w:val="00BC6EC2"/>
    <w:rsid w:val="00BD27A8"/>
    <w:rsid w:val="00BD41EE"/>
    <w:rsid w:val="00BE020E"/>
    <w:rsid w:val="00BE416E"/>
    <w:rsid w:val="00BE4C7C"/>
    <w:rsid w:val="00BE6B52"/>
    <w:rsid w:val="00BF30D4"/>
    <w:rsid w:val="00BF77D7"/>
    <w:rsid w:val="00C0260E"/>
    <w:rsid w:val="00C036ED"/>
    <w:rsid w:val="00C048D4"/>
    <w:rsid w:val="00C06188"/>
    <w:rsid w:val="00C0698D"/>
    <w:rsid w:val="00C10360"/>
    <w:rsid w:val="00C23D38"/>
    <w:rsid w:val="00C24A7A"/>
    <w:rsid w:val="00C27635"/>
    <w:rsid w:val="00C31ACB"/>
    <w:rsid w:val="00C54CF4"/>
    <w:rsid w:val="00C70019"/>
    <w:rsid w:val="00C71766"/>
    <w:rsid w:val="00C72065"/>
    <w:rsid w:val="00C77512"/>
    <w:rsid w:val="00C8102B"/>
    <w:rsid w:val="00C8649D"/>
    <w:rsid w:val="00C96017"/>
    <w:rsid w:val="00C97428"/>
    <w:rsid w:val="00CA38F9"/>
    <w:rsid w:val="00CA45DA"/>
    <w:rsid w:val="00CA5A4E"/>
    <w:rsid w:val="00CA5D4E"/>
    <w:rsid w:val="00CB2C40"/>
    <w:rsid w:val="00CB391A"/>
    <w:rsid w:val="00CB4D81"/>
    <w:rsid w:val="00CB690A"/>
    <w:rsid w:val="00CC0722"/>
    <w:rsid w:val="00CD14AB"/>
    <w:rsid w:val="00CD164C"/>
    <w:rsid w:val="00CF0FD2"/>
    <w:rsid w:val="00D015C3"/>
    <w:rsid w:val="00D1184E"/>
    <w:rsid w:val="00D1196D"/>
    <w:rsid w:val="00D13B2C"/>
    <w:rsid w:val="00D220A9"/>
    <w:rsid w:val="00D30F15"/>
    <w:rsid w:val="00D335AA"/>
    <w:rsid w:val="00D41C52"/>
    <w:rsid w:val="00D44173"/>
    <w:rsid w:val="00D46B37"/>
    <w:rsid w:val="00D47BBE"/>
    <w:rsid w:val="00D55A02"/>
    <w:rsid w:val="00D57BBB"/>
    <w:rsid w:val="00D72088"/>
    <w:rsid w:val="00D72F64"/>
    <w:rsid w:val="00D73DC6"/>
    <w:rsid w:val="00D74667"/>
    <w:rsid w:val="00D81B40"/>
    <w:rsid w:val="00D90A7A"/>
    <w:rsid w:val="00D911E0"/>
    <w:rsid w:val="00D9267D"/>
    <w:rsid w:val="00DA0E51"/>
    <w:rsid w:val="00DA2120"/>
    <w:rsid w:val="00DA37DE"/>
    <w:rsid w:val="00DA3963"/>
    <w:rsid w:val="00DA468B"/>
    <w:rsid w:val="00DB708A"/>
    <w:rsid w:val="00DC74C6"/>
    <w:rsid w:val="00DC7764"/>
    <w:rsid w:val="00DC78F5"/>
    <w:rsid w:val="00DD1A40"/>
    <w:rsid w:val="00DD4589"/>
    <w:rsid w:val="00DD566E"/>
    <w:rsid w:val="00DD5E47"/>
    <w:rsid w:val="00DD6226"/>
    <w:rsid w:val="00DE19EB"/>
    <w:rsid w:val="00DE37AA"/>
    <w:rsid w:val="00DF65F7"/>
    <w:rsid w:val="00E02AAB"/>
    <w:rsid w:val="00E0512C"/>
    <w:rsid w:val="00E0667B"/>
    <w:rsid w:val="00E22466"/>
    <w:rsid w:val="00E249E3"/>
    <w:rsid w:val="00E34577"/>
    <w:rsid w:val="00E42D45"/>
    <w:rsid w:val="00E45173"/>
    <w:rsid w:val="00E45314"/>
    <w:rsid w:val="00E557BF"/>
    <w:rsid w:val="00E559F3"/>
    <w:rsid w:val="00E61316"/>
    <w:rsid w:val="00E64540"/>
    <w:rsid w:val="00E65E08"/>
    <w:rsid w:val="00E71CE4"/>
    <w:rsid w:val="00E775B2"/>
    <w:rsid w:val="00E77DDF"/>
    <w:rsid w:val="00E77EF5"/>
    <w:rsid w:val="00E845F9"/>
    <w:rsid w:val="00E86A7D"/>
    <w:rsid w:val="00E875CA"/>
    <w:rsid w:val="00E87B6B"/>
    <w:rsid w:val="00E90814"/>
    <w:rsid w:val="00E94A48"/>
    <w:rsid w:val="00E9784B"/>
    <w:rsid w:val="00EA07CB"/>
    <w:rsid w:val="00EA683B"/>
    <w:rsid w:val="00EA6DB5"/>
    <w:rsid w:val="00EB13B0"/>
    <w:rsid w:val="00EB53A6"/>
    <w:rsid w:val="00EB54B5"/>
    <w:rsid w:val="00EB572D"/>
    <w:rsid w:val="00EC1B3E"/>
    <w:rsid w:val="00EC35C6"/>
    <w:rsid w:val="00EC5E31"/>
    <w:rsid w:val="00EC7F06"/>
    <w:rsid w:val="00ED12CE"/>
    <w:rsid w:val="00ED5C59"/>
    <w:rsid w:val="00EE21D9"/>
    <w:rsid w:val="00EE25BA"/>
    <w:rsid w:val="00EE4C20"/>
    <w:rsid w:val="00EF0088"/>
    <w:rsid w:val="00F00CF7"/>
    <w:rsid w:val="00F02501"/>
    <w:rsid w:val="00F04665"/>
    <w:rsid w:val="00F079FC"/>
    <w:rsid w:val="00F07E25"/>
    <w:rsid w:val="00F10947"/>
    <w:rsid w:val="00F17BFD"/>
    <w:rsid w:val="00F37F56"/>
    <w:rsid w:val="00F40F0D"/>
    <w:rsid w:val="00F47F0F"/>
    <w:rsid w:val="00F52578"/>
    <w:rsid w:val="00F539CF"/>
    <w:rsid w:val="00F616CE"/>
    <w:rsid w:val="00F61DD3"/>
    <w:rsid w:val="00F76357"/>
    <w:rsid w:val="00F77FFE"/>
    <w:rsid w:val="00F80DF1"/>
    <w:rsid w:val="00F8769C"/>
    <w:rsid w:val="00F93E07"/>
    <w:rsid w:val="00F97283"/>
    <w:rsid w:val="00F979B2"/>
    <w:rsid w:val="00FA4A31"/>
    <w:rsid w:val="00FA7499"/>
    <w:rsid w:val="00FB01F1"/>
    <w:rsid w:val="00FB52B3"/>
    <w:rsid w:val="00FC1612"/>
    <w:rsid w:val="00FC2AC5"/>
    <w:rsid w:val="00FD010F"/>
    <w:rsid w:val="00FD1B37"/>
    <w:rsid w:val="00FD7ABE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4FD16401"/>
  <w15:chartTrackingRefBased/>
  <w15:docId w15:val="{23149EFC-F2DE-404D-A433-BE34B6F5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sz w:val="22"/>
    </w:rPr>
  </w:style>
  <w:style w:type="paragraph" w:styleId="1">
    <w:name w:val="heading 1"/>
    <w:aliases w:val="l1,level 1 heading,H1,level1,level1 + (영어) Times New Roman,(한글) 굴림,왼쪽:  0 cm,첫 줄:  0 cm,줄 간격: ... ...,Annex,I,I1,Annex1,I2,Annex2,I11,Annex11,Annex3,I3,I4,Annex4,I5,I12,Annex12,I21,Annex21,I111,Annex111,Annex31,I31,I41,Annex5,I6,I13,Annex13,I22,Pro"/>
    <w:basedOn w:val="a8"/>
    <w:next w:val="-3"/>
    <w:link w:val="1Char"/>
    <w:qFormat/>
    <w:rsid w:val="00E42D45"/>
    <w:pPr>
      <w:keepNext/>
      <w:widowControl w:val="0"/>
      <w:numPr>
        <w:numId w:val="19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  <w:lang w:val="x-none" w:eastAsia="x-none"/>
    </w:rPr>
  </w:style>
  <w:style w:type="paragraph" w:styleId="2">
    <w:name w:val="heading 2"/>
    <w:aliases w:val="H2,2,Level 2,H21,1,Attribute Heading 2,1).,11,12,H22,H211,Attribute Heading 21,1).1,111,13,H23,H212,Attribute Heading 22,1).2,112,121,H221,H2111,Attribute Heading 211,1).11,1111,H24,H213,14,Attribute Heading 23,1).3,113,H25,H26,H214,15,제목 2 Char,HD"/>
    <w:basedOn w:val="a8"/>
    <w:next w:val="-3"/>
    <w:qFormat/>
    <w:rsid w:val="00F10947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ascii="휴먼옛체" w:hAnsi="Arial"/>
      <w:b/>
      <w:sz w:val="24"/>
    </w:rPr>
  </w:style>
  <w:style w:type="paragraph" w:styleId="3">
    <w:name w:val="heading 3"/>
    <w:aliases w:val="H3,Table Attribute Heading,3,Table Attribute Heading1,가)1,Table Attribute Heading2,가)2,Table Attribute Heading3,가)3,Table Attribute Heading4,가)4,Table Attribute Heading5,가)5,Table Attribute Heading6,가)6,Table Attribute Heading7,가)7,가)8,가)9,가)10,h3"/>
    <w:basedOn w:val="a8"/>
    <w:next w:val="-3"/>
    <w:qFormat/>
    <w:rsid w:val="008B6025"/>
    <w:pPr>
      <w:keepNext/>
      <w:widowControl w:val="0"/>
      <w:numPr>
        <w:ilvl w:val="2"/>
        <w:numId w:val="1"/>
      </w:numPr>
      <w:adjustRightInd/>
      <w:spacing w:before="120" w:after="60" w:line="240" w:lineRule="auto"/>
      <w:ind w:left="426" w:hanging="440"/>
      <w:jc w:val="left"/>
      <w:textAlignment w:val="auto"/>
      <w:outlineLvl w:val="2"/>
    </w:pPr>
    <w:rPr>
      <w:rFonts w:ascii="맑은 고딕" w:hAnsi="맑은 고딕"/>
      <w:b/>
      <w:szCs w:val="22"/>
    </w:rPr>
  </w:style>
  <w:style w:type="paragraph" w:styleId="4">
    <w:name w:val="heading 4"/>
    <w:aliases w:val="4,h4,Propos,h41,h42,h43,Propos1,h44,h45,Propos2,h411,h421,h431,Propos11,h441,h46,Propos3,h412,h422,h432,Propos12,h442,h47,h48,Propos4,h413,h423,h433,Propos13,h443,h451,Propos21,h4111,h4211,h4311,Propos111,h4411,h49,h410,Propos5,h414,h424,h434,H,l4"/>
    <w:basedOn w:val="a8"/>
    <w:next w:val="-3"/>
    <w:qFormat/>
    <w:rsid w:val="00041451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  <w:rPr>
      <w:rFonts w:ascii="굴림체"/>
      <w:b/>
      <w:sz w:val="24"/>
    </w:rPr>
  </w:style>
  <w:style w:type="paragraph" w:styleId="5">
    <w:name w:val="heading 5"/>
    <w:aliases w:val="L5,가),제목5,h5,H5,가) 제목,제목 5수정"/>
    <w:basedOn w:val="a8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ascii="굴림체" w:eastAsia="굴림체" w:hAnsi="Arial"/>
      <w:b/>
      <w:sz w:val="24"/>
    </w:rPr>
  </w:style>
  <w:style w:type="paragraph" w:styleId="6">
    <w:name w:val="heading 6"/>
    <w:basedOn w:val="a8"/>
    <w:next w:val="-3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"/>
    <w:basedOn w:val="a8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8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"/>
    <w:basedOn w:val="a8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-3">
    <w:name w:val="본문-텍스트"/>
    <w:basedOn w:val="a8"/>
    <w:rsid w:val="0040466C"/>
    <w:pPr>
      <w:ind w:leftChars="200" w:left="440"/>
    </w:pPr>
    <w:rPr>
      <w:rFonts w:ascii="맑은 고딕" w:hAnsi="맑은 고딕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page number"/>
    <w:basedOn w:val="a9"/>
  </w:style>
  <w:style w:type="paragraph" w:styleId="14">
    <w:name w:val="toc 1"/>
    <w:aliases w:val="Pirulo,Pirulo1,Pirulo2,Pirulo3,Pirulo4,Pirulo5,Pirulo11,Pirulo21,Pirulo31,Pirulo41,Pirulo6,Pirulo12,Pirulo22,Pirulo32,Pirulo7,Pirulo13,Pirulo23,Pirulo33"/>
    <w:basedOn w:val="a8"/>
    <w:next w:val="a8"/>
    <w:uiPriority w:val="39"/>
    <w:rsid w:val="00940C91"/>
    <w:pPr>
      <w:spacing w:before="360"/>
      <w:jc w:val="left"/>
    </w:pPr>
    <w:rPr>
      <w:rFonts w:ascii="맑은 고딕"/>
      <w:b/>
      <w:bCs/>
      <w:caps/>
      <w:sz w:val="24"/>
      <w:szCs w:val="24"/>
    </w:rPr>
  </w:style>
  <w:style w:type="paragraph" w:styleId="22">
    <w:name w:val="toc 2"/>
    <w:basedOn w:val="a8"/>
    <w:next w:val="a8"/>
    <w:uiPriority w:val="39"/>
    <w:rsid w:val="00D44173"/>
    <w:pPr>
      <w:spacing w:before="240"/>
      <w:jc w:val="left"/>
    </w:pPr>
    <w:rPr>
      <w:rFonts w:ascii="맑은 고딕"/>
      <w:b/>
      <w:bCs/>
      <w:sz w:val="20"/>
    </w:rPr>
  </w:style>
  <w:style w:type="paragraph" w:styleId="31">
    <w:name w:val="toc 3"/>
    <w:basedOn w:val="a8"/>
    <w:next w:val="a8"/>
    <w:autoRedefine/>
    <w:uiPriority w:val="39"/>
    <w:rsid w:val="00D44173"/>
    <w:pPr>
      <w:ind w:left="220"/>
      <w:jc w:val="left"/>
    </w:pPr>
    <w:rPr>
      <w:rFonts w:ascii="맑은 고딕"/>
      <w:sz w:val="20"/>
    </w:rPr>
  </w:style>
  <w:style w:type="paragraph" w:customStyle="1" w:styleId="ae">
    <w:name w:val="표머리"/>
    <w:basedOn w:val="a8"/>
    <w:pPr>
      <w:jc w:val="center"/>
      <w:textAlignment w:val="center"/>
    </w:pPr>
    <w:rPr>
      <w:rFonts w:ascii="굴림체" w:eastAsia="굴림체"/>
      <w:b/>
    </w:rPr>
  </w:style>
  <w:style w:type="paragraph" w:styleId="41">
    <w:name w:val="toc 4"/>
    <w:basedOn w:val="a8"/>
    <w:next w:val="a8"/>
    <w:autoRedefine/>
    <w:uiPriority w:val="39"/>
    <w:rsid w:val="00940C91"/>
    <w:pPr>
      <w:ind w:left="440"/>
      <w:jc w:val="left"/>
    </w:pPr>
    <w:rPr>
      <w:rFonts w:ascii="맑은 고딕"/>
      <w:sz w:val="20"/>
    </w:rPr>
  </w:style>
  <w:style w:type="paragraph" w:styleId="af">
    <w:name w:val="table of figures"/>
    <w:basedOn w:val="a8"/>
    <w:pPr>
      <w:tabs>
        <w:tab w:val="right" w:leader="dot" w:pos="9240"/>
      </w:tabs>
      <w:ind w:left="850" w:hanging="850"/>
    </w:pPr>
  </w:style>
  <w:style w:type="paragraph" w:styleId="af0">
    <w:name w:val="caption"/>
    <w:aliases w:val="캡션 Char Char,캡션 Char"/>
    <w:basedOn w:val="a8"/>
    <w:next w:val="a8"/>
    <w:link w:val="Char1"/>
    <w:uiPriority w:val="35"/>
    <w:qFormat/>
    <w:rsid w:val="007D29DE"/>
    <w:pPr>
      <w:widowControl w:val="0"/>
      <w:wordWrap w:val="0"/>
      <w:spacing w:after="240"/>
      <w:jc w:val="center"/>
    </w:pPr>
    <w:rPr>
      <w:rFonts w:ascii="맑은 고딕" w:hAnsi="맑은 고딕"/>
      <w:lang w:val="x-none" w:eastAsia="x-none"/>
    </w:rPr>
  </w:style>
  <w:style w:type="paragraph" w:customStyle="1" w:styleId="23">
    <w:name w:val="부록2"/>
    <w:basedOn w:val="a8"/>
    <w:pPr>
      <w:spacing w:before="240" w:after="240"/>
      <w:outlineLvl w:val="1"/>
    </w:pPr>
    <w:rPr>
      <w:b/>
      <w:sz w:val="24"/>
    </w:rPr>
  </w:style>
  <w:style w:type="paragraph" w:customStyle="1" w:styleId="32">
    <w:name w:val="부록3"/>
    <w:basedOn w:val="a8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a8"/>
    <w:next w:val="a8"/>
    <w:autoRedefine/>
    <w:uiPriority w:val="39"/>
    <w:pPr>
      <w:ind w:left="660"/>
      <w:jc w:val="left"/>
    </w:pPr>
    <w:rPr>
      <w:rFonts w:ascii="맑은 고딕"/>
      <w:sz w:val="20"/>
    </w:rPr>
  </w:style>
  <w:style w:type="paragraph" w:styleId="60">
    <w:name w:val="toc 6"/>
    <w:basedOn w:val="a8"/>
    <w:next w:val="a8"/>
    <w:autoRedefine/>
    <w:uiPriority w:val="39"/>
    <w:pPr>
      <w:ind w:left="880"/>
      <w:jc w:val="left"/>
    </w:pPr>
    <w:rPr>
      <w:rFonts w:ascii="맑은 고딕"/>
      <w:sz w:val="20"/>
    </w:rPr>
  </w:style>
  <w:style w:type="paragraph" w:styleId="70">
    <w:name w:val="toc 7"/>
    <w:basedOn w:val="a8"/>
    <w:next w:val="a8"/>
    <w:autoRedefine/>
    <w:uiPriority w:val="39"/>
    <w:pPr>
      <w:ind w:left="1100"/>
      <w:jc w:val="left"/>
    </w:pPr>
    <w:rPr>
      <w:rFonts w:ascii="맑은 고딕"/>
      <w:sz w:val="20"/>
    </w:rPr>
  </w:style>
  <w:style w:type="paragraph" w:styleId="80">
    <w:name w:val="toc 8"/>
    <w:basedOn w:val="a8"/>
    <w:next w:val="a8"/>
    <w:autoRedefine/>
    <w:uiPriority w:val="39"/>
    <w:pPr>
      <w:ind w:left="1320"/>
      <w:jc w:val="left"/>
    </w:pPr>
    <w:rPr>
      <w:rFonts w:ascii="맑은 고딕"/>
      <w:sz w:val="20"/>
    </w:rPr>
  </w:style>
  <w:style w:type="paragraph" w:styleId="90">
    <w:name w:val="toc 9"/>
    <w:basedOn w:val="a8"/>
    <w:next w:val="a8"/>
    <w:autoRedefine/>
    <w:uiPriority w:val="39"/>
    <w:pPr>
      <w:ind w:left="1540"/>
      <w:jc w:val="left"/>
    </w:pPr>
    <w:rPr>
      <w:rFonts w:ascii="맑은 고딕"/>
      <w:sz w:val="20"/>
    </w:rPr>
  </w:style>
  <w:style w:type="paragraph" w:styleId="af1">
    <w:name w:val="No Spacing"/>
    <w:link w:val="Char"/>
    <w:uiPriority w:val="1"/>
    <w:qFormat/>
    <w:rsid w:val="007A6663"/>
    <w:rPr>
      <w:rFonts w:ascii="맑은 고딕" w:hAnsi="맑은 고딕"/>
      <w:sz w:val="22"/>
      <w:szCs w:val="22"/>
    </w:rPr>
  </w:style>
  <w:style w:type="paragraph" w:styleId="af2">
    <w:name w:val="footnote text"/>
    <w:basedOn w:val="a8"/>
    <w:semiHidden/>
    <w:pPr>
      <w:snapToGrid w:val="0"/>
      <w:jc w:val="left"/>
    </w:pPr>
  </w:style>
  <w:style w:type="character" w:styleId="af3">
    <w:name w:val="footnote reference"/>
    <w:semiHidden/>
    <w:rPr>
      <w:vertAlign w:val="superscript"/>
    </w:rPr>
  </w:style>
  <w:style w:type="paragraph" w:styleId="af4">
    <w:name w:val="Document Map"/>
    <w:basedOn w:val="a8"/>
    <w:semiHidden/>
    <w:pPr>
      <w:shd w:val="clear" w:color="auto" w:fill="000080"/>
    </w:pPr>
    <w:rPr>
      <w:rFonts w:ascii="Arial" w:eastAsia="돋움" w:hAnsi="Arial"/>
    </w:rPr>
  </w:style>
  <w:style w:type="paragraph" w:styleId="af5">
    <w:name w:val="Body Text"/>
    <w:basedOn w:val="a8"/>
    <w:pPr>
      <w:spacing w:after="180"/>
    </w:pPr>
  </w:style>
  <w:style w:type="character" w:customStyle="1" w:styleId="Char">
    <w:name w:val="간격 없음 Char"/>
    <w:link w:val="af1"/>
    <w:uiPriority w:val="1"/>
    <w:rsid w:val="007A6663"/>
    <w:rPr>
      <w:rFonts w:ascii="맑은 고딕" w:hAnsi="맑은 고딕"/>
      <w:sz w:val="22"/>
      <w:szCs w:val="22"/>
      <w:lang w:val="en-US" w:eastAsia="ko-KR" w:bidi="ar-SA"/>
    </w:rPr>
  </w:style>
  <w:style w:type="paragraph" w:customStyle="1" w:styleId="15">
    <w:name w:val="부록1"/>
    <w:basedOn w:val="a8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8"/>
    <w:autoRedefine/>
    <w:rsid w:val="00D44173"/>
    <w:pPr>
      <w:ind w:left="400"/>
      <w:jc w:val="center"/>
    </w:pPr>
    <w:rPr>
      <w:rFonts w:ascii="맑은 고딕" w:hAnsi="맑은 고딕"/>
      <w:b/>
      <w:bCs/>
      <w:sz w:val="36"/>
    </w:rPr>
  </w:style>
  <w:style w:type="paragraph" w:styleId="af6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8"/>
    <w:link w:val="Char0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customStyle="1" w:styleId="af7">
    <w:name w:val="표내부"/>
    <w:basedOn w:val="a8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8">
    <w:name w:val="footer"/>
    <w:basedOn w:val="a8"/>
    <w:link w:val="Char2"/>
    <w:uiPriority w:val="99"/>
    <w:pPr>
      <w:tabs>
        <w:tab w:val="center" w:pos="4252"/>
        <w:tab w:val="right" w:pos="8504"/>
      </w:tabs>
      <w:snapToGrid w:val="0"/>
    </w:pPr>
    <w:rPr>
      <w:rFonts w:eastAsia="굴림체"/>
      <w:sz w:val="18"/>
      <w:lang w:val="x-none" w:eastAsia="x-none"/>
    </w:rPr>
  </w:style>
  <w:style w:type="paragraph" w:styleId="af9">
    <w:name w:val="Balloon Text"/>
    <w:basedOn w:val="a8"/>
    <w:link w:val="Char3"/>
    <w:uiPriority w:val="99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  <w:lang w:val="x-none" w:eastAsia="x-none"/>
    </w:rPr>
  </w:style>
  <w:style w:type="paragraph" w:styleId="afa">
    <w:name w:val="List Bullet"/>
    <w:basedOn w:val="a8"/>
    <w:autoRedefine/>
    <w:semiHidden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8"/>
    <w:pPr>
      <w:spacing w:line="360" w:lineRule="atLeast"/>
      <w:jc w:val="left"/>
    </w:pPr>
  </w:style>
  <w:style w:type="paragraph" w:customStyle="1" w:styleId="afb">
    <w:name w:val="글머리"/>
    <w:basedOn w:val="afa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c">
    <w:name w:val="질문"/>
    <w:basedOn w:val="a8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b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9"/>
    <w:uiPriority w:val="99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8"/>
    <w:pPr>
      <w:numPr>
        <w:numId w:val="4"/>
      </w:numPr>
    </w:pPr>
  </w:style>
  <w:style w:type="paragraph" w:customStyle="1" w:styleId="-2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2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5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6">
    <w:name w:val="표내부 글머리표①"/>
    <w:basedOn w:val="a8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3">
    <w:name w:val="표내부 글머리표②"/>
    <w:basedOn w:val="a6"/>
    <w:pPr>
      <w:numPr>
        <w:numId w:val="10"/>
      </w:numPr>
    </w:pPr>
    <w:rPr>
      <w:sz w:val="20"/>
    </w:rPr>
  </w:style>
  <w:style w:type="paragraph" w:customStyle="1" w:styleId="a4">
    <w:name w:val="표내부 글머리표③"/>
    <w:basedOn w:val="a3"/>
    <w:pPr>
      <w:numPr>
        <w:numId w:val="11"/>
      </w:numPr>
    </w:pPr>
  </w:style>
  <w:style w:type="table" w:styleId="afd">
    <w:name w:val="Table Grid"/>
    <w:basedOn w:val="aa"/>
    <w:uiPriority w:val="59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8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8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8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6">
    <w:name w:val="본문1"/>
    <w:basedOn w:val="af5"/>
    <w:link w:val="1Char0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/>
      <w:bCs/>
      <w:sz w:val="20"/>
      <w:lang w:val="en-GB" w:eastAsia="x-none"/>
    </w:rPr>
  </w:style>
  <w:style w:type="character" w:customStyle="1" w:styleId="Char2">
    <w:name w:val="바닥글 Char"/>
    <w:link w:val="af8"/>
    <w:uiPriority w:val="99"/>
    <w:rsid w:val="009052F6"/>
    <w:rPr>
      <w:rFonts w:eastAsia="굴림체"/>
      <w:sz w:val="18"/>
    </w:rPr>
  </w:style>
  <w:style w:type="paragraph" w:customStyle="1" w:styleId="blankpage">
    <w:name w:val="blank page"/>
    <w:basedOn w:val="a8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e">
    <w:name w:val="Body Text Indent"/>
    <w:basedOn w:val="a8"/>
    <w:link w:val="Char5"/>
    <w:uiPriority w:val="99"/>
    <w:unhideWhenUsed/>
    <w:rsid w:val="0021104D"/>
    <w:pPr>
      <w:spacing w:after="180"/>
      <w:ind w:leftChars="400" w:left="851"/>
    </w:pPr>
    <w:rPr>
      <w:rFonts w:eastAsia="굴림체"/>
      <w:lang w:val="x-none" w:eastAsia="x-none"/>
    </w:rPr>
  </w:style>
  <w:style w:type="character" w:customStyle="1" w:styleId="Char5">
    <w:name w:val="본문 들여쓰기 Char"/>
    <w:link w:val="afe"/>
    <w:uiPriority w:val="99"/>
    <w:semiHidden/>
    <w:rsid w:val="0021104D"/>
    <w:rPr>
      <w:rFonts w:eastAsia="굴림체"/>
      <w:sz w:val="22"/>
    </w:rPr>
  </w:style>
  <w:style w:type="paragraph" w:styleId="24">
    <w:name w:val="Body Text First Indent 2"/>
    <w:basedOn w:val="afe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hAnsi="Book Antiqua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8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styleId="aff">
    <w:name w:val="List Paragraph"/>
    <w:basedOn w:val="a8"/>
    <w:uiPriority w:val="34"/>
    <w:qFormat/>
    <w:rsid w:val="00633F36"/>
    <w:pPr>
      <w:ind w:leftChars="400" w:left="800"/>
    </w:pPr>
  </w:style>
  <w:style w:type="paragraph" w:customStyle="1" w:styleId="12">
    <w:name w:val="스타일1"/>
    <w:basedOn w:val="a8"/>
    <w:qFormat/>
    <w:rsid w:val="00E42D45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customStyle="1" w:styleId="Indent">
    <w:name w:val="Indent"/>
    <w:basedOn w:val="a8"/>
    <w:rsid w:val="002C63C1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8"/>
    <w:rsid w:val="003E633F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0">
    <w:name w:val="본문내용"/>
    <w:basedOn w:val="a8"/>
    <w:autoRedefine/>
    <w:rsid w:val="00902878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F10947"/>
    <w:pPr>
      <w:ind w:left="800" w:firstLineChars="0" w:firstLine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6"/>
    <w:rsid w:val="006D0EB6"/>
    <w:rPr>
      <w:rFonts w:eastAsia="맑은 고딕"/>
      <w:sz w:val="22"/>
    </w:rPr>
  </w:style>
  <w:style w:type="paragraph" w:customStyle="1" w:styleId="Indent2">
    <w:name w:val="Indent2"/>
    <w:basedOn w:val="a8"/>
    <w:rsid w:val="00CB391A"/>
    <w:pPr>
      <w:overflowPunct w:val="0"/>
      <w:autoSpaceDE w:val="0"/>
      <w:autoSpaceDN w:val="0"/>
      <w:spacing w:before="120" w:line="240" w:lineRule="auto"/>
      <w:ind w:left="144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7">
    <w:name w:val="들여쓰기(.)"/>
    <w:basedOn w:val="a8"/>
    <w:rsid w:val="00CB391A"/>
    <w:pPr>
      <w:widowControl w:val="0"/>
      <w:numPr>
        <w:numId w:val="14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styleId="26">
    <w:name w:val="Body Text 2"/>
    <w:basedOn w:val="a8"/>
    <w:link w:val="2Char0"/>
    <w:unhideWhenUsed/>
    <w:rsid w:val="0028258C"/>
    <w:pPr>
      <w:spacing w:after="180" w:line="480" w:lineRule="auto"/>
    </w:pPr>
    <w:rPr>
      <w:lang w:val="x-none" w:eastAsia="x-none"/>
    </w:rPr>
  </w:style>
  <w:style w:type="character" w:customStyle="1" w:styleId="2Char0">
    <w:name w:val="본문 2 Char"/>
    <w:link w:val="26"/>
    <w:rsid w:val="0028258C"/>
    <w:rPr>
      <w:rFonts w:eastAsia="맑은 고딕"/>
      <w:sz w:val="22"/>
    </w:rPr>
  </w:style>
  <w:style w:type="paragraph" w:styleId="33">
    <w:name w:val="Body Text 3"/>
    <w:basedOn w:val="a8"/>
    <w:link w:val="3Char"/>
    <w:unhideWhenUsed/>
    <w:rsid w:val="0028258C"/>
    <w:pPr>
      <w:spacing w:after="180"/>
    </w:pPr>
    <w:rPr>
      <w:sz w:val="16"/>
      <w:szCs w:val="16"/>
      <w:lang w:val="x-none" w:eastAsia="x-none"/>
    </w:rPr>
  </w:style>
  <w:style w:type="character" w:customStyle="1" w:styleId="3Char">
    <w:name w:val="본문 3 Char"/>
    <w:link w:val="33"/>
    <w:rsid w:val="0028258C"/>
    <w:rPr>
      <w:rFonts w:eastAsia="맑은 고딕"/>
      <w:sz w:val="16"/>
      <w:szCs w:val="16"/>
    </w:rPr>
  </w:style>
  <w:style w:type="paragraph" w:styleId="18">
    <w:name w:val="index 1"/>
    <w:basedOn w:val="a8"/>
    <w:next w:val="a8"/>
    <w:autoRedefine/>
    <w:uiPriority w:val="99"/>
    <w:semiHidden/>
    <w:unhideWhenUsed/>
    <w:rsid w:val="0028258C"/>
    <w:pPr>
      <w:ind w:leftChars="200" w:left="200" w:hangingChars="200" w:hanging="2000"/>
    </w:pPr>
  </w:style>
  <w:style w:type="paragraph" w:styleId="aff1">
    <w:name w:val="index heading"/>
    <w:basedOn w:val="a8"/>
    <w:next w:val="18"/>
    <w:semiHidden/>
    <w:rsid w:val="0028258C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customStyle="1" w:styleId="21">
    <w:name w:val="자료 나열 2"/>
    <w:basedOn w:val="a8"/>
    <w:rsid w:val="0028258C"/>
    <w:pPr>
      <w:widowControl w:val="0"/>
      <w:numPr>
        <w:numId w:val="15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13">
    <w:name w:val="유형1"/>
    <w:basedOn w:val="a8"/>
    <w:rsid w:val="00453C39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8"/>
    <w:rsid w:val="00453C39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2">
    <w:name w:val="바탕글"/>
    <w:rsid w:val="00453C39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  <w:sz w:val="18"/>
    </w:rPr>
  </w:style>
  <w:style w:type="character" w:styleId="aff3">
    <w:name w:val="Strong"/>
    <w:qFormat/>
    <w:rsid w:val="00453C39"/>
    <w:rPr>
      <w:b/>
      <w:bCs/>
    </w:rPr>
  </w:style>
  <w:style w:type="paragraph" w:customStyle="1" w:styleId="a">
    <w:name w:val="중제목"/>
    <w:basedOn w:val="a8"/>
    <w:next w:val="a8"/>
    <w:rsid w:val="00453C39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4">
    <w:name w:val="본문 가이드"/>
    <w:basedOn w:val="a8"/>
    <w:rsid w:val="00453C39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5">
    <w:name w:val="코드 소스"/>
    <w:basedOn w:val="a8"/>
    <w:rsid w:val="00453C39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6">
    <w:name w:val="표준내용"/>
    <w:basedOn w:val="a8"/>
    <w:rsid w:val="00453C39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1">
    <w:name w:val="자료 나열 1"/>
    <w:basedOn w:val="a8"/>
    <w:rsid w:val="00453C39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styleId="aff7">
    <w:name w:val="Normal (Web)"/>
    <w:basedOn w:val="a8"/>
    <w:unhideWhenUsed/>
    <w:rsid w:val="00453C39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hstyle0">
    <w:name w:val="hstyle0"/>
    <w:basedOn w:val="a8"/>
    <w:rsid w:val="003259B8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character" w:customStyle="1" w:styleId="1Char">
    <w:name w:val="제목 1 Char"/>
    <w:aliases w:val="l1 Char,level 1 heading Char,H1 Char,level1 Char,level1 + (영어) Times New Roman Char,(한글) 굴림 Char,왼쪽:  0 cm Char,첫 줄:  0 cm Char,줄 간격: ... ... Char,Annex Char,I Char,I1 Char,Annex1 Char,I2 Char,Annex2 Char,I11 Char,Annex11 Char,Annex3 Char"/>
    <w:link w:val="1"/>
    <w:rsid w:val="00CB690A"/>
    <w:rPr>
      <w:rFonts w:ascii="휴먼옛체" w:hAnsi="Arial"/>
      <w:b/>
      <w:kern w:val="28"/>
      <w:sz w:val="28"/>
      <w:szCs w:val="24"/>
    </w:rPr>
  </w:style>
  <w:style w:type="character" w:styleId="aff8">
    <w:name w:val="annotation reference"/>
    <w:semiHidden/>
    <w:rsid w:val="00585B4A"/>
    <w:rPr>
      <w:color w:val="FF00FF"/>
      <w:sz w:val="18"/>
      <w:szCs w:val="18"/>
      <w:shd w:val="clear" w:color="auto" w:fill="FFFF99"/>
    </w:rPr>
  </w:style>
  <w:style w:type="paragraph" w:styleId="aff9">
    <w:name w:val="Title"/>
    <w:basedOn w:val="a8"/>
    <w:next w:val="a8"/>
    <w:link w:val="Char6"/>
    <w:qFormat/>
    <w:rsid w:val="006F3CCD"/>
    <w:pPr>
      <w:widowControl w:val="0"/>
      <w:adjustRightInd/>
      <w:spacing w:line="240" w:lineRule="auto"/>
      <w:jc w:val="center"/>
      <w:textAlignment w:val="auto"/>
    </w:pPr>
    <w:rPr>
      <w:rFonts w:ascii="Arial" w:eastAsia="바탕" w:hAnsi="Arial"/>
      <w:b/>
      <w:sz w:val="36"/>
      <w:lang w:val="x-none" w:eastAsia="en-US"/>
    </w:rPr>
  </w:style>
  <w:style w:type="character" w:customStyle="1" w:styleId="Char6">
    <w:name w:val="제목 Char"/>
    <w:link w:val="aff9"/>
    <w:rsid w:val="006F3CCD"/>
    <w:rPr>
      <w:rFonts w:ascii="Arial" w:eastAsia="바탕" w:hAnsi="Arial"/>
      <w:b/>
      <w:sz w:val="36"/>
      <w:lang w:eastAsia="en-US"/>
    </w:rPr>
  </w:style>
  <w:style w:type="paragraph" w:customStyle="1" w:styleId="Paragraph2">
    <w:name w:val="Paragraph2"/>
    <w:basedOn w:val="a8"/>
    <w:rsid w:val="006F3CCD"/>
    <w:pPr>
      <w:widowControl w:val="0"/>
      <w:adjustRightInd/>
      <w:spacing w:before="80" w:line="240" w:lineRule="atLeast"/>
      <w:ind w:left="720"/>
      <w:textAlignment w:val="auto"/>
    </w:pPr>
    <w:rPr>
      <w:rFonts w:eastAsia="바탕"/>
      <w:color w:val="000000"/>
      <w:sz w:val="20"/>
      <w:lang w:val="en-AU" w:eastAsia="en-US"/>
    </w:rPr>
  </w:style>
  <w:style w:type="paragraph" w:styleId="affa">
    <w:name w:val="Subtitle"/>
    <w:basedOn w:val="a8"/>
    <w:link w:val="Char7"/>
    <w:qFormat/>
    <w:rsid w:val="006F3CCD"/>
    <w:pPr>
      <w:widowControl w:val="0"/>
      <w:adjustRightInd/>
      <w:spacing w:after="60" w:line="240" w:lineRule="atLeast"/>
      <w:jc w:val="center"/>
      <w:textAlignment w:val="auto"/>
    </w:pPr>
    <w:rPr>
      <w:rFonts w:ascii="Arial" w:eastAsia="바탕" w:hAnsi="Arial"/>
      <w:i/>
      <w:sz w:val="36"/>
      <w:lang w:val="en-AU" w:eastAsia="en-US"/>
    </w:rPr>
  </w:style>
  <w:style w:type="character" w:customStyle="1" w:styleId="Char7">
    <w:name w:val="부제 Char"/>
    <w:link w:val="affa"/>
    <w:rsid w:val="006F3CCD"/>
    <w:rPr>
      <w:rFonts w:ascii="Arial" w:eastAsia="바탕" w:hAnsi="Arial"/>
      <w:i/>
      <w:sz w:val="36"/>
      <w:lang w:val="en-AU" w:eastAsia="en-US"/>
    </w:rPr>
  </w:style>
  <w:style w:type="paragraph" w:styleId="affb">
    <w:name w:val="Normal Indent"/>
    <w:basedOn w:val="a8"/>
    <w:rsid w:val="006F3CCD"/>
    <w:pPr>
      <w:widowControl w:val="0"/>
      <w:adjustRightInd/>
      <w:spacing w:line="240" w:lineRule="atLeast"/>
      <w:ind w:left="900" w:hanging="900"/>
      <w:jc w:val="left"/>
      <w:textAlignment w:val="auto"/>
    </w:pPr>
    <w:rPr>
      <w:rFonts w:eastAsia="바탕"/>
      <w:sz w:val="20"/>
      <w:lang w:eastAsia="en-US"/>
    </w:rPr>
  </w:style>
  <w:style w:type="paragraph" w:customStyle="1" w:styleId="Bullet1">
    <w:name w:val="Bullet1"/>
    <w:basedOn w:val="a8"/>
    <w:rsid w:val="006F3CCD"/>
    <w:pPr>
      <w:widowControl w:val="0"/>
      <w:adjustRightInd/>
      <w:spacing w:line="240" w:lineRule="atLeast"/>
      <w:ind w:left="720" w:hanging="432"/>
      <w:jc w:val="left"/>
      <w:textAlignment w:val="auto"/>
    </w:pPr>
    <w:rPr>
      <w:rFonts w:eastAsia="바탕"/>
      <w:sz w:val="20"/>
      <w:lang w:eastAsia="en-US"/>
    </w:rPr>
  </w:style>
  <w:style w:type="paragraph" w:customStyle="1" w:styleId="Bullet2">
    <w:name w:val="Bullet2"/>
    <w:basedOn w:val="a8"/>
    <w:rsid w:val="006F3CCD"/>
    <w:pPr>
      <w:widowControl w:val="0"/>
      <w:adjustRightInd/>
      <w:spacing w:line="240" w:lineRule="atLeast"/>
      <w:ind w:left="1440" w:hanging="360"/>
      <w:jc w:val="left"/>
      <w:textAlignment w:val="auto"/>
    </w:pPr>
    <w:rPr>
      <w:rFonts w:eastAsia="바탕"/>
      <w:color w:val="000080"/>
      <w:sz w:val="20"/>
      <w:lang w:eastAsia="en-US"/>
    </w:rPr>
  </w:style>
  <w:style w:type="paragraph" w:customStyle="1" w:styleId="Tabletext">
    <w:name w:val="Tabletext"/>
    <w:basedOn w:val="a8"/>
    <w:rsid w:val="006F3CCD"/>
    <w:pPr>
      <w:keepLines/>
      <w:widowControl w:val="0"/>
      <w:adjustRightInd/>
      <w:spacing w:after="120" w:line="240" w:lineRule="atLeast"/>
      <w:jc w:val="left"/>
      <w:textAlignment w:val="auto"/>
    </w:pPr>
    <w:rPr>
      <w:rFonts w:eastAsia="바탕"/>
      <w:sz w:val="20"/>
      <w:lang w:eastAsia="en-US"/>
    </w:rPr>
  </w:style>
  <w:style w:type="paragraph" w:customStyle="1" w:styleId="MainTitle">
    <w:name w:val="Main Title"/>
    <w:basedOn w:val="a8"/>
    <w:rsid w:val="006F3CCD"/>
    <w:pPr>
      <w:widowControl w:val="0"/>
      <w:adjustRightInd/>
      <w:spacing w:before="480" w:after="60" w:line="240" w:lineRule="auto"/>
      <w:jc w:val="center"/>
      <w:textAlignment w:val="auto"/>
    </w:pPr>
    <w:rPr>
      <w:rFonts w:ascii="Arial" w:eastAsia="바탕" w:hAnsi="Arial"/>
      <w:b/>
      <w:kern w:val="28"/>
      <w:sz w:val="32"/>
      <w:lang w:eastAsia="en-US"/>
    </w:rPr>
  </w:style>
  <w:style w:type="paragraph" w:customStyle="1" w:styleId="Paragraph1">
    <w:name w:val="Paragraph1"/>
    <w:basedOn w:val="a8"/>
    <w:rsid w:val="006F3CCD"/>
    <w:pPr>
      <w:widowControl w:val="0"/>
      <w:adjustRightInd/>
      <w:spacing w:before="80" w:line="240" w:lineRule="auto"/>
      <w:textAlignment w:val="auto"/>
    </w:pPr>
    <w:rPr>
      <w:rFonts w:eastAsia="바탕"/>
      <w:sz w:val="20"/>
      <w:lang w:eastAsia="en-US"/>
    </w:rPr>
  </w:style>
  <w:style w:type="paragraph" w:customStyle="1" w:styleId="Paragraph3">
    <w:name w:val="Paragraph3"/>
    <w:basedOn w:val="a8"/>
    <w:rsid w:val="006F3CCD"/>
    <w:pPr>
      <w:widowControl w:val="0"/>
      <w:adjustRightInd/>
      <w:spacing w:before="80" w:line="240" w:lineRule="auto"/>
      <w:ind w:left="1530"/>
      <w:textAlignment w:val="auto"/>
    </w:pPr>
    <w:rPr>
      <w:rFonts w:eastAsia="바탕"/>
      <w:sz w:val="20"/>
      <w:lang w:eastAsia="en-US"/>
    </w:rPr>
  </w:style>
  <w:style w:type="paragraph" w:customStyle="1" w:styleId="Paragraph4">
    <w:name w:val="Paragraph4"/>
    <w:basedOn w:val="a8"/>
    <w:rsid w:val="006F3CCD"/>
    <w:pPr>
      <w:widowControl w:val="0"/>
      <w:adjustRightInd/>
      <w:spacing w:before="80" w:line="240" w:lineRule="auto"/>
      <w:ind w:left="2250"/>
      <w:textAlignment w:val="auto"/>
    </w:pPr>
    <w:rPr>
      <w:rFonts w:eastAsia="바탕"/>
      <w:sz w:val="20"/>
      <w:lang w:eastAsia="en-US"/>
    </w:rPr>
  </w:style>
  <w:style w:type="paragraph" w:customStyle="1" w:styleId="Body">
    <w:name w:val="Body"/>
    <w:basedOn w:val="a8"/>
    <w:rsid w:val="006F3CCD"/>
    <w:pPr>
      <w:adjustRightInd/>
      <w:spacing w:before="120" w:line="240" w:lineRule="auto"/>
      <w:textAlignment w:val="auto"/>
    </w:pPr>
    <w:rPr>
      <w:rFonts w:ascii="Book Antiqua" w:eastAsia="바탕" w:hAnsi="Book Antiqua"/>
      <w:sz w:val="20"/>
      <w:lang w:eastAsia="en-US"/>
    </w:rPr>
  </w:style>
  <w:style w:type="paragraph" w:customStyle="1" w:styleId="Bullet">
    <w:name w:val="Bullet"/>
    <w:basedOn w:val="a8"/>
    <w:rsid w:val="006F3CCD"/>
    <w:pPr>
      <w:tabs>
        <w:tab w:val="left" w:pos="720"/>
      </w:tabs>
      <w:adjustRightInd/>
      <w:spacing w:before="120" w:line="240" w:lineRule="auto"/>
      <w:ind w:left="720" w:right="360" w:hanging="360"/>
      <w:textAlignment w:val="auto"/>
    </w:pPr>
    <w:rPr>
      <w:rFonts w:ascii="Book Antiqua" w:eastAsia="바탕" w:hAnsi="Book Antiqua"/>
      <w:sz w:val="20"/>
      <w:lang w:eastAsia="en-US"/>
    </w:rPr>
  </w:style>
  <w:style w:type="paragraph" w:customStyle="1" w:styleId="InfoBlue">
    <w:name w:val="InfoBlue"/>
    <w:basedOn w:val="a8"/>
    <w:next w:val="af5"/>
    <w:autoRedefine/>
    <w:rsid w:val="006F3CCD"/>
    <w:pPr>
      <w:widowControl w:val="0"/>
      <w:adjustRightInd/>
      <w:spacing w:after="120" w:line="240" w:lineRule="atLeast"/>
      <w:ind w:left="720"/>
      <w:jc w:val="left"/>
      <w:textAlignment w:val="auto"/>
    </w:pPr>
    <w:rPr>
      <w:rFonts w:eastAsia="바탕"/>
      <w:i/>
      <w:color w:val="0000FF"/>
      <w:sz w:val="20"/>
      <w:lang w:eastAsia="en-US"/>
    </w:rPr>
  </w:style>
  <w:style w:type="character" w:styleId="affc">
    <w:name w:val="FollowedHyperlink"/>
    <w:rsid w:val="006F3CCD"/>
    <w:rPr>
      <w:color w:val="800080"/>
      <w:u w:val="single"/>
    </w:rPr>
  </w:style>
  <w:style w:type="paragraph" w:customStyle="1" w:styleId="affd">
    <w:name w:val="개요글"/>
    <w:basedOn w:val="a8"/>
    <w:rsid w:val="006F3CCD"/>
    <w:pPr>
      <w:widowControl w:val="0"/>
      <w:tabs>
        <w:tab w:val="left" w:pos="1134"/>
      </w:tabs>
      <w:wordWrap w:val="0"/>
      <w:adjustRightInd/>
      <w:spacing w:line="260" w:lineRule="atLeast"/>
      <w:ind w:left="425"/>
      <w:textAlignment w:val="auto"/>
    </w:pPr>
    <w:rPr>
      <w:rFonts w:ascii="Arial" w:eastAsia="바탕체" w:hAnsi="Arial"/>
      <w:kern w:val="2"/>
      <w:sz w:val="20"/>
    </w:rPr>
  </w:style>
  <w:style w:type="paragraph" w:customStyle="1" w:styleId="Subheading">
    <w:name w:val="Subheading"/>
    <w:basedOn w:val="af5"/>
    <w:rsid w:val="006F3CCD"/>
    <w:pPr>
      <w:keepLines/>
      <w:widowControl w:val="0"/>
      <w:adjustRightInd/>
      <w:spacing w:before="240" w:after="120" w:line="240" w:lineRule="atLeast"/>
      <w:ind w:left="720"/>
      <w:jc w:val="left"/>
      <w:textAlignment w:val="auto"/>
    </w:pPr>
    <w:rPr>
      <w:rFonts w:ascii="Arial" w:eastAsia="바탕" w:hAnsi="Arial"/>
      <w:b/>
      <w:bCs/>
      <w:sz w:val="20"/>
      <w:lang w:eastAsia="en-US"/>
    </w:rPr>
  </w:style>
  <w:style w:type="paragraph" w:customStyle="1" w:styleId="-4">
    <w:name w:val="중제목(내용-번호시작)"/>
    <w:basedOn w:val="a8"/>
    <w:next w:val="a8"/>
    <w:rsid w:val="006F3CCD"/>
    <w:pPr>
      <w:widowControl w:val="0"/>
      <w:tabs>
        <w:tab w:val="num" w:pos="360"/>
      </w:tabs>
      <w:wordWrap w:val="0"/>
      <w:overflowPunct w:val="0"/>
      <w:autoSpaceDE w:val="0"/>
      <w:autoSpaceDN w:val="0"/>
      <w:adjustRightInd/>
      <w:spacing w:line="260" w:lineRule="atLeast"/>
      <w:jc w:val="left"/>
      <w:textAlignment w:val="bottom"/>
    </w:pPr>
    <w:rPr>
      <w:rFonts w:ascii="Arial" w:eastAsia="바탕체"/>
      <w:kern w:val="2"/>
    </w:rPr>
  </w:style>
  <w:style w:type="paragraph" w:customStyle="1" w:styleId="TOC1">
    <w:name w:val="TOC 제목1"/>
    <w:basedOn w:val="1"/>
    <w:next w:val="a8"/>
    <w:rsid w:val="006F3CC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Arial" w:eastAsia="굴림체"/>
      <w:sz w:val="32"/>
      <w:szCs w:val="20"/>
    </w:rPr>
  </w:style>
  <w:style w:type="paragraph" w:customStyle="1" w:styleId="-1">
    <w:name w:val="중제목(내용-번호아래 점)"/>
    <w:basedOn w:val="a8"/>
    <w:rsid w:val="006F3CCD"/>
    <w:pPr>
      <w:widowControl w:val="0"/>
      <w:numPr>
        <w:numId w:val="21"/>
      </w:numPr>
      <w:tabs>
        <w:tab w:val="left" w:pos="1134"/>
      </w:tabs>
      <w:wordWrap w:val="0"/>
      <w:adjustRightInd/>
      <w:spacing w:line="260" w:lineRule="atLeast"/>
      <w:ind w:left="850"/>
      <w:textAlignment w:val="auto"/>
    </w:pPr>
    <w:rPr>
      <w:rFonts w:ascii="Arial" w:eastAsia="바탕체"/>
      <w:kern w:val="2"/>
      <w:sz w:val="20"/>
    </w:rPr>
  </w:style>
  <w:style w:type="paragraph" w:customStyle="1" w:styleId="CharCharCharChar">
    <w:name w:val="Char Char Char Char"/>
    <w:basedOn w:val="a8"/>
    <w:semiHidden/>
    <w:rsid w:val="006F3CCD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ascii="Arial" w:eastAsia="SimSun" w:hAnsi="Arial" w:cs="Arial"/>
      <w:kern w:val="2"/>
      <w:sz w:val="20"/>
      <w:lang w:eastAsia="zh-CN"/>
    </w:rPr>
  </w:style>
  <w:style w:type="paragraph" w:customStyle="1" w:styleId="Bullet-Box2">
    <w:name w:val="Bullet-Box(2)"/>
    <w:rsid w:val="006F3CCD"/>
    <w:pPr>
      <w:numPr>
        <w:ilvl w:val="1"/>
        <w:numId w:val="22"/>
      </w:numPr>
      <w:tabs>
        <w:tab w:val="clear" w:pos="1360"/>
        <w:tab w:val="num" w:pos="700"/>
      </w:tabs>
      <w:spacing w:line="360" w:lineRule="atLeast"/>
      <w:ind w:left="624" w:hanging="284"/>
    </w:pPr>
    <w:rPr>
      <w:rFonts w:ascii="굴림" w:eastAsia="굴림"/>
      <w:sz w:val="22"/>
    </w:rPr>
  </w:style>
  <w:style w:type="paragraph" w:customStyle="1" w:styleId="NormalText">
    <w:name w:val="Normal Text"/>
    <w:basedOn w:val="a8"/>
    <w:rsid w:val="006F3CCD"/>
    <w:pPr>
      <w:adjustRightInd/>
      <w:spacing w:line="240" w:lineRule="auto"/>
      <w:jc w:val="left"/>
      <w:textAlignment w:val="auto"/>
    </w:pPr>
    <w:rPr>
      <w:rFonts w:ascii="Arial" w:eastAsia="굴림" w:hAnsi="Arial"/>
    </w:rPr>
  </w:style>
  <w:style w:type="paragraph" w:customStyle="1" w:styleId="Bullet-Box">
    <w:name w:val="Bullet-Box"/>
    <w:basedOn w:val="a8"/>
    <w:rsid w:val="006F3CCD"/>
    <w:pPr>
      <w:widowControl w:val="0"/>
      <w:numPr>
        <w:numId w:val="23"/>
      </w:numPr>
      <w:wordWrap w:val="0"/>
      <w:autoSpaceDE w:val="0"/>
      <w:autoSpaceDN w:val="0"/>
      <w:adjustRightInd/>
      <w:spacing w:after="60" w:line="400" w:lineRule="atLeast"/>
      <w:textAlignment w:val="auto"/>
    </w:pPr>
    <w:rPr>
      <w:rFonts w:ascii="굴림" w:eastAsia="굴림"/>
      <w:kern w:val="2"/>
      <w:szCs w:val="24"/>
    </w:rPr>
  </w:style>
  <w:style w:type="paragraph" w:customStyle="1" w:styleId="TableText0">
    <w:name w:val="Table Text"/>
    <w:basedOn w:val="a8"/>
    <w:rsid w:val="006F3CCD"/>
    <w:pPr>
      <w:keepLines/>
      <w:overflowPunct w:val="0"/>
      <w:autoSpaceDE w:val="0"/>
      <w:autoSpaceDN w:val="0"/>
      <w:spacing w:line="240" w:lineRule="auto"/>
      <w:jc w:val="left"/>
    </w:pPr>
    <w:rPr>
      <w:rFonts w:ascii="Book Antiqua" w:eastAsia="바탕체" w:hAnsi="Book Antiqua"/>
      <w:sz w:val="16"/>
    </w:rPr>
  </w:style>
  <w:style w:type="paragraph" w:customStyle="1" w:styleId="19">
    <w:name w:val="설명 1"/>
    <w:link w:val="1Char1"/>
    <w:rsid w:val="006F3CCD"/>
    <w:pPr>
      <w:wordWrap w:val="0"/>
      <w:spacing w:before="100" w:after="100"/>
      <w:ind w:left="425"/>
      <w:jc w:val="both"/>
    </w:pPr>
    <w:rPr>
      <w:rFonts w:ascii="굴림" w:eastAsia="굴림" w:hAnsi="굴림"/>
    </w:rPr>
  </w:style>
  <w:style w:type="character" w:customStyle="1" w:styleId="1Char1">
    <w:name w:val="설명 1 Char"/>
    <w:link w:val="19"/>
    <w:rsid w:val="006F3CCD"/>
    <w:rPr>
      <w:rFonts w:ascii="굴림" w:eastAsia="굴림" w:hAnsi="굴림"/>
      <w:lang w:val="en-US" w:eastAsia="ko-KR" w:bidi="ar-SA"/>
    </w:rPr>
  </w:style>
  <w:style w:type="paragraph" w:customStyle="1" w:styleId="affe">
    <w:name w:val="표지 제목"/>
    <w:basedOn w:val="a8"/>
    <w:next w:val="a8"/>
    <w:rsid w:val="006F3CCD"/>
    <w:pPr>
      <w:keepNext/>
      <w:keepLines/>
      <w:pBdr>
        <w:top w:val="single" w:sz="48" w:space="31" w:color="auto"/>
      </w:pBdr>
      <w:tabs>
        <w:tab w:val="left" w:pos="0"/>
      </w:tabs>
      <w:adjustRightInd/>
      <w:snapToGrid w:val="0"/>
      <w:spacing w:before="600" w:after="600" w:line="800" w:lineRule="exact"/>
      <w:jc w:val="right"/>
      <w:textAlignment w:val="auto"/>
    </w:pPr>
    <w:rPr>
      <w:rFonts w:ascii="Tahoma" w:eastAsia="HY헤드라인M" w:hAnsi="Tahoma"/>
      <w:b/>
      <w:color w:val="800000"/>
      <w:spacing w:val="-48"/>
      <w:kern w:val="28"/>
      <w:sz w:val="64"/>
      <w:szCs w:val="64"/>
    </w:rPr>
  </w:style>
  <w:style w:type="paragraph" w:customStyle="1" w:styleId="afff">
    <w:name w:val="표지 부제"/>
    <w:basedOn w:val="affe"/>
    <w:next w:val="af5"/>
    <w:rsid w:val="006F3CCD"/>
    <w:pPr>
      <w:pBdr>
        <w:top w:val="single" w:sz="6" w:space="24" w:color="auto"/>
      </w:pBdr>
      <w:tabs>
        <w:tab w:val="clear" w:pos="0"/>
      </w:tabs>
      <w:spacing w:before="0" w:after="0" w:line="480" w:lineRule="atLeast"/>
    </w:pPr>
    <w:rPr>
      <w:b w:val="0"/>
      <w:color w:val="auto"/>
      <w:spacing w:val="-30"/>
      <w:sz w:val="40"/>
      <w:szCs w:val="40"/>
    </w:rPr>
  </w:style>
  <w:style w:type="paragraph" w:customStyle="1" w:styleId="afff0">
    <w:name w:val="상위 표지"/>
    <w:basedOn w:val="afff"/>
    <w:rsid w:val="006F3CCD"/>
    <w:pPr>
      <w:jc w:val="left"/>
    </w:pPr>
  </w:style>
  <w:style w:type="paragraph" w:styleId="afff1">
    <w:name w:val="annotation text"/>
    <w:basedOn w:val="a8"/>
    <w:link w:val="Char8"/>
    <w:semiHidden/>
    <w:rsid w:val="006F3CCD"/>
    <w:pPr>
      <w:widowControl w:val="0"/>
      <w:adjustRightInd/>
      <w:spacing w:line="240" w:lineRule="atLeast"/>
      <w:jc w:val="left"/>
      <w:textAlignment w:val="auto"/>
    </w:pPr>
    <w:rPr>
      <w:rFonts w:eastAsia="바탕"/>
      <w:sz w:val="20"/>
      <w:lang w:val="x-none" w:eastAsia="en-US"/>
    </w:rPr>
  </w:style>
  <w:style w:type="character" w:customStyle="1" w:styleId="Char8">
    <w:name w:val="메모 텍스트 Char"/>
    <w:link w:val="afff1"/>
    <w:semiHidden/>
    <w:rsid w:val="006F3CCD"/>
    <w:rPr>
      <w:rFonts w:eastAsia="바탕"/>
      <w:lang w:eastAsia="en-US"/>
    </w:rPr>
  </w:style>
  <w:style w:type="paragraph" w:styleId="afff2">
    <w:name w:val="annotation subject"/>
    <w:basedOn w:val="afff1"/>
    <w:next w:val="afff1"/>
    <w:link w:val="Char9"/>
    <w:semiHidden/>
    <w:rsid w:val="006F3CCD"/>
    <w:rPr>
      <w:b/>
      <w:bCs/>
    </w:rPr>
  </w:style>
  <w:style w:type="character" w:customStyle="1" w:styleId="Char9">
    <w:name w:val="메모 주제 Char"/>
    <w:link w:val="afff2"/>
    <w:semiHidden/>
    <w:rsid w:val="006F3CCD"/>
    <w:rPr>
      <w:rFonts w:eastAsia="바탕"/>
      <w:b/>
      <w:bCs/>
      <w:lang w:eastAsia="en-US"/>
    </w:rPr>
  </w:style>
  <w:style w:type="character" w:customStyle="1" w:styleId="Char1">
    <w:name w:val="캡션 Char1"/>
    <w:aliases w:val="캡션 Char Char Char,캡션 Char Char1"/>
    <w:link w:val="af0"/>
    <w:uiPriority w:val="35"/>
    <w:rsid w:val="006F3CCD"/>
    <w:rPr>
      <w:rFonts w:ascii="맑은 고딕" w:hAnsi="맑은 고딕"/>
      <w:sz w:val="22"/>
    </w:rPr>
  </w:style>
  <w:style w:type="paragraph" w:customStyle="1" w:styleId="10">
    <w:name w:val="1단계제목"/>
    <w:basedOn w:val="a8"/>
    <w:qFormat/>
    <w:rsid w:val="006F3CCD"/>
    <w:pPr>
      <w:widowControl w:val="0"/>
      <w:numPr>
        <w:numId w:val="24"/>
      </w:numPr>
      <w:wordWrap w:val="0"/>
      <w:autoSpaceDE w:val="0"/>
      <w:autoSpaceDN w:val="0"/>
      <w:adjustRightInd/>
      <w:spacing w:line="480" w:lineRule="auto"/>
      <w:textAlignment w:val="auto"/>
    </w:pPr>
    <w:rPr>
      <w:rFonts w:ascii="굴림" w:eastAsia="굴림"/>
      <w:b/>
      <w:kern w:val="2"/>
      <w:sz w:val="28"/>
      <w:szCs w:val="24"/>
    </w:rPr>
  </w:style>
  <w:style w:type="paragraph" w:customStyle="1" w:styleId="20">
    <w:name w:val="2단계제목"/>
    <w:basedOn w:val="10"/>
    <w:qFormat/>
    <w:rsid w:val="006F3CCD"/>
    <w:pPr>
      <w:numPr>
        <w:ilvl w:val="1"/>
      </w:numPr>
      <w:spacing w:line="360" w:lineRule="auto"/>
    </w:pPr>
    <w:rPr>
      <w:sz w:val="24"/>
    </w:rPr>
  </w:style>
  <w:style w:type="paragraph" w:customStyle="1" w:styleId="30">
    <w:name w:val="3단계제목"/>
    <w:basedOn w:val="a8"/>
    <w:qFormat/>
    <w:rsid w:val="006F3CCD"/>
    <w:pPr>
      <w:widowControl w:val="0"/>
      <w:numPr>
        <w:ilvl w:val="2"/>
        <w:numId w:val="24"/>
      </w:numPr>
      <w:wordWrap w:val="0"/>
      <w:autoSpaceDE w:val="0"/>
      <w:autoSpaceDN w:val="0"/>
      <w:adjustRightInd/>
      <w:spacing w:line="360" w:lineRule="auto"/>
      <w:textAlignment w:val="auto"/>
    </w:pPr>
    <w:rPr>
      <w:rFonts w:ascii="굴림" w:eastAsia="굴림"/>
      <w:b/>
      <w:kern w:val="2"/>
      <w:szCs w:val="24"/>
    </w:rPr>
  </w:style>
  <w:style w:type="paragraph" w:customStyle="1" w:styleId="40">
    <w:name w:val="4단계제목"/>
    <w:basedOn w:val="a8"/>
    <w:qFormat/>
    <w:rsid w:val="006F3CCD"/>
    <w:pPr>
      <w:widowControl w:val="0"/>
      <w:numPr>
        <w:ilvl w:val="3"/>
        <w:numId w:val="24"/>
      </w:numPr>
      <w:wordWrap w:val="0"/>
      <w:autoSpaceDE w:val="0"/>
      <w:autoSpaceDN w:val="0"/>
      <w:adjustRightInd/>
      <w:spacing w:line="360" w:lineRule="auto"/>
      <w:textAlignment w:val="auto"/>
    </w:pPr>
    <w:rPr>
      <w:rFonts w:ascii="굴림" w:eastAsia="굴림"/>
      <w:kern w:val="2"/>
      <w:szCs w:val="24"/>
    </w:rPr>
  </w:style>
  <w:style w:type="character" w:customStyle="1" w:styleId="1Char0">
    <w:name w:val="본문1 Char"/>
    <w:link w:val="16"/>
    <w:rsid w:val="006F3CCD"/>
    <w:rPr>
      <w:rFonts w:ascii="Arial" w:eastAsia="HY그래픽M" w:hAnsi="Arial" w:cs="Arial"/>
      <w:bCs/>
      <w:lang w:val="en-GB"/>
    </w:rPr>
  </w:style>
  <w:style w:type="paragraph" w:styleId="HTML">
    <w:name w:val="HTML Preformatted"/>
    <w:basedOn w:val="a8"/>
    <w:link w:val="HTMLChar"/>
    <w:uiPriority w:val="99"/>
    <w:unhideWhenUsed/>
    <w:rsid w:val="00D81B4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eastAsia="굴림체" w:hAnsi="Courier New"/>
      <w:sz w:val="20"/>
      <w:lang w:val="x-none" w:eastAsia="x-none"/>
    </w:rPr>
  </w:style>
  <w:style w:type="character" w:customStyle="1" w:styleId="HTMLChar">
    <w:name w:val="미리 서식이 지정된 HTML Char"/>
    <w:link w:val="HTML"/>
    <w:uiPriority w:val="99"/>
    <w:rsid w:val="00D81B40"/>
    <w:rPr>
      <w:rFonts w:ascii="Courier New" w:eastAsia="굴림체" w:hAnsi="Courier New" w:cs="Courier New"/>
      <w:shd w:val="clear" w:color="auto" w:fill="E5E5CC"/>
    </w:rPr>
  </w:style>
  <w:style w:type="paragraph" w:customStyle="1" w:styleId="a2">
    <w:name w:val="참고문헌"/>
    <w:basedOn w:val="a8"/>
    <w:rsid w:val="00E77DDF"/>
    <w:pPr>
      <w:widowControl w:val="0"/>
      <w:numPr>
        <w:ilvl w:val="1"/>
        <w:numId w:val="25"/>
      </w:numPr>
      <w:tabs>
        <w:tab w:val="clear" w:pos="1200"/>
        <w:tab w:val="left" w:pos="1000"/>
      </w:tabs>
      <w:wordWrap w:val="0"/>
      <w:autoSpaceDE w:val="0"/>
      <w:autoSpaceDN w:val="0"/>
      <w:spacing w:line="240" w:lineRule="auto"/>
      <w:ind w:leftChars="200" w:left="500" w:hangingChars="300" w:hanging="300"/>
      <w:textAlignment w:val="auto"/>
    </w:pPr>
    <w:rPr>
      <w:rFonts w:ascii="바탕" w:eastAsia="바탕"/>
      <w:kern w:val="2"/>
      <w:sz w:val="20"/>
      <w:szCs w:val="24"/>
    </w:rPr>
  </w:style>
  <w:style w:type="character" w:styleId="afff3">
    <w:name w:val="Unresolved Mention"/>
    <w:basedOn w:val="a9"/>
    <w:uiPriority w:val="99"/>
    <w:semiHidden/>
    <w:unhideWhenUsed/>
    <w:rsid w:val="0066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2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2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4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4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8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4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0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5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2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1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99133-D321-4D4C-BD10-18F5469D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1</TotalTime>
  <Pages>15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설계서</vt:lpstr>
    </vt:vector>
  </TitlesOfParts>
  <Company>HP</Company>
  <LinksUpToDate>false</LinksUpToDate>
  <CharactersWithSpaces>7888</CharactersWithSpaces>
  <SharedDoc>false</SharedDoc>
  <HLinks>
    <vt:vector size="54" baseType="variant"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_Toc476062047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_Toc476062046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_Toc476062045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_Toc476062044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_Toc476062043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_Toc476062042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_Toc476062041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_Toc476062040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_Toc476062039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설계서</dc:title>
  <dc:subject>{Project Name}</dc:subject>
  <dc:creator>Buruna Kim</dc:creator>
  <cp:keywords/>
  <cp:lastModifiedBy>maehwa jang</cp:lastModifiedBy>
  <cp:revision>2</cp:revision>
  <cp:lastPrinted>2009-02-26T06:36:00Z</cp:lastPrinted>
  <dcterms:created xsi:type="dcterms:W3CDTF">2022-10-21T06:53:00Z</dcterms:created>
  <dcterms:modified xsi:type="dcterms:W3CDTF">2022-10-21T06:53:00Z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ul.f.CB3101</vt:lpwstr>
  </property>
  <property fmtid="{D5CDD505-2E9C-101B-9397-08002B2CF9AE}" pid="3" name="완료 날짜">
    <vt:lpwstr>2009-XX-XX</vt:lpwstr>
  </property>
  <property fmtid="{D5CDD505-2E9C-101B-9397-08002B2CF9AE}" pid="4" name="버젼">
    <vt:lpwstr>1.0</vt:lpwstr>
  </property>
  <property fmtid="{D5CDD505-2E9C-101B-9397-08002B2CF9AE}" pid="5" name="단계">
    <vt:lpwstr>설계</vt:lpwstr>
  </property>
  <property fmtid="{D5CDD505-2E9C-101B-9397-08002B2CF9AE}" pid="6" name="시스템">
    <vt:lpwstr>{System Name}</vt:lpwstr>
  </property>
  <property fmtid="{D5CDD505-2E9C-101B-9397-08002B2CF9AE}" pid="7" name="기록한 사람">
    <vt:lpwstr>{작성자명}</vt:lpwstr>
  </property>
</Properties>
</file>